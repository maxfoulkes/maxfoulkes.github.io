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AB4C" w14:textId="77777777" w:rsidR="00D94A40" w:rsidRPr="00F34C0D" w:rsidRDefault="00D94A40" w:rsidP="00630066">
      <w:pPr>
        <w:shd w:val="clear" w:color="auto" w:fill="B8CCE4" w:themeFill="accent1" w:themeFillTint="66"/>
        <w:rPr>
          <w:szCs w:val="22"/>
        </w:rPr>
      </w:pPr>
      <w:r w:rsidRPr="00F34C0D">
        <w:rPr>
          <w:szCs w:val="22"/>
        </w:rPr>
        <w:t xml:space="preserve">Each section is levelled to help you make progress. Only work on </w:t>
      </w:r>
      <w:r w:rsidR="0008324B">
        <w:rPr>
          <w:szCs w:val="22"/>
        </w:rPr>
        <w:t>a section if you need to practis</w:t>
      </w:r>
      <w:r w:rsidRPr="00F34C0D">
        <w:rPr>
          <w:szCs w:val="22"/>
        </w:rPr>
        <w:t>e it (practice makes perfect). Use a calculator to check.</w:t>
      </w:r>
    </w:p>
    <w:p w14:paraId="5038AB4D" w14:textId="77777777" w:rsidR="00D94A40" w:rsidRPr="00F34C0D" w:rsidRDefault="00D94A40" w:rsidP="00D94A40">
      <w:pPr>
        <w:rPr>
          <w:szCs w:val="22"/>
        </w:rPr>
      </w:pPr>
    </w:p>
    <w:p w14:paraId="5038AB4E" w14:textId="77777777" w:rsidR="00D94A40" w:rsidRPr="00522513" w:rsidRDefault="00D94A40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szCs w:val="22"/>
        </w:rPr>
      </w:pPr>
      <w:r w:rsidRPr="00522513">
        <w:rPr>
          <w:szCs w:val="22"/>
        </w:rPr>
        <w:t>Adding Single-Digit Numbers</w:t>
      </w:r>
    </w:p>
    <w:p w14:paraId="5038AB4F" w14:textId="77777777" w:rsidR="00D94A40" w:rsidRPr="00F34C0D" w:rsidRDefault="00D94A40" w:rsidP="00D94A40">
      <w:pPr>
        <w:rPr>
          <w:szCs w:val="22"/>
        </w:rPr>
      </w:pPr>
    </w:p>
    <w:p w14:paraId="5038AB50" w14:textId="77777777" w:rsidR="00D94A40" w:rsidRPr="00F34C0D" w:rsidRDefault="00D94A40" w:rsidP="00D94A40">
      <w:pPr>
        <w:rPr>
          <w:szCs w:val="22"/>
        </w:rPr>
      </w:pPr>
      <w:r w:rsidRPr="00F34C0D">
        <w:rPr>
          <w:szCs w:val="22"/>
        </w:rPr>
        <w:t>Using a number line can help. Adding always makes us jump to the right (</w:t>
      </w:r>
      <w:r w:rsidRPr="00F34C0D">
        <w:rPr>
          <w:szCs w:val="22"/>
        </w:rPr>
        <w:t>).</w:t>
      </w:r>
    </w:p>
    <w:p w14:paraId="5038AB51" w14:textId="77777777" w:rsidR="00D94A40" w:rsidRPr="00F34C0D" w:rsidRDefault="00D94A40" w:rsidP="00D94A40">
      <w:pPr>
        <w:rPr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7887"/>
      </w:tblGrid>
      <w:tr w:rsidR="00D94A40" w:rsidRPr="00F34C0D" w14:paraId="5038AB54" w14:textId="77777777" w:rsidTr="00D94A40">
        <w:tc>
          <w:tcPr>
            <w:tcW w:w="1752" w:type="dxa"/>
            <w:vAlign w:val="center"/>
          </w:tcPr>
          <w:p w14:paraId="5038AB52" w14:textId="77777777" w:rsidR="00D94A40" w:rsidRPr="00F34C0D" w:rsidRDefault="00D94A40" w:rsidP="00D94A40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e.g. 7 + 5 = 12 </w:t>
            </w:r>
          </w:p>
        </w:tc>
        <w:tc>
          <w:tcPr>
            <w:tcW w:w="7887" w:type="dxa"/>
          </w:tcPr>
          <w:p w14:paraId="5038AB53" w14:textId="77777777" w:rsidR="00D94A40" w:rsidRPr="00F34C0D" w:rsidRDefault="00630066" w:rsidP="00D94A40">
            <w:pPr>
              <w:rPr>
                <w:szCs w:val="22"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038AEBA" wp14:editId="5038AEBB">
                      <wp:extent cx="4939030" cy="698679"/>
                      <wp:effectExtent l="0" t="19050" r="0" b="6350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9030" cy="698679"/>
                                <a:chOff x="0" y="0"/>
                                <a:chExt cx="4939030" cy="698679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235390"/>
                                  <a:ext cx="4939030" cy="463289"/>
                                  <a:chOff x="0" y="0"/>
                                  <a:chExt cx="4939048" cy="463639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135228" y="0"/>
                                    <a:ext cx="4639310" cy="228600"/>
                                    <a:chOff x="0" y="0"/>
                                    <a:chExt cx="4639310" cy="228600"/>
                                  </a:xfrm>
                                </wpg:grpSpPr>
                                <wpg:grpSp>
                                  <wpg:cNvPr id="2" name="Group 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639310" cy="228600"/>
                                      <a:chOff x="4034" y="4394"/>
                                      <a:chExt cx="5400" cy="360"/>
                                    </a:xfrm>
                                  </wpg:grpSpPr>
                                  <wps:wsp>
                                    <wps:cNvPr id="3" name="Line 4"/>
                                    <wps:cNvCnPr/>
                                    <wps:spPr bwMode="auto">
                                      <a:xfrm>
                                        <a:off x="43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" name="Line 5"/>
                                    <wps:cNvCnPr/>
                                    <wps:spPr bwMode="auto">
                                      <a:xfrm>
                                        <a:off x="47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" name="Line 6"/>
                                    <wps:cNvCnPr/>
                                    <wps:spPr bwMode="auto">
                                      <a:xfrm>
                                        <a:off x="40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" name="Line 7"/>
                                    <wps:cNvCnPr/>
                                    <wps:spPr bwMode="auto">
                                      <a:xfrm>
                                        <a:off x="51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" name="Line 8"/>
                                    <wps:cNvCnPr/>
                                    <wps:spPr bwMode="auto">
                                      <a:xfrm>
                                        <a:off x="54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Line 9"/>
                                    <wps:cNvCnPr/>
                                    <wps:spPr bwMode="auto">
                                      <a:xfrm>
                                        <a:off x="58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Line 10"/>
                                    <wps:cNvCnPr/>
                                    <wps:spPr bwMode="auto">
                                      <a:xfrm>
                                        <a:off x="61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Line 11"/>
                                    <wps:cNvCnPr/>
                                    <wps:spPr bwMode="auto">
                                      <a:xfrm>
                                        <a:off x="65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" name="Line 12"/>
                                    <wps:cNvCnPr/>
                                    <wps:spPr bwMode="auto">
                                      <a:xfrm>
                                        <a:off x="69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" name="Line 13"/>
                                    <wps:cNvCnPr/>
                                    <wps:spPr bwMode="auto">
                                      <a:xfrm>
                                        <a:off x="72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" name="Line 14"/>
                                    <wps:cNvCnPr/>
                                    <wps:spPr bwMode="auto">
                                      <a:xfrm>
                                        <a:off x="76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" name="Line 15"/>
                                    <wps:cNvCnPr/>
                                    <wps:spPr bwMode="auto">
                                      <a:xfrm>
                                        <a:off x="79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" name="Line 16"/>
                                    <wps:cNvCnPr/>
                                    <wps:spPr bwMode="auto">
                                      <a:xfrm>
                                        <a:off x="83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" name="Line 17"/>
                                    <wps:cNvCnPr/>
                                    <wps:spPr bwMode="auto">
                                      <a:xfrm>
                                        <a:off x="87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" name="Line 18"/>
                                    <wps:cNvCnPr/>
                                    <wps:spPr bwMode="auto">
                                      <a:xfrm>
                                        <a:off x="90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" name="Line 19"/>
                                    <wps:cNvCnPr/>
                                    <wps:spPr bwMode="auto">
                                      <a:xfrm>
                                        <a:off x="94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" name="Straight Connector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091" y="121380"/>
                                      <a:ext cx="463074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CE" w14:textId="77777777" w:rsidR="0008324B" w:rsidRDefault="0008324B" w:rsidP="00630066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774" y="173865"/>
                                    <a:ext cx="283336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CF" w14:textId="77777777" w:rsidR="0008324B" w:rsidRDefault="0008324B" w:rsidP="0063006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242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0" w14:textId="77777777" w:rsidR="0008324B" w:rsidRDefault="0008324B" w:rsidP="00630066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1521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1" w14:textId="77777777" w:rsidR="0008324B" w:rsidRDefault="0008324B" w:rsidP="00630066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705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2" w14:textId="77777777" w:rsidR="0008324B" w:rsidRDefault="0008324B" w:rsidP="00630066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6146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3" w14:textId="77777777" w:rsidR="0008324B" w:rsidRDefault="0008324B" w:rsidP="00630066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81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4" w14:textId="77777777" w:rsidR="0008324B" w:rsidRDefault="0008324B" w:rsidP="00630066"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789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5" w14:textId="77777777" w:rsidR="0008324B" w:rsidRDefault="0008324B" w:rsidP="00630066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3425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6" w14:textId="77777777" w:rsidR="0008324B" w:rsidRDefault="0008324B" w:rsidP="00630066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5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7" w14:textId="77777777" w:rsidR="0008324B" w:rsidRDefault="0008324B" w:rsidP="00630066"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20096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8" w14:textId="77777777" w:rsidR="0008324B" w:rsidRDefault="0008324B" w:rsidP="00630066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42067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9" w14:textId="77777777" w:rsidR="0008324B" w:rsidRDefault="0008324B" w:rsidP="00630066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3184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A" w14:textId="77777777" w:rsidR="0008324B" w:rsidRDefault="0008324B" w:rsidP="00630066">
                                      <w: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7313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B" w14:textId="77777777" w:rsidR="0008324B" w:rsidRDefault="0008324B" w:rsidP="00630066">
                                      <w: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50028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C" w14:textId="77777777" w:rsidR="0008324B" w:rsidRDefault="0008324B" w:rsidP="00630066">
                                      <w: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1318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D" w14:textId="77777777" w:rsidR="0008324B" w:rsidRDefault="0008324B" w:rsidP="00630066"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" name="Arc 1"/>
                              <wps:cNvSpPr/>
                              <wps:spPr>
                                <a:xfrm>
                                  <a:off x="2295054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c 20"/>
                              <wps:cNvSpPr/>
                              <wps:spPr>
                                <a:xfrm>
                                  <a:off x="2607398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Arc 21"/>
                              <wps:cNvSpPr/>
                              <wps:spPr>
                                <a:xfrm>
                                  <a:off x="2915216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Arc 23"/>
                              <wps:cNvSpPr/>
                              <wps:spPr>
                                <a:xfrm>
                                  <a:off x="3227561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Arc 24"/>
                              <wps:cNvSpPr/>
                              <wps:spPr>
                                <a:xfrm>
                                  <a:off x="3539905" y="0"/>
                                  <a:ext cx="31369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17964417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AEBA" id="Group 26" o:spid="_x0000_s1026" style="width:388.9pt;height:55pt;mso-position-horizontal-relative:char;mso-position-vertical-relative:line" coordsize="49390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">
                      <v:group id="Group 55" o:spid="_x0000_s1027" style="position:absolute;top:2353;width:49390;height:4633" coordsize="49390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37" o:spid="_x0000_s1028" style="position:absolute;left:1352;width:46393;height:2286" coordsize="46393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Group 2" o:spid="_x0000_s1029" style="position:absolute;width:46393;height:2286" coordorigin="4034,4394" coordsize="54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<v:line id="Line 4" o:spid="_x0000_s1030" style="position:absolute;visibility:visible;mso-wrap-style:square" from="4394,4394" to="43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      <v:line id="Line 5" o:spid="_x0000_s1031" style="position:absolute;visibility:visible;mso-wrap-style:square" from="4754,4394" to="47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            <v:line id="Line 6" o:spid="_x0000_s1032" style="position:absolute;visibility:visible;mso-wrap-style:square" from="4034,4394" to="40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          <v:line id="Line 7" o:spid="_x0000_s1033" style="position:absolute;visibility:visible;mso-wrap-style:square" from="5114,4394" to="51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      <v:line id="Line 8" o:spid="_x0000_s1034" style="position:absolute;visibility:visible;mso-wrap-style:square" from="5474,4394" to="54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        <v:line id="Line 9" o:spid="_x0000_s1035" style="position:absolute;visibility:visible;mso-wrap-style:square" from="5834,4394" to="58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        <v:line id="Line 10" o:spid="_x0000_s1036" style="position:absolute;visibility:visible;mso-wrap-style:square" from="6194,4394" to="61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        <v:line id="Line 11" o:spid="_x0000_s1037" style="position:absolute;visibility:visible;mso-wrap-style:square" from="6554,4394" to="65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      <v:line id="Line 12" o:spid="_x0000_s1038" style="position:absolute;visibility:visible;mso-wrap-style:square" from="6914,4394" to="69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        <v:line id="Line 13" o:spid="_x0000_s1039" style="position:absolute;visibility:visible;mso-wrap-style:square" from="7274,4394" to="72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          <v:line id="Line 14" o:spid="_x0000_s1040" style="position:absolute;visibility:visible;mso-wrap-style:square" from="7634,4394" to="76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          <v:line id="Line 15" o:spid="_x0000_s1041" style="position:absolute;visibility:visible;mso-wrap-style:square" from="7994,4394" to="79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          <v:line id="Line 16" o:spid="_x0000_s1042" style="position:absolute;visibility:visible;mso-wrap-style:square" from="8354,4394" to="83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          <v:line id="Line 17" o:spid="_x0000_s1043" style="position:absolute;visibility:visible;mso-wrap-style:square" from="8714,4394" to="87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          <v:line id="Line 18" o:spid="_x0000_s1044" style="position:absolute;visibility:visible;mso-wrap-style:square" from="9074,4394" to="90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          <v:line id="Line 19" o:spid="_x0000_s1045" style="position:absolute;visibility:visible;mso-wrap-style:square" from="9434,4394" to="94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        </v:group>
                          <v:line id="Straight Connector 19" o:spid="_x0000_s1046" style="position:absolute;visibility:visible;mso-wrap-style:square" from="80,1213" to="46388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47" type="#_x0000_t202" style="position:absolute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  <v:textbox>
                            <w:txbxContent>
                              <w:p w14:paraId="5038AECE" w14:textId="77777777" w:rsidR="0008324B" w:rsidRDefault="0008324B" w:rsidP="00630066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" o:spid="_x0000_s1048" type="#_x0000_t202" style="position:absolute;left:2897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v:textbox>
                            <w:txbxContent>
                              <w:p w14:paraId="5038AECF" w14:textId="77777777" w:rsidR="0008324B" w:rsidRDefault="0008324B" w:rsidP="0063006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49" type="#_x0000_t202" style="position:absolute;left:592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  <v:textbox>
                            <w:txbxContent>
                              <w:p w14:paraId="5038AED0" w14:textId="77777777" w:rsidR="0008324B" w:rsidRDefault="0008324B" w:rsidP="00630066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" o:spid="_x0000_s1050" type="#_x0000_t202" style="position:absolute;left:901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<v:textbox>
                            <w:txbxContent>
                              <w:p w14:paraId="5038AED1" w14:textId="77777777" w:rsidR="0008324B" w:rsidRDefault="0008324B" w:rsidP="00630066"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" o:spid="_x0000_s1051" type="#_x0000_t202" style="position:absolute;left:12170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<v:textbox>
                            <w:txbxContent>
                              <w:p w14:paraId="5038AED2" w14:textId="77777777" w:rsidR="0008324B" w:rsidRDefault="0008324B" w:rsidP="00630066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052" type="#_x0000_t202" style="position:absolute;left:1526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<v:textbox>
                            <w:txbxContent>
                              <w:p w14:paraId="5038AED3" w14:textId="77777777" w:rsidR="0008324B" w:rsidRDefault="0008324B" w:rsidP="00630066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" o:spid="_x0000_s1053" type="#_x0000_t202" style="position:absolute;left:1848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<v:textbox>
                            <w:txbxContent>
                              <w:p w14:paraId="5038AED4" w14:textId="77777777" w:rsidR="0008324B" w:rsidRDefault="0008324B" w:rsidP="00630066">
                                <w: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" o:spid="_x0000_s1054" type="#_x0000_t202" style="position:absolute;left:21378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<v:textbox>
                            <w:txbxContent>
                              <w:p w14:paraId="5038AED5" w14:textId="77777777" w:rsidR="0008324B" w:rsidRDefault="0008324B" w:rsidP="00630066">
                                <w: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" o:spid="_x0000_s1055" type="#_x0000_t202" style="position:absolute;left:2453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<v:textbox>
                            <w:txbxContent>
                              <w:p w14:paraId="5038AED6" w14:textId="77777777" w:rsidR="0008324B" w:rsidRDefault="0008324B" w:rsidP="00630066"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2" o:spid="_x0000_s1056" type="#_x0000_t202" style="position:absolute;left:2762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<v:textbox>
                            <w:txbxContent>
                              <w:p w14:paraId="5038AED7" w14:textId="77777777" w:rsidR="0008324B" w:rsidRDefault="0008324B" w:rsidP="00630066"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Text Box 2" o:spid="_x0000_s1057" type="#_x0000_t202" style="position:absolute;left:30200;top:1738;width:34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<v:textbox>
                            <w:txbxContent>
                              <w:p w14:paraId="5038AED8" w14:textId="77777777" w:rsidR="0008324B" w:rsidRDefault="0008324B" w:rsidP="00630066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2" o:spid="_x0000_s1058" type="#_x0000_t202" style="position:absolute;left:3342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<v:textbox>
                            <w:txbxContent>
                              <w:p w14:paraId="5038AED9" w14:textId="77777777" w:rsidR="0008324B" w:rsidRDefault="0008324B" w:rsidP="00630066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2" o:spid="_x0000_s1059" type="#_x0000_t202" style="position:absolute;left:36318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<v:textbox>
                            <w:txbxContent>
                              <w:p w14:paraId="5038AEDA" w14:textId="77777777" w:rsidR="0008324B" w:rsidRDefault="0008324B" w:rsidP="00630066">
                                <w: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2" o:spid="_x0000_s1060" type="#_x0000_t202" style="position:absolute;left:39731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<v:textbox>
                            <w:txbxContent>
                              <w:p w14:paraId="5038AEDB" w14:textId="77777777" w:rsidR="0008324B" w:rsidRDefault="0008324B" w:rsidP="00630066">
                                <w:r>
                                  <w:t>13</w:t>
                                </w:r>
                              </w:p>
                            </w:txbxContent>
                          </v:textbox>
                        </v:shape>
                        <v:shape id="Text Box 2" o:spid="_x0000_s1061" type="#_x0000_t202" style="position:absolute;left:4250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  <v:textbox>
                            <w:txbxContent>
                              <w:p w14:paraId="5038AEDC" w14:textId="77777777" w:rsidR="0008324B" w:rsidRDefault="0008324B" w:rsidP="00630066">
                                <w: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2" o:spid="_x0000_s1062" type="#_x0000_t202" style="position:absolute;left:45913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<v:textbox>
                            <w:txbxContent>
                              <w:p w14:paraId="5038AEDD" w14:textId="77777777" w:rsidR="0008324B" w:rsidRDefault="0008324B" w:rsidP="00630066"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shape id="Arc 1" o:spid="_x0000_s1063" style="position:absolute;left:22950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0" o:spid="_x0000_s1064" style="position:absolute;left:26073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1" o:spid="_x0000_s1065" style="position:absolute;left:29152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3" o:spid="_x0000_s1066" style="position:absolute;left:32275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v:shape id="Arc 24" o:spid="_x0000_s1067" style="position:absolute;left:35399;width:3136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<v:stroke endarrow="block"/>
                        <v:path arrowok="t" o:connecttype="custom" o:connectlocs="3,240664;52441,61467;259829,59536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38AB55" w14:textId="77777777" w:rsidR="00D94A40" w:rsidRPr="00F34C0D" w:rsidRDefault="00D94A40" w:rsidP="00D94A40">
      <w:pPr>
        <w:rPr>
          <w:szCs w:val="22"/>
        </w:rPr>
      </w:pPr>
    </w:p>
    <w:p w14:paraId="5038AB56" w14:textId="77777777" w:rsidR="00D94A40" w:rsidRPr="00F34C0D" w:rsidRDefault="00D94A40" w:rsidP="00D94A40">
      <w:pPr>
        <w:rPr>
          <w:szCs w:val="22"/>
        </w:rPr>
      </w:pPr>
      <w:r w:rsidRPr="00F34C0D">
        <w:rPr>
          <w:szCs w:val="22"/>
        </w:rPr>
        <w:t>Start at 7. Now jump 5 places to the right (</w:t>
      </w:r>
      <w:r w:rsidRPr="00F34C0D">
        <w:rPr>
          <w:szCs w:val="22"/>
        </w:rPr>
        <w:sym w:font="Symbol" w:char="F0AE"/>
      </w:r>
      <w:r w:rsidRPr="00F34C0D">
        <w:rPr>
          <w:szCs w:val="22"/>
        </w:rPr>
        <w:t xml:space="preserve">).  We end up at 12! </w:t>
      </w:r>
    </w:p>
    <w:p w14:paraId="5038AB57" w14:textId="77777777" w:rsidR="00D94A40" w:rsidRPr="00F34C0D" w:rsidRDefault="00D94A40" w:rsidP="00D94A40">
      <w:pPr>
        <w:rPr>
          <w:szCs w:val="22"/>
        </w:rPr>
      </w:pPr>
    </w:p>
    <w:p w14:paraId="5038AB58" w14:textId="77777777" w:rsidR="00D94A40" w:rsidRPr="00F34C0D" w:rsidRDefault="00D94A40" w:rsidP="00D94A40">
      <w:pPr>
        <w:rPr>
          <w:szCs w:val="22"/>
        </w:rPr>
      </w:pPr>
      <w:r w:rsidRPr="00F34C0D">
        <w:rPr>
          <w:szCs w:val="22"/>
        </w:rPr>
        <w:t>Now try these.</w:t>
      </w:r>
    </w:p>
    <w:p w14:paraId="5038AB59" w14:textId="77777777" w:rsidR="00D94A40" w:rsidRPr="00F34C0D" w:rsidRDefault="00D94A40" w:rsidP="00D94A40">
      <w:pPr>
        <w:rPr>
          <w:szCs w:val="22"/>
        </w:rPr>
      </w:pPr>
    </w:p>
    <w:tbl>
      <w:tblPr>
        <w:tblW w:w="4891" w:type="pct"/>
        <w:tblInd w:w="108" w:type="dxa"/>
        <w:tblLook w:val="01E0" w:firstRow="1" w:lastRow="1" w:firstColumn="1" w:lastColumn="1" w:noHBand="0" w:noVBand="0"/>
      </w:tblPr>
      <w:tblGrid>
        <w:gridCol w:w="1822"/>
        <w:gridCol w:w="1928"/>
        <w:gridCol w:w="1928"/>
        <w:gridCol w:w="1927"/>
        <w:gridCol w:w="1823"/>
      </w:tblGrid>
      <w:tr w:rsidR="00D155AC" w:rsidRPr="00F34C0D" w14:paraId="5038AB5F" w14:textId="77777777" w:rsidTr="00D155AC">
        <w:trPr>
          <w:trHeight w:val="510"/>
        </w:trPr>
        <w:tc>
          <w:tcPr>
            <w:tcW w:w="966" w:type="pct"/>
            <w:shd w:val="clear" w:color="auto" w:fill="auto"/>
            <w:vAlign w:val="center"/>
          </w:tcPr>
          <w:p w14:paraId="5038AB5A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>3 + 6 =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5B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>2 + 7 =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5C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4 + 5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5D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2 + 5 = 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038AB5E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5 + 3 = </w:t>
            </w:r>
          </w:p>
        </w:tc>
      </w:tr>
      <w:tr w:rsidR="00D155AC" w:rsidRPr="00F34C0D" w14:paraId="5038AB65" w14:textId="77777777" w:rsidTr="00D155AC">
        <w:trPr>
          <w:trHeight w:val="510"/>
        </w:trPr>
        <w:tc>
          <w:tcPr>
            <w:tcW w:w="966" w:type="pct"/>
            <w:shd w:val="clear" w:color="auto" w:fill="auto"/>
            <w:vAlign w:val="center"/>
          </w:tcPr>
          <w:p w14:paraId="5038AB60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4 + 7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61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6 + 5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62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3 + 8 = 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5038AB63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7 + 6 = 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038AB64" w14:textId="77777777" w:rsidR="00D155AC" w:rsidRPr="00F34C0D" w:rsidRDefault="00D155AC" w:rsidP="00D155AC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F34C0D">
              <w:rPr>
                <w:szCs w:val="22"/>
              </w:rPr>
              <w:t xml:space="preserve">8 + 7 = </w:t>
            </w:r>
          </w:p>
        </w:tc>
      </w:tr>
    </w:tbl>
    <w:p w14:paraId="5038AB66" w14:textId="77777777" w:rsidR="00D94A40" w:rsidRPr="00F34C0D" w:rsidRDefault="00D94A40" w:rsidP="00D94A40">
      <w:pPr>
        <w:rPr>
          <w:szCs w:val="22"/>
        </w:rPr>
      </w:pPr>
    </w:p>
    <w:p w14:paraId="5038AB67" w14:textId="77777777" w:rsidR="00D94A40" w:rsidRPr="00522513" w:rsidRDefault="00D155AC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szCs w:val="22"/>
        </w:rPr>
      </w:pPr>
      <w:r w:rsidRPr="00522513">
        <w:rPr>
          <w:szCs w:val="22"/>
        </w:rPr>
        <w:t>Adding Double-Digit Numbers</w:t>
      </w:r>
    </w:p>
    <w:p w14:paraId="5038AB68" w14:textId="77777777" w:rsidR="00D94A40" w:rsidRPr="00F34C0D" w:rsidRDefault="00D94A40" w:rsidP="00D94A40">
      <w:pPr>
        <w:rPr>
          <w:szCs w:val="22"/>
        </w:rPr>
      </w:pPr>
    </w:p>
    <w:p w14:paraId="5038AB69" w14:textId="77777777" w:rsidR="00D155AC" w:rsidRPr="00F34C0D" w:rsidRDefault="00D155AC" w:rsidP="00D155AC">
      <w:pPr>
        <w:rPr>
          <w:szCs w:val="22"/>
        </w:rPr>
      </w:pPr>
      <w:r w:rsidRPr="00F34C0D">
        <w:rPr>
          <w:szCs w:val="22"/>
        </w:rPr>
        <w:t xml:space="preserve">Here we </w:t>
      </w:r>
      <w:proofErr w:type="gramStart"/>
      <w:r w:rsidRPr="00F34C0D">
        <w:rPr>
          <w:szCs w:val="22"/>
        </w:rPr>
        <w:t>have to</w:t>
      </w:r>
      <w:proofErr w:type="gramEnd"/>
      <w:r w:rsidRPr="00F34C0D">
        <w:rPr>
          <w:szCs w:val="22"/>
        </w:rPr>
        <w:t xml:space="preserve"> learn to add up in columns. A number line can help.</w:t>
      </w:r>
    </w:p>
    <w:p w14:paraId="5038AB6A" w14:textId="77777777" w:rsidR="00D155AC" w:rsidRPr="00F34C0D" w:rsidRDefault="00D155AC" w:rsidP="00D155AC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647"/>
        <w:gridCol w:w="281"/>
        <w:gridCol w:w="8263"/>
      </w:tblGrid>
      <w:tr w:rsidR="0090444E" w:rsidRPr="00F34C0D" w14:paraId="5038AB6F" w14:textId="77777777" w:rsidTr="0090444E">
        <w:tc>
          <w:tcPr>
            <w:tcW w:w="447" w:type="dxa"/>
          </w:tcPr>
          <w:p w14:paraId="5038AB6B" w14:textId="77777777" w:rsidR="0090444E" w:rsidRPr="00F34C0D" w:rsidRDefault="0090444E" w:rsidP="00D155AC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654" w:type="dxa"/>
          </w:tcPr>
          <w:p w14:paraId="5038AB6C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</w:tc>
        <w:tc>
          <w:tcPr>
            <w:tcW w:w="283" w:type="dxa"/>
          </w:tcPr>
          <w:p w14:paraId="5038AB6D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6E" w14:textId="77777777" w:rsidR="0090444E" w:rsidRPr="00F34C0D" w:rsidRDefault="0090444E" w:rsidP="00D155AC">
            <w:pPr>
              <w:rPr>
                <w:szCs w:val="22"/>
              </w:rPr>
            </w:pPr>
          </w:p>
        </w:tc>
      </w:tr>
      <w:tr w:rsidR="0090444E" w:rsidRPr="00F34C0D" w14:paraId="5038AB74" w14:textId="77777777" w:rsidTr="0090444E">
        <w:tc>
          <w:tcPr>
            <w:tcW w:w="447" w:type="dxa"/>
          </w:tcPr>
          <w:p w14:paraId="5038AB70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</w:tcPr>
          <w:p w14:paraId="5038AB71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3 7</w:t>
            </w:r>
          </w:p>
        </w:tc>
        <w:tc>
          <w:tcPr>
            <w:tcW w:w="283" w:type="dxa"/>
          </w:tcPr>
          <w:p w14:paraId="5038AB72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73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We always start from the right (dotted line).</w:t>
            </w:r>
          </w:p>
        </w:tc>
      </w:tr>
      <w:tr w:rsidR="0090444E" w:rsidRPr="00F34C0D" w14:paraId="5038AB79" w14:textId="77777777" w:rsidTr="0090444E">
        <w:tc>
          <w:tcPr>
            <w:tcW w:w="447" w:type="dxa"/>
          </w:tcPr>
          <w:p w14:paraId="5038AB75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5038AB76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2</w:t>
            </w:r>
            <w:r w:rsidRPr="00F34C0D">
              <w:rPr>
                <w:szCs w:val="22"/>
                <w:vertAlign w:val="subscript"/>
              </w:rPr>
              <w:t xml:space="preserve">1 </w:t>
            </w:r>
            <w:r w:rsidRPr="00F34C0D">
              <w:rPr>
                <w:szCs w:val="22"/>
              </w:rPr>
              <w:t>5</w:t>
            </w:r>
          </w:p>
        </w:tc>
        <w:tc>
          <w:tcPr>
            <w:tcW w:w="283" w:type="dxa"/>
          </w:tcPr>
          <w:p w14:paraId="5038AB77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78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7 + 5 = 12. We think of this 12 as 10 + 2. </w:t>
            </w:r>
            <w:proofErr w:type="gramStart"/>
            <w:r w:rsidRPr="00F34C0D">
              <w:rPr>
                <w:szCs w:val="22"/>
              </w:rPr>
              <w:t>So</w:t>
            </w:r>
            <w:proofErr w:type="gramEnd"/>
            <w:r w:rsidRPr="00F34C0D">
              <w:rPr>
                <w:szCs w:val="22"/>
              </w:rPr>
              <w:t xml:space="preserve"> 2 goes into U</w:t>
            </w:r>
          </w:p>
        </w:tc>
      </w:tr>
      <w:tr w:rsidR="0090444E" w:rsidRPr="00F34C0D" w14:paraId="5038AB7E" w14:textId="77777777" w:rsidTr="0090444E">
        <w:tc>
          <w:tcPr>
            <w:tcW w:w="447" w:type="dxa"/>
          </w:tcPr>
          <w:p w14:paraId="5038AB7A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bottom w:val="single" w:sz="4" w:space="0" w:color="auto"/>
            </w:tcBorders>
          </w:tcPr>
          <w:p w14:paraId="5038AB7B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6 2</w:t>
            </w:r>
          </w:p>
        </w:tc>
        <w:tc>
          <w:tcPr>
            <w:tcW w:w="283" w:type="dxa"/>
          </w:tcPr>
          <w:p w14:paraId="5038AB7C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7D" w14:textId="77777777" w:rsidR="0090444E" w:rsidRPr="00F34C0D" w:rsidRDefault="0090444E" w:rsidP="00D155AC">
            <w:pPr>
              <w:rPr>
                <w:szCs w:val="22"/>
              </w:rPr>
            </w:pPr>
            <w:r w:rsidRPr="00F34C0D">
              <w:rPr>
                <w:szCs w:val="22"/>
              </w:rPr>
              <w:t>column and we carry the ‘1’ into the T column (doorstep).</w:t>
            </w:r>
          </w:p>
        </w:tc>
      </w:tr>
      <w:tr w:rsidR="0090444E" w:rsidRPr="00F34C0D" w14:paraId="5038AB83" w14:textId="77777777" w:rsidTr="0090444E">
        <w:tc>
          <w:tcPr>
            <w:tcW w:w="447" w:type="dxa"/>
          </w:tcPr>
          <w:p w14:paraId="5038AB7F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</w:tcBorders>
          </w:tcPr>
          <w:p w14:paraId="5038AB80" w14:textId="77777777" w:rsidR="0090444E" w:rsidRPr="00F34C0D" w:rsidRDefault="0090444E" w:rsidP="00D155AC">
            <w:pPr>
              <w:rPr>
                <w:szCs w:val="22"/>
              </w:rPr>
            </w:pPr>
          </w:p>
        </w:tc>
        <w:tc>
          <w:tcPr>
            <w:tcW w:w="283" w:type="dxa"/>
          </w:tcPr>
          <w:p w14:paraId="5038AB81" w14:textId="77777777" w:rsidR="0090444E" w:rsidRPr="00F34C0D" w:rsidRDefault="0090444E" w:rsidP="0090444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B82" w14:textId="77777777" w:rsidR="0090444E" w:rsidRPr="00F34C0D" w:rsidRDefault="0090444E" w:rsidP="0090444E">
            <w:pPr>
              <w:rPr>
                <w:szCs w:val="22"/>
              </w:rPr>
            </w:pPr>
            <w:r w:rsidRPr="00F34C0D">
              <w:rPr>
                <w:szCs w:val="22"/>
              </w:rPr>
              <w:t>Now 3 + 2 + 1 = 6 (in the T column).</w:t>
            </w:r>
          </w:p>
        </w:tc>
      </w:tr>
    </w:tbl>
    <w:p w14:paraId="5038AB84" w14:textId="77777777" w:rsidR="0090444E" w:rsidRPr="00F34C0D" w:rsidRDefault="0090444E">
      <w:pPr>
        <w:rPr>
          <w:szCs w:val="22"/>
        </w:rPr>
      </w:pPr>
    </w:p>
    <w:p w14:paraId="5038AB85" w14:textId="77777777" w:rsidR="0090444E" w:rsidRPr="00F34C0D" w:rsidRDefault="0090444E">
      <w:pPr>
        <w:rPr>
          <w:szCs w:val="22"/>
        </w:rPr>
      </w:pPr>
    </w:p>
    <w:p w14:paraId="5038AB86" w14:textId="77777777" w:rsidR="0090444E" w:rsidRPr="00F34C0D" w:rsidRDefault="0090444E" w:rsidP="00630066">
      <w:pPr>
        <w:shd w:val="clear" w:color="auto" w:fill="DBE5F1" w:themeFill="accent1" w:themeFillTint="33"/>
        <w:rPr>
          <w:szCs w:val="22"/>
        </w:rPr>
      </w:pPr>
      <w:r w:rsidRPr="00F34C0D">
        <w:rPr>
          <w:szCs w:val="22"/>
        </w:rPr>
        <w:t>Now try these.</w:t>
      </w:r>
    </w:p>
    <w:p w14:paraId="5038AB87" w14:textId="77777777" w:rsidR="0090444E" w:rsidRPr="00F34C0D" w:rsidRDefault="0090444E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90444E" w:rsidRPr="00F34C0D" w14:paraId="5038ABA1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88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B89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8A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2  6</w:t>
            </w:r>
            <w:proofErr w:type="gramEnd"/>
          </w:p>
          <w:p w14:paraId="5038AB8B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3  5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8C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8D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B8E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8F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3  8</w:t>
            </w:r>
            <w:proofErr w:type="gramEnd"/>
          </w:p>
          <w:p w14:paraId="5038AB90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2  4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91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92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B93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94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4  3</w:t>
            </w:r>
            <w:proofErr w:type="gramEnd"/>
          </w:p>
          <w:p w14:paraId="5038AB95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96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97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B98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99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5  8</w:t>
            </w:r>
            <w:proofErr w:type="gramEnd"/>
          </w:p>
          <w:p w14:paraId="5038AB9A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9B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9C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B9D" w14:textId="77777777" w:rsidR="0090444E" w:rsidRPr="00F34C0D" w:rsidRDefault="0090444E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B9E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4  6</w:t>
            </w:r>
            <w:proofErr w:type="gramEnd"/>
          </w:p>
          <w:p w14:paraId="5038AB9F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2  7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  <w:p w14:paraId="5038ABA0" w14:textId="77777777" w:rsidR="0090444E" w:rsidRPr="00F34C0D" w:rsidRDefault="0090444E" w:rsidP="005B5C38">
            <w:pPr>
              <w:rPr>
                <w:szCs w:val="22"/>
              </w:rPr>
            </w:pPr>
          </w:p>
        </w:tc>
      </w:tr>
      <w:tr w:rsidR="0090444E" w:rsidRPr="00F34C0D" w14:paraId="5038ABB1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2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BA3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6  3</w:t>
            </w:r>
            <w:proofErr w:type="gramEnd"/>
          </w:p>
          <w:p w14:paraId="5038ABA4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5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BA6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2  9</w:t>
            </w:r>
            <w:proofErr w:type="gramEnd"/>
          </w:p>
          <w:p w14:paraId="5038ABA7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8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BA9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6  7</w:t>
            </w:r>
            <w:proofErr w:type="gramEnd"/>
          </w:p>
          <w:p w14:paraId="5038ABAA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2  4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AB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BAC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5  6</w:t>
            </w:r>
            <w:proofErr w:type="gramEnd"/>
          </w:p>
          <w:p w14:paraId="5038ABAD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4  5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AE" w14:textId="77777777" w:rsidR="0090444E" w:rsidRPr="00F34C0D" w:rsidRDefault="0090444E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BAF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7  2</w:t>
            </w:r>
            <w:proofErr w:type="gramEnd"/>
          </w:p>
          <w:p w14:paraId="5038ABB0" w14:textId="77777777" w:rsidR="0090444E" w:rsidRPr="00F34C0D" w:rsidRDefault="0090444E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+</w:t>
            </w:r>
          </w:p>
        </w:tc>
      </w:tr>
      <w:tr w:rsidR="0090444E" w:rsidRPr="00F34C0D" w14:paraId="5038ABBC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2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3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4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5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6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7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B8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9" w14:textId="77777777" w:rsidR="0090444E" w:rsidRPr="00F34C0D" w:rsidRDefault="0090444E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BA" w14:textId="77777777" w:rsidR="0090444E" w:rsidRPr="00F34C0D" w:rsidRDefault="0090444E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BB" w14:textId="77777777" w:rsidR="0090444E" w:rsidRPr="00F34C0D" w:rsidRDefault="0090444E" w:rsidP="005B5C38">
            <w:pPr>
              <w:rPr>
                <w:szCs w:val="22"/>
              </w:rPr>
            </w:pPr>
          </w:p>
        </w:tc>
      </w:tr>
    </w:tbl>
    <w:p w14:paraId="5038ABBD" w14:textId="77777777" w:rsidR="0090444E" w:rsidRPr="00F34C0D" w:rsidRDefault="0090444E">
      <w:pPr>
        <w:rPr>
          <w:szCs w:val="22"/>
        </w:rPr>
      </w:pPr>
    </w:p>
    <w:p w14:paraId="5038ABBE" w14:textId="77777777" w:rsidR="0090444E" w:rsidRPr="00F34C0D" w:rsidRDefault="0090444E">
      <w:pPr>
        <w:rPr>
          <w:szCs w:val="22"/>
        </w:rPr>
        <w:sectPr w:rsidR="0090444E" w:rsidRPr="00F34C0D" w:rsidSect="00D75D03">
          <w:headerReference w:type="default" r:id="rId8"/>
          <w:footerReference w:type="default" r:id="rId9"/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BBF" w14:textId="77777777" w:rsidR="00F34C0D" w:rsidRPr="00F34C0D" w:rsidRDefault="00F34C0D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b/>
          <w:szCs w:val="22"/>
        </w:rPr>
      </w:pPr>
      <w:r w:rsidRPr="00F34C0D">
        <w:rPr>
          <w:b/>
          <w:szCs w:val="22"/>
        </w:rPr>
        <w:lastRenderedPageBreak/>
        <w:t xml:space="preserve">Adding </w:t>
      </w:r>
      <w:r w:rsidRPr="005B5C38">
        <w:rPr>
          <w:szCs w:val="22"/>
        </w:rPr>
        <w:t>Treble</w:t>
      </w:r>
      <w:r w:rsidRPr="00F34C0D">
        <w:rPr>
          <w:b/>
          <w:szCs w:val="22"/>
        </w:rPr>
        <w:t>-Digit Numbers</w:t>
      </w:r>
    </w:p>
    <w:p w14:paraId="5038ABC0" w14:textId="77777777" w:rsidR="00F34C0D" w:rsidRPr="00F34C0D" w:rsidRDefault="00F34C0D" w:rsidP="00F34C0D">
      <w:pPr>
        <w:jc w:val="center"/>
        <w:rPr>
          <w:b/>
          <w:szCs w:val="22"/>
        </w:rPr>
      </w:pPr>
    </w:p>
    <w:p w14:paraId="5038ABC1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>We continue to add the numbers from the right carrying over any ‘1’s onto the doorstep.</w:t>
      </w:r>
    </w:p>
    <w:p w14:paraId="5038ABC2" w14:textId="77777777" w:rsidR="00F34C0D" w:rsidRPr="00F34C0D" w:rsidRDefault="00F34C0D" w:rsidP="00F34C0D">
      <w:pPr>
        <w:rPr>
          <w:szCs w:val="22"/>
        </w:rPr>
      </w:pPr>
    </w:p>
    <w:p w14:paraId="5038ABC3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e.g. </w:t>
      </w:r>
      <w:proofErr w:type="gramStart"/>
      <w:r w:rsidRPr="00F34C0D">
        <w:rPr>
          <w:szCs w:val="22"/>
        </w:rPr>
        <w:t>H  T</w:t>
      </w:r>
      <w:proofErr w:type="gramEnd"/>
      <w:r w:rsidRPr="00F34C0D">
        <w:rPr>
          <w:szCs w:val="22"/>
        </w:rPr>
        <w:t xml:space="preserve">  U           4 + 9 = 13. Put the </w:t>
      </w:r>
      <w:r w:rsidRPr="00F34C0D">
        <w:rPr>
          <w:szCs w:val="22"/>
          <w:u w:val="single"/>
        </w:rPr>
        <w:t>3</w:t>
      </w:r>
      <w:r w:rsidRPr="00F34C0D">
        <w:rPr>
          <w:szCs w:val="22"/>
        </w:rPr>
        <w:t xml:space="preserve"> down in U column and carry the ‘1’ into</w:t>
      </w:r>
    </w:p>
    <w:p w14:paraId="5038ABC4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3   5   4            T column.</w:t>
      </w:r>
    </w:p>
    <w:p w14:paraId="5038ABC5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</w:t>
      </w:r>
      <w:proofErr w:type="gramStart"/>
      <w:r w:rsidRPr="00F34C0D">
        <w:rPr>
          <w:szCs w:val="22"/>
          <w:u w:val="single"/>
        </w:rPr>
        <w:t>1</w:t>
      </w:r>
      <w:r w:rsidRPr="00F34C0D">
        <w:rPr>
          <w:szCs w:val="22"/>
          <w:u w:val="single"/>
          <w:vertAlign w:val="subscript"/>
        </w:rPr>
        <w:t>1</w:t>
      </w:r>
      <w:r w:rsidRPr="00F34C0D">
        <w:rPr>
          <w:szCs w:val="22"/>
          <w:u w:val="single"/>
        </w:rPr>
        <w:t xml:space="preserve">  6</w:t>
      </w:r>
      <w:r w:rsidRPr="00F34C0D">
        <w:rPr>
          <w:szCs w:val="22"/>
          <w:u w:val="single"/>
          <w:vertAlign w:val="subscript"/>
        </w:rPr>
        <w:t>1</w:t>
      </w:r>
      <w:proofErr w:type="gramEnd"/>
      <w:r w:rsidRPr="00F34C0D">
        <w:rPr>
          <w:szCs w:val="22"/>
          <w:u w:val="single"/>
        </w:rPr>
        <w:t xml:space="preserve">  9</w:t>
      </w:r>
      <w:r w:rsidRPr="00F34C0D">
        <w:rPr>
          <w:szCs w:val="22"/>
        </w:rPr>
        <w:t xml:space="preserve"> +          Now 5 + 6 + 1 = 12. Put the </w:t>
      </w:r>
      <w:r w:rsidRPr="00F34C0D">
        <w:rPr>
          <w:szCs w:val="22"/>
          <w:u w:val="single"/>
        </w:rPr>
        <w:t>2</w:t>
      </w:r>
      <w:r w:rsidRPr="00F34C0D">
        <w:rPr>
          <w:szCs w:val="22"/>
        </w:rPr>
        <w:t xml:space="preserve"> down in T column and </w:t>
      </w:r>
      <w:proofErr w:type="gramStart"/>
      <w:r w:rsidRPr="00F34C0D">
        <w:rPr>
          <w:szCs w:val="22"/>
        </w:rPr>
        <w:t>carry</w:t>
      </w:r>
      <w:proofErr w:type="gramEnd"/>
    </w:p>
    <w:p w14:paraId="5038ABC6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</w:t>
      </w:r>
      <w:r w:rsidRPr="00F34C0D">
        <w:rPr>
          <w:szCs w:val="22"/>
          <w:u w:val="single"/>
        </w:rPr>
        <w:t>5   2   3</w:t>
      </w:r>
      <w:r w:rsidRPr="00F34C0D">
        <w:rPr>
          <w:szCs w:val="22"/>
        </w:rPr>
        <w:t xml:space="preserve">            the ‘1’ into the H column. </w:t>
      </w:r>
    </w:p>
    <w:p w14:paraId="5038ABC7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                              </w:t>
      </w:r>
      <w:proofErr w:type="gramStart"/>
      <w:r w:rsidRPr="00F34C0D">
        <w:rPr>
          <w:szCs w:val="22"/>
        </w:rPr>
        <w:t>Finally</w:t>
      </w:r>
      <w:proofErr w:type="gramEnd"/>
      <w:r w:rsidRPr="00F34C0D">
        <w:rPr>
          <w:szCs w:val="22"/>
        </w:rPr>
        <w:t xml:space="preserve"> 3 + 1 + 1 = </w:t>
      </w:r>
      <w:r w:rsidRPr="00F34C0D">
        <w:rPr>
          <w:szCs w:val="22"/>
          <w:u w:val="single"/>
        </w:rPr>
        <w:t>5</w:t>
      </w:r>
      <w:r w:rsidRPr="00F34C0D">
        <w:rPr>
          <w:szCs w:val="22"/>
        </w:rPr>
        <w:t xml:space="preserve"> (in the H column).</w:t>
      </w:r>
    </w:p>
    <w:p w14:paraId="5038ABC8" w14:textId="77777777" w:rsidR="00F34C0D" w:rsidRPr="00F34C0D" w:rsidRDefault="00F34C0D" w:rsidP="00F34C0D">
      <w:pPr>
        <w:rPr>
          <w:szCs w:val="22"/>
        </w:rPr>
      </w:pPr>
    </w:p>
    <w:p w14:paraId="5038ABC9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>Now try these.</w:t>
      </w:r>
    </w:p>
    <w:p w14:paraId="5038ABCA" w14:textId="77777777" w:rsidR="00F34C0D" w:rsidRPr="00F34C0D" w:rsidRDefault="00F34C0D" w:rsidP="00F34C0D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F34C0D" w:rsidRPr="00F34C0D" w14:paraId="5038ABE5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CB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BCC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CD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2  6</w:t>
            </w:r>
            <w:proofErr w:type="gramEnd"/>
            <w:r w:rsidRPr="00F34C0D">
              <w:rPr>
                <w:szCs w:val="22"/>
              </w:rPr>
              <w:t xml:space="preserve">  4</w:t>
            </w:r>
          </w:p>
          <w:p w14:paraId="5038ABCE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3  2</w:t>
            </w:r>
            <w:proofErr w:type="gramEnd"/>
            <w:r w:rsidRPr="00F34C0D">
              <w:rPr>
                <w:szCs w:val="22"/>
                <w:u w:val="single"/>
              </w:rPr>
              <w:t xml:space="preserve">  8</w:t>
            </w:r>
            <w:r w:rsidRPr="00F34C0D">
              <w:rPr>
                <w:szCs w:val="22"/>
              </w:rPr>
              <w:t xml:space="preserve"> +</w:t>
            </w:r>
          </w:p>
          <w:p w14:paraId="5038ABCF" w14:textId="77777777" w:rsidR="00F34C0D" w:rsidRPr="00F34C0D" w:rsidRDefault="00F34C0D" w:rsidP="005B5C38">
            <w:pPr>
              <w:rPr>
                <w:szCs w:val="22"/>
              </w:rPr>
            </w:pPr>
          </w:p>
          <w:p w14:paraId="5038ABD0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D1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BD2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D3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3  4</w:t>
            </w:r>
            <w:proofErr w:type="gramEnd"/>
            <w:r w:rsidRPr="00F34C0D">
              <w:rPr>
                <w:szCs w:val="22"/>
              </w:rPr>
              <w:t xml:space="preserve">  8</w:t>
            </w:r>
          </w:p>
          <w:p w14:paraId="5038ABD4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2  4</w:t>
            </w:r>
            <w:proofErr w:type="gramEnd"/>
            <w:r w:rsidRPr="00F34C0D">
              <w:rPr>
                <w:szCs w:val="22"/>
                <w:u w:val="single"/>
              </w:rPr>
              <w:t xml:space="preserve">  5</w:t>
            </w:r>
            <w:r w:rsidRPr="00F34C0D">
              <w:rPr>
                <w:szCs w:val="22"/>
              </w:rPr>
              <w:t xml:space="preserve"> +</w:t>
            </w:r>
          </w:p>
          <w:p w14:paraId="5038ABD5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D6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BD7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D8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1  4</w:t>
            </w:r>
            <w:proofErr w:type="gramEnd"/>
            <w:r w:rsidRPr="00F34C0D">
              <w:rPr>
                <w:szCs w:val="22"/>
              </w:rPr>
              <w:t xml:space="preserve">  3</w:t>
            </w:r>
          </w:p>
          <w:p w14:paraId="5038ABD9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+</w:t>
            </w:r>
          </w:p>
          <w:p w14:paraId="5038ABDA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DB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BDC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DD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3  5</w:t>
            </w:r>
            <w:proofErr w:type="gramEnd"/>
            <w:r w:rsidRPr="00F34C0D">
              <w:rPr>
                <w:szCs w:val="22"/>
              </w:rPr>
              <w:t xml:space="preserve">  8</w:t>
            </w:r>
          </w:p>
          <w:p w14:paraId="5038ABDE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  <w:u w:val="single"/>
              </w:rPr>
              <w:t xml:space="preserve">  3</w:t>
            </w:r>
            <w:r w:rsidRPr="00F34C0D">
              <w:rPr>
                <w:szCs w:val="22"/>
              </w:rPr>
              <w:t xml:space="preserve"> +</w:t>
            </w:r>
          </w:p>
          <w:p w14:paraId="5038ABDF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E0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BE1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H T U</w:t>
            </w:r>
          </w:p>
          <w:p w14:paraId="5038ABE2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5  4</w:t>
            </w:r>
            <w:proofErr w:type="gramEnd"/>
            <w:r w:rsidRPr="00F34C0D">
              <w:rPr>
                <w:szCs w:val="22"/>
              </w:rPr>
              <w:t xml:space="preserve">  6</w:t>
            </w:r>
          </w:p>
          <w:p w14:paraId="5038ABE3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2  3</w:t>
            </w:r>
            <w:proofErr w:type="gramEnd"/>
            <w:r w:rsidRPr="00F34C0D">
              <w:rPr>
                <w:szCs w:val="22"/>
                <w:u w:val="single"/>
              </w:rPr>
              <w:t xml:space="preserve">  7</w:t>
            </w:r>
            <w:r w:rsidRPr="00F34C0D">
              <w:rPr>
                <w:szCs w:val="22"/>
              </w:rPr>
              <w:t xml:space="preserve"> +</w:t>
            </w:r>
          </w:p>
          <w:p w14:paraId="5038ABE4" w14:textId="77777777" w:rsidR="00F34C0D" w:rsidRPr="00F34C0D" w:rsidRDefault="00F34C0D" w:rsidP="005B5C38">
            <w:pPr>
              <w:rPr>
                <w:szCs w:val="22"/>
              </w:rPr>
            </w:pPr>
          </w:p>
        </w:tc>
      </w:tr>
      <w:tr w:rsidR="00F34C0D" w:rsidRPr="00F34C0D" w14:paraId="5038ABF5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6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BE7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6  3</w:t>
            </w:r>
            <w:proofErr w:type="gramEnd"/>
            <w:r w:rsidRPr="00F34C0D">
              <w:rPr>
                <w:szCs w:val="22"/>
              </w:rPr>
              <w:t xml:space="preserve">  7</w:t>
            </w:r>
          </w:p>
          <w:p w14:paraId="5038ABE8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  <w:u w:val="single"/>
              </w:rPr>
              <w:t xml:space="preserve">  5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9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BEA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2  9</w:t>
            </w:r>
            <w:proofErr w:type="gramEnd"/>
            <w:r w:rsidRPr="00F34C0D">
              <w:rPr>
                <w:szCs w:val="22"/>
              </w:rPr>
              <w:t xml:space="preserve">  5</w:t>
            </w:r>
          </w:p>
          <w:p w14:paraId="5038ABEB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4  3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C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BED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2  6</w:t>
            </w:r>
            <w:proofErr w:type="gramEnd"/>
            <w:r w:rsidRPr="00F34C0D">
              <w:rPr>
                <w:szCs w:val="22"/>
              </w:rPr>
              <w:t xml:space="preserve">  7</w:t>
            </w:r>
          </w:p>
          <w:p w14:paraId="5038ABEE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3  7</w:t>
            </w:r>
            <w:proofErr w:type="gramEnd"/>
            <w:r w:rsidRPr="00F34C0D">
              <w:rPr>
                <w:szCs w:val="22"/>
                <w:u w:val="single"/>
              </w:rPr>
              <w:t xml:space="preserve">  4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EF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BF0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5  6</w:t>
            </w:r>
            <w:proofErr w:type="gramEnd"/>
            <w:r w:rsidRPr="00F34C0D">
              <w:rPr>
                <w:szCs w:val="22"/>
              </w:rPr>
              <w:t xml:space="preserve">  3</w:t>
            </w:r>
          </w:p>
          <w:p w14:paraId="5038ABF1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4  5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+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F2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BF3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7  8</w:t>
            </w:r>
            <w:proofErr w:type="gramEnd"/>
            <w:r w:rsidRPr="00F34C0D">
              <w:rPr>
                <w:szCs w:val="22"/>
              </w:rPr>
              <w:t xml:space="preserve">  2</w:t>
            </w:r>
          </w:p>
          <w:p w14:paraId="5038ABF4" w14:textId="77777777" w:rsidR="00F34C0D" w:rsidRPr="00F34C0D" w:rsidRDefault="00F34C0D" w:rsidP="005B5C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>2  9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 +</w:t>
            </w:r>
          </w:p>
        </w:tc>
      </w:tr>
      <w:tr w:rsidR="00F34C0D" w:rsidRPr="00F34C0D" w14:paraId="5038AC00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6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7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8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9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A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B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BFC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D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BFE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BFF" w14:textId="77777777" w:rsidR="00F34C0D" w:rsidRPr="00F34C0D" w:rsidRDefault="00F34C0D" w:rsidP="005B5C38">
            <w:pPr>
              <w:rPr>
                <w:szCs w:val="22"/>
              </w:rPr>
            </w:pPr>
          </w:p>
        </w:tc>
      </w:tr>
    </w:tbl>
    <w:p w14:paraId="5038AC01" w14:textId="77777777" w:rsidR="00F34C0D" w:rsidRPr="00F34C0D" w:rsidRDefault="00F34C0D" w:rsidP="00F34C0D">
      <w:pPr>
        <w:rPr>
          <w:szCs w:val="22"/>
        </w:rPr>
      </w:pPr>
    </w:p>
    <w:p w14:paraId="5038AC02" w14:textId="77777777" w:rsidR="00F34C0D" w:rsidRPr="00F34C0D" w:rsidRDefault="00F34C0D" w:rsidP="00522513">
      <w:pPr>
        <w:pStyle w:val="ListParagraph"/>
        <w:numPr>
          <w:ilvl w:val="0"/>
          <w:numId w:val="6"/>
        </w:numPr>
        <w:shd w:val="clear" w:color="auto" w:fill="DBE5F1" w:themeFill="accent1" w:themeFillTint="33"/>
        <w:rPr>
          <w:b/>
          <w:szCs w:val="22"/>
        </w:rPr>
      </w:pPr>
      <w:r w:rsidRPr="00F34C0D">
        <w:rPr>
          <w:b/>
          <w:szCs w:val="22"/>
        </w:rPr>
        <w:t>Subtracting Single-Digit Numbers</w:t>
      </w:r>
    </w:p>
    <w:p w14:paraId="5038AC03" w14:textId="77777777" w:rsidR="00F34C0D" w:rsidRPr="00F34C0D" w:rsidRDefault="00F34C0D" w:rsidP="00F34C0D">
      <w:pPr>
        <w:jc w:val="center"/>
        <w:rPr>
          <w:b/>
          <w:szCs w:val="22"/>
        </w:rPr>
      </w:pPr>
    </w:p>
    <w:p w14:paraId="5038AC04" w14:textId="77777777" w:rsidR="00F34C0D" w:rsidRDefault="00F34C0D" w:rsidP="00F34C0D">
      <w:pPr>
        <w:rPr>
          <w:szCs w:val="22"/>
        </w:rPr>
      </w:pPr>
      <w:r w:rsidRPr="00F34C0D">
        <w:rPr>
          <w:szCs w:val="22"/>
        </w:rPr>
        <w:t>A number line can help. Subtracting always makes us jump to the left (</w:t>
      </w:r>
      <w:r w:rsidRPr="00F34C0D">
        <w:rPr>
          <w:szCs w:val="22"/>
        </w:rPr>
        <w:sym w:font="Symbol" w:char="F0AE"/>
      </w:r>
      <w:r w:rsidRPr="00F34C0D">
        <w:rPr>
          <w:szCs w:val="22"/>
        </w:rPr>
        <w:t>).</w:t>
      </w:r>
    </w:p>
    <w:p w14:paraId="5038AC05" w14:textId="77777777" w:rsidR="00630066" w:rsidRPr="00F34C0D" w:rsidRDefault="00630066" w:rsidP="00F34C0D">
      <w:pPr>
        <w:rPr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7887"/>
      </w:tblGrid>
      <w:tr w:rsidR="00630066" w:rsidRPr="00F34C0D" w14:paraId="5038AC08" w14:textId="77777777" w:rsidTr="004C6C9C">
        <w:tc>
          <w:tcPr>
            <w:tcW w:w="1752" w:type="dxa"/>
            <w:vAlign w:val="center"/>
          </w:tcPr>
          <w:p w14:paraId="5038AC06" w14:textId="77777777" w:rsidR="00630066" w:rsidRPr="00F34C0D" w:rsidRDefault="00630066" w:rsidP="00630066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e.g. 7 - 5 = </w:t>
            </w:r>
            <w:r w:rsidRPr="004C6C9C">
              <w:rPr>
                <w:b/>
                <w:szCs w:val="22"/>
              </w:rPr>
              <w:t>2</w:t>
            </w:r>
            <w:r w:rsidRPr="00F34C0D">
              <w:rPr>
                <w:szCs w:val="22"/>
              </w:rPr>
              <w:t xml:space="preserve">   </w:t>
            </w:r>
          </w:p>
        </w:tc>
        <w:tc>
          <w:tcPr>
            <w:tcW w:w="7887" w:type="dxa"/>
          </w:tcPr>
          <w:p w14:paraId="5038AC07" w14:textId="77777777" w:rsidR="00630066" w:rsidRPr="00F34C0D" w:rsidRDefault="00630066" w:rsidP="00630066">
            <w:pPr>
              <w:rPr>
                <w:szCs w:val="22"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038AEBC" wp14:editId="5038AEBD">
                      <wp:extent cx="4939030" cy="698500"/>
                      <wp:effectExtent l="0" t="19050" r="0" b="635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39030" cy="698500"/>
                                <a:chOff x="0" y="0"/>
                                <a:chExt cx="4939030" cy="698679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235390"/>
                                  <a:ext cx="4939030" cy="463289"/>
                                  <a:chOff x="0" y="0"/>
                                  <a:chExt cx="4939048" cy="463639"/>
                                </a:xfrm>
                              </wpg:grpSpPr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135228" y="0"/>
                                    <a:ext cx="4639310" cy="228600"/>
                                    <a:chOff x="0" y="0"/>
                                    <a:chExt cx="4639310" cy="228600"/>
                                  </a:xfrm>
                                </wpg:grpSpPr>
                                <wpg:grpSp>
                                  <wpg:cNvPr id="28" name="Group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639310" cy="228600"/>
                                      <a:chOff x="4034" y="4394"/>
                                      <a:chExt cx="5400" cy="360"/>
                                    </a:xfrm>
                                  </wpg:grpSpPr>
                                  <wps:wsp>
                                    <wps:cNvPr id="29" name="Line 4"/>
                                    <wps:cNvCnPr/>
                                    <wps:spPr bwMode="auto">
                                      <a:xfrm>
                                        <a:off x="43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" name="Line 5"/>
                                    <wps:cNvCnPr/>
                                    <wps:spPr bwMode="auto">
                                      <a:xfrm>
                                        <a:off x="47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" name="Line 6"/>
                                    <wps:cNvCnPr/>
                                    <wps:spPr bwMode="auto">
                                      <a:xfrm>
                                        <a:off x="40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2" name="Line 7"/>
                                    <wps:cNvCnPr/>
                                    <wps:spPr bwMode="auto">
                                      <a:xfrm>
                                        <a:off x="51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Line 8"/>
                                    <wps:cNvCnPr/>
                                    <wps:spPr bwMode="auto">
                                      <a:xfrm>
                                        <a:off x="54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4" name="Line 9"/>
                                    <wps:cNvCnPr/>
                                    <wps:spPr bwMode="auto">
                                      <a:xfrm>
                                        <a:off x="58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5" name="Line 10"/>
                                    <wps:cNvCnPr/>
                                    <wps:spPr bwMode="auto">
                                      <a:xfrm>
                                        <a:off x="61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" name="Line 11"/>
                                    <wps:cNvCnPr/>
                                    <wps:spPr bwMode="auto">
                                      <a:xfrm>
                                        <a:off x="65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1" name="Line 12"/>
                                    <wps:cNvCnPr/>
                                    <wps:spPr bwMode="auto">
                                      <a:xfrm>
                                        <a:off x="69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9" name="Line 13"/>
                                    <wps:cNvCnPr/>
                                    <wps:spPr bwMode="auto">
                                      <a:xfrm>
                                        <a:off x="72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5" name="Line 14"/>
                                    <wps:cNvCnPr/>
                                    <wps:spPr bwMode="auto">
                                      <a:xfrm>
                                        <a:off x="76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6" name="Line 15"/>
                                    <wps:cNvCnPr/>
                                    <wps:spPr bwMode="auto">
                                      <a:xfrm>
                                        <a:off x="799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8" name="Line 16"/>
                                    <wps:cNvCnPr/>
                                    <wps:spPr bwMode="auto">
                                      <a:xfrm>
                                        <a:off x="835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9" name="Line 17"/>
                                    <wps:cNvCnPr/>
                                    <wps:spPr bwMode="auto">
                                      <a:xfrm>
                                        <a:off x="871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0" name="Line 18"/>
                                    <wps:cNvCnPr/>
                                    <wps:spPr bwMode="auto">
                                      <a:xfrm>
                                        <a:off x="907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1" name="Line 19"/>
                                    <wps:cNvCnPr/>
                                    <wps:spPr bwMode="auto">
                                      <a:xfrm>
                                        <a:off x="9434" y="4394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12" name="Straight Connector 3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091" y="121380"/>
                                      <a:ext cx="463074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E" w14:textId="77777777" w:rsidR="0008324B" w:rsidRDefault="0008324B" w:rsidP="00630066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774" y="173865"/>
                                    <a:ext cx="283336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DF" w14:textId="77777777" w:rsidR="0008324B" w:rsidRDefault="0008324B" w:rsidP="0063006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242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0" w14:textId="77777777" w:rsidR="0008324B" w:rsidRDefault="0008324B" w:rsidP="00630066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1521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1" w14:textId="77777777" w:rsidR="0008324B" w:rsidRDefault="0008324B" w:rsidP="00630066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705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2" w14:textId="77777777" w:rsidR="0008324B" w:rsidRDefault="0008324B" w:rsidP="00630066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26146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3" w14:textId="77777777" w:rsidR="0008324B" w:rsidRDefault="0008324B" w:rsidP="00630066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481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4" w14:textId="77777777" w:rsidR="0008324B" w:rsidRDefault="0008324B" w:rsidP="00630066"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7893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5" w14:textId="77777777" w:rsidR="0008324B" w:rsidRDefault="0008324B" w:rsidP="00630066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53425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6" w14:textId="77777777" w:rsidR="0008324B" w:rsidRDefault="0008324B" w:rsidP="00630066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518" y="173865"/>
                                    <a:ext cx="283335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7" w14:textId="77777777" w:rsidR="0008324B" w:rsidRDefault="0008324B" w:rsidP="00630066"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20096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8" w14:textId="77777777" w:rsidR="0008324B" w:rsidRDefault="0008324B" w:rsidP="00630066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42067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9" w14:textId="77777777" w:rsidR="0008324B" w:rsidRDefault="0008324B" w:rsidP="00630066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3184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A" w14:textId="77777777" w:rsidR="0008324B" w:rsidRDefault="0008324B" w:rsidP="00630066">
                                      <w: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73132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B" w14:textId="77777777" w:rsidR="0008324B" w:rsidRDefault="0008324B" w:rsidP="00630066">
                                      <w: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50028" y="173865"/>
                                    <a:ext cx="347729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C" w14:textId="77777777" w:rsidR="0008324B" w:rsidRDefault="0008324B" w:rsidP="00630066">
                                      <w: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91318" y="173865"/>
                                    <a:ext cx="347730" cy="289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ED" w14:textId="77777777" w:rsidR="0008324B" w:rsidRDefault="0008324B" w:rsidP="00630066"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29" name="Group 329"/>
                              <wpg:cNvGrpSpPr/>
                              <wpg:grpSpPr>
                                <a:xfrm flipH="1">
                                  <a:off x="751438" y="0"/>
                                  <a:ext cx="1542348" cy="484505"/>
                                  <a:chOff x="0" y="0"/>
                                  <a:chExt cx="1558541" cy="484505"/>
                                </a:xfrm>
                              </wpg:grpSpPr>
                              <wps:wsp>
                                <wps:cNvPr id="330" name="Arc 330"/>
                                <wps:cNvSpPr/>
                                <wps:spPr>
                                  <a:xfrm>
                                    <a:off x="0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1" name="Arc 331"/>
                                <wps:cNvSpPr/>
                                <wps:spPr>
                                  <a:xfrm>
                                    <a:off x="312344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" name="Arc 332"/>
                                <wps:cNvSpPr/>
                                <wps:spPr>
                                  <a:xfrm>
                                    <a:off x="620162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Arc 333"/>
                                <wps:cNvSpPr/>
                                <wps:spPr>
                                  <a:xfrm>
                                    <a:off x="932507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4" name="Arc 334"/>
                                <wps:cNvSpPr/>
                                <wps:spPr>
                                  <a:xfrm>
                                    <a:off x="1244851" y="0"/>
                                    <a:ext cx="313690" cy="484505"/>
                                  </a:xfrm>
                                  <a:prstGeom prst="arc">
                                    <a:avLst>
                                      <a:gd name="adj1" fmla="val 10834821"/>
                                      <a:gd name="adj2" fmla="val 17964417"/>
                                    </a:avLst>
                                  </a:prstGeom>
                                  <a:ln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AEBC" id="Group 22" o:spid="_x0000_s1068" style="width:388.9pt;height:55pt;mso-position-horizontal-relative:char;mso-position-vertical-relative:line" coordsize="49390,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">
                      <v:group id="Group 25" o:spid="_x0000_s1069" style="position:absolute;top:2353;width:49390;height:4633" coordsize="49390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group id="Group 27" o:spid="_x0000_s1070" style="position:absolute;left:1352;width:46393;height:2286" coordsize="46393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group id="Group 28" o:spid="_x0000_s1071" style="position:absolute;width:46393;height:2286" coordorigin="4034,4394" coordsize="54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line id="Line 4" o:spid="_x0000_s1072" style="position:absolute;visibility:visible;mso-wrap-style:square" from="4394,4394" to="43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          <v:line id="Line 5" o:spid="_x0000_s1073" style="position:absolute;visibility:visible;mso-wrap-style:square" from="4754,4394" to="47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        <v:line id="Line 6" o:spid="_x0000_s1074" style="position:absolute;visibility:visible;mso-wrap-style:square" from="4034,4394" to="40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        <v:line id="Line 7" o:spid="_x0000_s1075" style="position:absolute;visibility:visible;mso-wrap-style:square" from="5114,4394" to="51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          <v:line id="Line 8" o:spid="_x0000_s1076" style="position:absolute;visibility:visible;mso-wrap-style:square" from="5474,4394" to="54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              <v:line id="Line 9" o:spid="_x0000_s1077" style="position:absolute;visibility:visible;mso-wrap-style:square" from="5834,4394" to="58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            <v:line id="Line 10" o:spid="_x0000_s1078" style="position:absolute;visibility:visible;mso-wrap-style:square" from="6194,4394" to="61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            <v:line id="Line 11" o:spid="_x0000_s1079" style="position:absolute;visibility:visible;mso-wrap-style:square" from="6554,4394" to="65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            <v:line id="Line 12" o:spid="_x0000_s1080" style="position:absolute;visibility:visible;mso-wrap-style:square" from="6914,4394" to="69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<v:line id="Line 13" o:spid="_x0000_s1081" style="position:absolute;visibility:visible;mso-wrap-style:square" from="7274,4394" to="72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              <v:line id="Line 14" o:spid="_x0000_s1082" style="position:absolute;visibility:visible;mso-wrap-style:square" from="7634,4394" to="76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AcxAAAANw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k3f4PROPgFw+AQAA//8DAFBLAQItABQABgAIAAAAIQDb4fbL7gAAAIUBAAATAAAAAAAAAAAA&#10;AAAAAAAAAABbQ29udGVudF9UeXBlc10ueG1sUEsBAi0AFAAGAAgAAAAhAFr0LFu/AAAAFQEAAAsA&#10;AAAAAAAAAAAAAAAAHwEAAF9yZWxzLy5yZWxzUEsBAi0AFAAGAAgAAAAhACwSIBzEAAAA3AAAAA8A&#10;AAAAAAAAAAAAAAAABwIAAGRycy9kb3ducmV2LnhtbFBLBQYAAAAAAwADALcAAAD4AgAAAAA=&#10;" strokeweight="1.5pt"/>
                            <v:line id="Line 15" o:spid="_x0000_s1083" style="position:absolute;visibility:visible;mso-wrap-style:square" from="7994,4394" to="799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" strokeweight="1.5pt"/>
                            <v:line id="Line 16" o:spid="_x0000_s1084" style="position:absolute;visibility:visible;mso-wrap-style:square" from="8354,4394" to="835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" strokeweight="1.5pt"/>
                            <v:line id="Line 17" o:spid="_x0000_s1085" style="position:absolute;visibility:visible;mso-wrap-style:square" from="8714,4394" to="87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oZxAAAANw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JjP4PROPgFw+AQAA//8DAFBLAQItABQABgAIAAAAIQDb4fbL7gAAAIUBAAATAAAAAAAAAAAA&#10;AAAAAAAAAABbQ29udGVudF9UeXBlc10ueG1sUEsBAi0AFAAGAAgAAAAhAFr0LFu/AAAAFQEAAAsA&#10;AAAAAAAAAAAAAAAAHwEAAF9yZWxzLy5yZWxzUEsBAi0AFAAGAAgAAAAhAK1fKhnEAAAA3AAAAA8A&#10;AAAAAAAAAAAAAAAABwIAAGRycy9kb3ducmV2LnhtbFBLBQYAAAAAAwADALcAAAD4AgAAAAA=&#10;" strokeweight="1.5pt"/>
                            <v:line id="Line 18" o:spid="_x0000_s1086" style="position:absolute;visibility:visible;mso-wrap-style:square" from="9074,4394" to="907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" strokeweight="1.5pt"/>
                            <v:line id="Line 19" o:spid="_x0000_s1087" style="position:absolute;visibility:visible;mso-wrap-style:square" from="9434,4394" to="94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" strokeweight="1.5pt"/>
                          </v:group>
                          <v:line id="Straight Connector 312" o:spid="_x0000_s1088" style="position:absolute;visibility:visible;mso-wrap-style:square" from="80,1213" to="46388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" strokeweight="1.5pt"/>
                        </v:group>
                        <v:shape id="Text Box 2" o:spid="_x0000_s1089" type="#_x0000_t202" style="position:absolute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  <v:textbox>
                            <w:txbxContent>
                              <w:p w14:paraId="5038AEDE" w14:textId="77777777" w:rsidR="0008324B" w:rsidRDefault="0008324B" w:rsidP="00630066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" o:spid="_x0000_s1090" type="#_x0000_t202" style="position:absolute;left:2897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  <v:textbox>
                            <w:txbxContent>
                              <w:p w14:paraId="5038AEDF" w14:textId="77777777" w:rsidR="0008324B" w:rsidRDefault="0008324B" w:rsidP="0063006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91" type="#_x0000_t202" style="position:absolute;left:592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  <v:textbox>
                            <w:txbxContent>
                              <w:p w14:paraId="5038AEE0" w14:textId="77777777" w:rsidR="0008324B" w:rsidRDefault="0008324B" w:rsidP="00630066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" o:spid="_x0000_s1092" type="#_x0000_t202" style="position:absolute;left:901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  <v:textbox>
                            <w:txbxContent>
                              <w:p w14:paraId="5038AEE1" w14:textId="77777777" w:rsidR="0008324B" w:rsidRDefault="0008324B" w:rsidP="00630066"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" o:spid="_x0000_s1093" type="#_x0000_t202" style="position:absolute;left:12170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<v:textbox>
                            <w:txbxContent>
                              <w:p w14:paraId="5038AEE2" w14:textId="77777777" w:rsidR="0008324B" w:rsidRDefault="0008324B" w:rsidP="00630066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094" type="#_x0000_t202" style="position:absolute;left:1526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      <v:textbox>
                            <w:txbxContent>
                              <w:p w14:paraId="5038AEE3" w14:textId="77777777" w:rsidR="0008324B" w:rsidRDefault="0008324B" w:rsidP="00630066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" o:spid="_x0000_s1095" type="#_x0000_t202" style="position:absolute;left:18481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      <v:textbox>
                            <w:txbxContent>
                              <w:p w14:paraId="5038AEE4" w14:textId="77777777" w:rsidR="0008324B" w:rsidRDefault="0008324B" w:rsidP="00630066">
                                <w: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" o:spid="_x0000_s1096" type="#_x0000_t202" style="position:absolute;left:21378;top:1738;width:2834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    <v:textbox>
                            <w:txbxContent>
                              <w:p w14:paraId="5038AEE5" w14:textId="77777777" w:rsidR="0008324B" w:rsidRDefault="0008324B" w:rsidP="00630066">
                                <w: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" o:spid="_x0000_s1097" type="#_x0000_t202" style="position:absolute;left:24534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  <v:textbox>
                            <w:txbxContent>
                              <w:p w14:paraId="5038AEE6" w14:textId="77777777" w:rsidR="0008324B" w:rsidRDefault="0008324B" w:rsidP="00630066"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2" o:spid="_x0000_s1098" type="#_x0000_t202" style="position:absolute;left:27625;top:1738;width:2833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        <v:textbox>
                            <w:txbxContent>
                              <w:p w14:paraId="5038AEE7" w14:textId="77777777" w:rsidR="0008324B" w:rsidRDefault="0008324B" w:rsidP="00630066"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Text Box 2" o:spid="_x0000_s1099" type="#_x0000_t202" style="position:absolute;left:30200;top:1738;width:34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  <v:textbox>
                            <w:txbxContent>
                              <w:p w14:paraId="5038AEE8" w14:textId="77777777" w:rsidR="0008324B" w:rsidRDefault="0008324B" w:rsidP="00630066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2" o:spid="_x0000_s1100" type="#_x0000_t202" style="position:absolute;left:3342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  <v:textbox>
                            <w:txbxContent>
                              <w:p w14:paraId="5038AEE9" w14:textId="77777777" w:rsidR="0008324B" w:rsidRDefault="0008324B" w:rsidP="00630066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2" o:spid="_x0000_s1101" type="#_x0000_t202" style="position:absolute;left:36318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  <v:textbox>
                            <w:txbxContent>
                              <w:p w14:paraId="5038AEEA" w14:textId="77777777" w:rsidR="0008324B" w:rsidRDefault="0008324B" w:rsidP="00630066">
                                <w: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2" o:spid="_x0000_s1102" type="#_x0000_t202" style="position:absolute;left:39731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        <v:textbox>
                            <w:txbxContent>
                              <w:p w14:paraId="5038AEEB" w14:textId="77777777" w:rsidR="0008324B" w:rsidRDefault="0008324B" w:rsidP="00630066">
                                <w:r>
                                  <w:t>13</w:t>
                                </w:r>
                              </w:p>
                            </w:txbxContent>
                          </v:textbox>
                        </v:shape>
                        <v:shape id="Text Box 2" o:spid="_x0000_s1103" type="#_x0000_t202" style="position:absolute;left:42500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  <v:textbox>
                            <w:txbxContent>
                              <w:p w14:paraId="5038AEEC" w14:textId="77777777" w:rsidR="0008324B" w:rsidRDefault="0008324B" w:rsidP="00630066">
                                <w: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2" o:spid="_x0000_s1104" type="#_x0000_t202" style="position:absolute;left:45913;top:1738;width:3477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  <v:textbox>
                            <w:txbxContent>
                              <w:p w14:paraId="5038AEED" w14:textId="77777777" w:rsidR="0008324B" w:rsidRDefault="0008324B" w:rsidP="00630066"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  <v:group id="Group 329" o:spid="_x0000_s1105" style="position:absolute;left:7514;width:15423;height:4845;flip:x" coordsize="15585,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">
                        <v:shape id="Arc 330" o:spid="_x0000_s1106" style="position:absolute;width:3136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1" o:spid="_x0000_s1107" style="position:absolute;left:3123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2" o:spid="_x0000_s1108" style="position:absolute;left:6201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3" o:spid="_x0000_s1109" style="position:absolute;left:9325;width:3136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  <v:shape id="Arc 334" o:spid="_x0000_s1110" style="position:absolute;left:12448;width:3137;height:4845;visibility:visible;mso-wrap-style:square;v-text-anchor:middle" coordsize="31369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" path="m3,240664nsc294,172167,19345,107063,52441,61467v58951,-81215,147807,-82043,207388,-1931l156845,242253,3,240664xem3,240664nfc294,172167,19345,107063,52441,61467v58951,-81215,147807,-82043,207388,-1931e" filled="f" strokecolor="#4579b8 [3044]">
                          <v:stroke endarrow="block"/>
                          <v:path arrowok="t" o:connecttype="custom" o:connectlocs="3,240664;52441,61467;259829,59536" o:connectangles="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5038AC09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>Start at 7. Now jump 5 places to the left (</w:t>
      </w:r>
      <w:r w:rsidRPr="00F34C0D">
        <w:rPr>
          <w:szCs w:val="22"/>
        </w:rPr>
        <w:sym w:font="Symbol" w:char="F0AC"/>
      </w:r>
      <w:r w:rsidRPr="00F34C0D">
        <w:rPr>
          <w:szCs w:val="22"/>
        </w:rPr>
        <w:t xml:space="preserve">).  We end up at 2! </w:t>
      </w:r>
    </w:p>
    <w:p w14:paraId="5038AC0A" w14:textId="77777777" w:rsidR="00F34C0D" w:rsidRPr="00F34C0D" w:rsidRDefault="00F34C0D" w:rsidP="00F34C0D">
      <w:pPr>
        <w:rPr>
          <w:szCs w:val="22"/>
        </w:rPr>
      </w:pPr>
    </w:p>
    <w:p w14:paraId="5038AC0B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Now try </w:t>
      </w:r>
      <w:proofErr w:type="gramStart"/>
      <w:r w:rsidRPr="00F34C0D">
        <w:rPr>
          <w:szCs w:val="22"/>
        </w:rPr>
        <w:t>these</w:t>
      </w:r>
      <w:proofErr w:type="gramEnd"/>
    </w:p>
    <w:p w14:paraId="5038AC0C" w14:textId="77777777" w:rsidR="00F34C0D" w:rsidRPr="00F34C0D" w:rsidRDefault="00F34C0D" w:rsidP="00F34C0D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"/>
        <w:gridCol w:w="1478"/>
        <w:gridCol w:w="442"/>
        <w:gridCol w:w="1479"/>
        <w:gridCol w:w="443"/>
        <w:gridCol w:w="1479"/>
        <w:gridCol w:w="443"/>
        <w:gridCol w:w="1489"/>
        <w:gridCol w:w="454"/>
        <w:gridCol w:w="1489"/>
      </w:tblGrid>
      <w:tr w:rsidR="00F34C0D" w:rsidRPr="00F34C0D" w14:paraId="5038AC17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0D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C0E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9 - 6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0F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C10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>9 - 4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1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C12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8 - 5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3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C14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7 - 3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5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C16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9 - 7 = </w:t>
            </w:r>
          </w:p>
        </w:tc>
      </w:tr>
      <w:tr w:rsidR="00F34C0D" w:rsidRPr="00F34C0D" w14:paraId="5038AC22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8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9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A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B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C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D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1E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1F" w14:textId="77777777" w:rsidR="00F34C0D" w:rsidRPr="00F34C0D" w:rsidRDefault="00F34C0D" w:rsidP="005B5C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0" w14:textId="77777777" w:rsidR="00F34C0D" w:rsidRPr="00F34C0D" w:rsidRDefault="00F34C0D" w:rsidP="005B5C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21" w14:textId="77777777" w:rsidR="00F34C0D" w:rsidRPr="00F34C0D" w:rsidRDefault="00F34C0D" w:rsidP="005B5C38">
            <w:pPr>
              <w:rPr>
                <w:szCs w:val="22"/>
              </w:rPr>
            </w:pPr>
          </w:p>
        </w:tc>
      </w:tr>
      <w:tr w:rsidR="00F34C0D" w:rsidRPr="00F34C0D" w14:paraId="5038AC2D" w14:textId="77777777" w:rsidTr="005B5C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3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C24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8 - 7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5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C26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6 - 4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7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C28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9 - 8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9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C2A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10 - 6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2B" w14:textId="77777777" w:rsidR="00F34C0D" w:rsidRPr="00F34C0D" w:rsidRDefault="00F34C0D" w:rsidP="005B5C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C2C" w14:textId="77777777" w:rsidR="00F34C0D" w:rsidRPr="00F34C0D" w:rsidRDefault="00F34C0D" w:rsidP="005B5C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12 - 5 = </w:t>
            </w:r>
          </w:p>
        </w:tc>
      </w:tr>
    </w:tbl>
    <w:p w14:paraId="5038AC2E" w14:textId="77777777" w:rsidR="00F34C0D" w:rsidRPr="00F34C0D" w:rsidRDefault="00F34C0D" w:rsidP="00F34C0D">
      <w:pPr>
        <w:rPr>
          <w:szCs w:val="22"/>
        </w:rPr>
      </w:pPr>
    </w:p>
    <w:p w14:paraId="5038AC2F" w14:textId="77777777" w:rsidR="00F34C0D" w:rsidRPr="00F34C0D" w:rsidRDefault="00F34C0D" w:rsidP="00F34C0D">
      <w:pPr>
        <w:rPr>
          <w:szCs w:val="22"/>
        </w:rPr>
      </w:pPr>
      <w:r w:rsidRPr="00F34C0D">
        <w:rPr>
          <w:szCs w:val="22"/>
        </w:rPr>
        <w:t xml:space="preserve">We can do subtraction by counting back (adding). </w:t>
      </w:r>
    </w:p>
    <w:p w14:paraId="5038AC30" w14:textId="77777777" w:rsidR="00F34C0D" w:rsidRPr="00F34C0D" w:rsidRDefault="00F34C0D" w:rsidP="00F34C0D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8556"/>
      </w:tblGrid>
      <w:tr w:rsidR="00630066" w14:paraId="5038AC33" w14:textId="77777777" w:rsidTr="00EF3C89">
        <w:tc>
          <w:tcPr>
            <w:tcW w:w="1101" w:type="dxa"/>
          </w:tcPr>
          <w:p w14:paraId="5038AC31" w14:textId="77777777" w:rsidR="00630066" w:rsidRDefault="00630066" w:rsidP="00F34C0D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7 – 5 = </w:t>
            </w:r>
            <w:r w:rsidRPr="00EF3C89">
              <w:rPr>
                <w:b/>
                <w:szCs w:val="22"/>
              </w:rPr>
              <w:t xml:space="preserve">2 </w:t>
            </w:r>
            <w:r w:rsidRPr="00F34C0D">
              <w:rPr>
                <w:szCs w:val="22"/>
              </w:rPr>
              <w:t xml:space="preserve">    </w:t>
            </w:r>
          </w:p>
        </w:tc>
        <w:tc>
          <w:tcPr>
            <w:tcW w:w="8753" w:type="dxa"/>
          </w:tcPr>
          <w:p w14:paraId="5038AC32" w14:textId="77777777" w:rsidR="00630066" w:rsidRDefault="00630066" w:rsidP="00F34C0D">
            <w:pPr>
              <w:rPr>
                <w:szCs w:val="22"/>
              </w:rPr>
            </w:pPr>
            <w:r w:rsidRPr="00F34C0D">
              <w:rPr>
                <w:szCs w:val="22"/>
              </w:rPr>
              <w:t>Start at 5. Now jump 2 places to the right (</w:t>
            </w:r>
            <w:r w:rsidRPr="00F34C0D">
              <w:rPr>
                <w:szCs w:val="22"/>
              </w:rPr>
              <w:sym w:font="Symbol" w:char="F0AE"/>
            </w:r>
            <w:r w:rsidRPr="00F34C0D">
              <w:rPr>
                <w:szCs w:val="22"/>
              </w:rPr>
              <w:t>) until we end at 7.</w:t>
            </w:r>
          </w:p>
        </w:tc>
      </w:tr>
    </w:tbl>
    <w:p w14:paraId="5038AC34" w14:textId="77777777" w:rsidR="0090444E" w:rsidRDefault="0090444E">
      <w:pPr>
        <w:rPr>
          <w:szCs w:val="22"/>
        </w:rPr>
      </w:pPr>
    </w:p>
    <w:p w14:paraId="5038AC35" w14:textId="77777777" w:rsidR="002B3ABE" w:rsidRDefault="002B3ABE">
      <w:pPr>
        <w:rPr>
          <w:szCs w:val="22"/>
        </w:rPr>
        <w:sectPr w:rsidR="002B3ABE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C36" w14:textId="77777777" w:rsidR="002B3ABE" w:rsidRPr="00F34C0D" w:rsidRDefault="00522513" w:rsidP="00522513">
      <w:pPr>
        <w:pStyle w:val="ListParagraph"/>
        <w:shd w:val="clear" w:color="auto" w:fill="DBE5F1" w:themeFill="accent1" w:themeFillTint="33"/>
        <w:rPr>
          <w:b/>
          <w:szCs w:val="22"/>
        </w:rPr>
      </w:pPr>
      <w:r>
        <w:rPr>
          <w:b/>
          <w:szCs w:val="22"/>
        </w:rPr>
        <w:lastRenderedPageBreak/>
        <w:t>5a.</w:t>
      </w:r>
      <w:r w:rsidR="002B3ABE">
        <w:rPr>
          <w:b/>
          <w:szCs w:val="22"/>
        </w:rPr>
        <w:t xml:space="preserve"> </w:t>
      </w:r>
      <w:r w:rsidR="002B3ABE" w:rsidRPr="002B3ABE">
        <w:rPr>
          <w:b/>
          <w:szCs w:val="22"/>
        </w:rPr>
        <w:t>Subtracting Double-Digit Numbers (No borrow)</w:t>
      </w:r>
    </w:p>
    <w:p w14:paraId="5038AC37" w14:textId="77777777" w:rsidR="002B3ABE" w:rsidRPr="00F34C0D" w:rsidRDefault="002B3ABE" w:rsidP="002B3ABE">
      <w:pPr>
        <w:jc w:val="center"/>
        <w:rPr>
          <w:b/>
          <w:szCs w:val="22"/>
        </w:rPr>
      </w:pPr>
    </w:p>
    <w:p w14:paraId="5038AC38" w14:textId="77777777" w:rsidR="002B3ABE" w:rsidRPr="00F34C0D" w:rsidRDefault="002B3ABE" w:rsidP="002B3ABE">
      <w:pPr>
        <w:rPr>
          <w:szCs w:val="22"/>
        </w:rPr>
      </w:pPr>
      <w:r w:rsidRPr="00F34C0D">
        <w:rPr>
          <w:szCs w:val="22"/>
        </w:rPr>
        <w:t>We continue to add the numbers from the right carrying over any ‘1’s onto the doorstep.</w:t>
      </w:r>
    </w:p>
    <w:p w14:paraId="5038AC39" w14:textId="77777777" w:rsidR="002B3ABE" w:rsidRPr="00F34C0D" w:rsidRDefault="002B3ABE" w:rsidP="002B3ABE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647"/>
        <w:gridCol w:w="281"/>
        <w:gridCol w:w="8262"/>
      </w:tblGrid>
      <w:tr w:rsidR="002B3ABE" w:rsidRPr="00F34C0D" w14:paraId="5038AC3E" w14:textId="77777777" w:rsidTr="002B3ABE">
        <w:tc>
          <w:tcPr>
            <w:tcW w:w="447" w:type="dxa"/>
          </w:tcPr>
          <w:p w14:paraId="5038AC3A" w14:textId="77777777" w:rsidR="002B3ABE" w:rsidRPr="00F34C0D" w:rsidRDefault="002B3ABE" w:rsidP="002B3ABE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654" w:type="dxa"/>
          </w:tcPr>
          <w:p w14:paraId="5038AC3B" w14:textId="77777777" w:rsidR="002B3ABE" w:rsidRPr="002B3ABE" w:rsidRDefault="002B3ABE" w:rsidP="002B3ABE">
            <w:pPr>
              <w:rPr>
                <w:b/>
                <w:szCs w:val="22"/>
              </w:rPr>
            </w:pPr>
            <w:r w:rsidRPr="002B3ABE">
              <w:rPr>
                <w:b/>
                <w:szCs w:val="22"/>
              </w:rPr>
              <w:t>T U</w:t>
            </w:r>
          </w:p>
        </w:tc>
        <w:tc>
          <w:tcPr>
            <w:tcW w:w="283" w:type="dxa"/>
          </w:tcPr>
          <w:p w14:paraId="5038AC3C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3D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We always start from the right (dotted line).</w:t>
            </w:r>
          </w:p>
        </w:tc>
      </w:tr>
      <w:tr w:rsidR="002B3ABE" w:rsidRPr="00F34C0D" w14:paraId="5038AC43" w14:textId="77777777" w:rsidTr="002B3ABE">
        <w:tc>
          <w:tcPr>
            <w:tcW w:w="447" w:type="dxa"/>
          </w:tcPr>
          <w:p w14:paraId="5038AC3F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</w:tcPr>
          <w:p w14:paraId="5038AC40" w14:textId="77777777" w:rsidR="002B3ABE" w:rsidRPr="00F34C0D" w:rsidRDefault="002B3ABE" w:rsidP="002B3ABE">
            <w:pPr>
              <w:rPr>
                <w:szCs w:val="22"/>
              </w:rPr>
            </w:pPr>
            <w:r>
              <w:rPr>
                <w:szCs w:val="22"/>
              </w:rPr>
              <w:t>5 8</w:t>
            </w:r>
          </w:p>
        </w:tc>
        <w:tc>
          <w:tcPr>
            <w:tcW w:w="283" w:type="dxa"/>
          </w:tcPr>
          <w:p w14:paraId="5038AC41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42" w14:textId="77777777" w:rsidR="002B3ABE" w:rsidRPr="00F34C0D" w:rsidRDefault="002B3ABE" w:rsidP="002B3ABE">
            <w:pPr>
              <w:rPr>
                <w:szCs w:val="22"/>
              </w:rPr>
            </w:pPr>
            <w:r w:rsidRPr="002B3ABE">
              <w:rPr>
                <w:szCs w:val="22"/>
              </w:rPr>
              <w:t xml:space="preserve">8 – 6 = 2. We put the 2 into </w:t>
            </w:r>
            <w:r w:rsidRPr="002B3ABE">
              <w:rPr>
                <w:b/>
                <w:szCs w:val="22"/>
              </w:rPr>
              <w:t>U</w:t>
            </w:r>
            <w:r w:rsidRPr="002B3ABE">
              <w:rPr>
                <w:szCs w:val="22"/>
              </w:rPr>
              <w:t xml:space="preserve"> column.</w:t>
            </w:r>
          </w:p>
        </w:tc>
      </w:tr>
      <w:tr w:rsidR="002B3ABE" w:rsidRPr="00F34C0D" w14:paraId="5038AC48" w14:textId="77777777" w:rsidTr="002B3ABE">
        <w:tc>
          <w:tcPr>
            <w:tcW w:w="447" w:type="dxa"/>
          </w:tcPr>
          <w:p w14:paraId="5038AC44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5038AC45" w14:textId="77777777" w:rsidR="002B3ABE" w:rsidRPr="00F34C0D" w:rsidRDefault="002B3ABE" w:rsidP="002B3ABE">
            <w:pPr>
              <w:rPr>
                <w:szCs w:val="22"/>
              </w:rPr>
            </w:pPr>
            <w:r>
              <w:rPr>
                <w:szCs w:val="22"/>
              </w:rPr>
              <w:t>2 6-</w:t>
            </w:r>
          </w:p>
        </w:tc>
        <w:tc>
          <w:tcPr>
            <w:tcW w:w="283" w:type="dxa"/>
          </w:tcPr>
          <w:p w14:paraId="5038AC46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47" w14:textId="77777777" w:rsidR="002B3ABE" w:rsidRPr="00F34C0D" w:rsidRDefault="002B3ABE" w:rsidP="002B3ABE">
            <w:pPr>
              <w:rPr>
                <w:szCs w:val="22"/>
              </w:rPr>
            </w:pPr>
            <w:r w:rsidRPr="002B3ABE">
              <w:rPr>
                <w:szCs w:val="22"/>
              </w:rPr>
              <w:t xml:space="preserve">Now 5 – 2 = </w:t>
            </w:r>
            <w:r w:rsidRPr="008C2E20">
              <w:rPr>
                <w:b/>
                <w:szCs w:val="22"/>
              </w:rPr>
              <w:t>3</w:t>
            </w:r>
            <w:r w:rsidRPr="002B3ABE">
              <w:rPr>
                <w:szCs w:val="22"/>
              </w:rPr>
              <w:t xml:space="preserve"> (in the </w:t>
            </w:r>
            <w:r w:rsidRPr="002B3ABE">
              <w:rPr>
                <w:b/>
                <w:szCs w:val="22"/>
              </w:rPr>
              <w:t>T</w:t>
            </w:r>
            <w:r w:rsidRPr="002B3ABE">
              <w:rPr>
                <w:szCs w:val="22"/>
              </w:rPr>
              <w:t xml:space="preserve"> column).</w:t>
            </w:r>
          </w:p>
        </w:tc>
      </w:tr>
      <w:tr w:rsidR="002B3ABE" w:rsidRPr="00F34C0D" w14:paraId="5038AC4D" w14:textId="77777777" w:rsidTr="002B3ABE">
        <w:tc>
          <w:tcPr>
            <w:tcW w:w="447" w:type="dxa"/>
          </w:tcPr>
          <w:p w14:paraId="5038AC49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C4A" w14:textId="77777777" w:rsidR="002B3ABE" w:rsidRPr="00F34C0D" w:rsidRDefault="002B3ABE" w:rsidP="002B3ABE">
            <w:pPr>
              <w:rPr>
                <w:szCs w:val="22"/>
              </w:rPr>
            </w:pPr>
            <w:r>
              <w:rPr>
                <w:szCs w:val="22"/>
              </w:rPr>
              <w:t>3 2</w:t>
            </w:r>
          </w:p>
        </w:tc>
        <w:tc>
          <w:tcPr>
            <w:tcW w:w="283" w:type="dxa"/>
          </w:tcPr>
          <w:p w14:paraId="5038AC4B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4C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  <w:tr w:rsidR="002B3ABE" w:rsidRPr="00F34C0D" w14:paraId="5038AC52" w14:textId="77777777" w:rsidTr="002B3ABE">
        <w:tc>
          <w:tcPr>
            <w:tcW w:w="447" w:type="dxa"/>
          </w:tcPr>
          <w:p w14:paraId="5038AC4E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654" w:type="dxa"/>
            <w:tcBorders>
              <w:top w:val="single" w:sz="4" w:space="0" w:color="auto"/>
            </w:tcBorders>
          </w:tcPr>
          <w:p w14:paraId="5038AC4F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283" w:type="dxa"/>
          </w:tcPr>
          <w:p w14:paraId="5038AC50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8470" w:type="dxa"/>
          </w:tcPr>
          <w:p w14:paraId="5038AC51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</w:tbl>
    <w:p w14:paraId="5038AC53" w14:textId="77777777" w:rsidR="002B3ABE" w:rsidRDefault="002B3ABE">
      <w:pPr>
        <w:rPr>
          <w:szCs w:val="22"/>
        </w:rPr>
      </w:pPr>
    </w:p>
    <w:p w14:paraId="5038AC54" w14:textId="77777777" w:rsidR="002B3ABE" w:rsidRPr="00F34C0D" w:rsidRDefault="002B3ABE" w:rsidP="002B3ABE">
      <w:pPr>
        <w:rPr>
          <w:szCs w:val="22"/>
        </w:rPr>
      </w:pPr>
      <w:r w:rsidRPr="00F34C0D">
        <w:rPr>
          <w:szCs w:val="22"/>
        </w:rPr>
        <w:t>Now try these.</w:t>
      </w:r>
    </w:p>
    <w:p w14:paraId="5038AC55" w14:textId="77777777" w:rsidR="002B3ABE" w:rsidRPr="00F34C0D" w:rsidRDefault="002B3ABE" w:rsidP="002B3ABE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2B3ABE" w:rsidRPr="00F34C0D" w14:paraId="5038AC70" w14:textId="77777777" w:rsidTr="002B3ABE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56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C57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58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5  6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59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5A" w14:textId="77777777" w:rsidR="002B3ABE" w:rsidRPr="00F34C0D" w:rsidRDefault="002B3ABE" w:rsidP="002B3ABE">
            <w:pPr>
              <w:rPr>
                <w:szCs w:val="22"/>
              </w:rPr>
            </w:pPr>
          </w:p>
          <w:p w14:paraId="5038AC5B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5C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C5D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5E" w14:textId="77777777" w:rsidR="002B3ABE" w:rsidRPr="00F34C0D" w:rsidRDefault="002B3ABE" w:rsidP="002B3ABE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 xml:space="preserve">3  </w:t>
            </w:r>
            <w:r w:rsidR="008C2E20">
              <w:rPr>
                <w:szCs w:val="22"/>
              </w:rPr>
              <w:t>8</w:t>
            </w:r>
            <w:proofErr w:type="gramEnd"/>
            <w:r w:rsidRPr="00F34C0D">
              <w:rPr>
                <w:szCs w:val="22"/>
              </w:rPr>
              <w:t xml:space="preserve">  </w:t>
            </w:r>
          </w:p>
          <w:p w14:paraId="5038AC5F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2  4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0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61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C62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63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4  7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64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1  2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5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66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C67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68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5  8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69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2  3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A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6B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C6C" w14:textId="77777777" w:rsidR="002B3ABE" w:rsidRPr="00F34C0D" w:rsidRDefault="002B3ABE" w:rsidP="002B3ABE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6D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4  9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6E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6F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  <w:tr w:rsidR="002B3ABE" w:rsidRPr="00F34C0D" w14:paraId="5038AC80" w14:textId="77777777" w:rsidTr="002B3ABE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1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C72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6  5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3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2  2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4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C75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7  9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6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2  6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7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C78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9  7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9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2  4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7A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C7B" w14:textId="77777777" w:rsidR="002B3ABE" w:rsidRPr="00F34C0D" w:rsidRDefault="008C2E20" w:rsidP="002B3ABE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8  6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7C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7D" w14:textId="77777777" w:rsidR="002B3ABE" w:rsidRPr="00F34C0D" w:rsidRDefault="002B3ABE" w:rsidP="002B3ABE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C7E" w14:textId="77777777" w:rsidR="002B3ABE" w:rsidRPr="00F34C0D" w:rsidRDefault="002B3ABE" w:rsidP="002B3ABE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>7  8</w:t>
            </w:r>
            <w:proofErr w:type="gramEnd"/>
            <w:r w:rsidRPr="00F34C0D">
              <w:rPr>
                <w:szCs w:val="22"/>
              </w:rPr>
              <w:t xml:space="preserve">  </w:t>
            </w:r>
          </w:p>
          <w:p w14:paraId="5038AC7F" w14:textId="77777777" w:rsidR="002B3ABE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3  1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="002B3ABE"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</w:tr>
      <w:tr w:rsidR="002B3ABE" w:rsidRPr="00F34C0D" w14:paraId="5038AC8B" w14:textId="77777777" w:rsidTr="002B3ABE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1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2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3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4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5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6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87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8" w14:textId="77777777" w:rsidR="002B3ABE" w:rsidRPr="00F34C0D" w:rsidRDefault="002B3ABE" w:rsidP="002B3ABE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89" w14:textId="77777777" w:rsidR="002B3ABE" w:rsidRPr="00F34C0D" w:rsidRDefault="002B3ABE" w:rsidP="002B3ABE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8A" w14:textId="77777777" w:rsidR="002B3ABE" w:rsidRPr="00F34C0D" w:rsidRDefault="002B3ABE" w:rsidP="002B3ABE">
            <w:pPr>
              <w:rPr>
                <w:szCs w:val="22"/>
              </w:rPr>
            </w:pPr>
          </w:p>
        </w:tc>
      </w:tr>
    </w:tbl>
    <w:p w14:paraId="5038AC8C" w14:textId="77777777" w:rsidR="002B3ABE" w:rsidRPr="00F34C0D" w:rsidRDefault="002B3ABE" w:rsidP="002B3ABE">
      <w:pPr>
        <w:rPr>
          <w:szCs w:val="22"/>
        </w:rPr>
      </w:pPr>
    </w:p>
    <w:p w14:paraId="5038AC8D" w14:textId="77777777" w:rsidR="00CA7D0E" w:rsidRDefault="008C2E20" w:rsidP="008C2E20">
      <w:pPr>
        <w:pStyle w:val="ListParagraph"/>
        <w:numPr>
          <w:ilvl w:val="0"/>
          <w:numId w:val="4"/>
        </w:numPr>
        <w:shd w:val="clear" w:color="auto" w:fill="DBE5F1" w:themeFill="accent1" w:themeFillTint="33"/>
        <w:rPr>
          <w:b/>
          <w:szCs w:val="22"/>
        </w:rPr>
      </w:pPr>
      <w:r w:rsidRPr="008C2E20">
        <w:rPr>
          <w:b/>
          <w:szCs w:val="22"/>
        </w:rPr>
        <w:t>Subtracting Double-Digit Numbers (‘Borrow 1’)</w:t>
      </w:r>
      <w:r w:rsidRPr="00F34C0D">
        <w:rPr>
          <w:b/>
          <w:szCs w:val="22"/>
        </w:rPr>
        <w:t xml:space="preserve"> </w:t>
      </w:r>
    </w:p>
    <w:p w14:paraId="5038AC8E" w14:textId="77777777" w:rsidR="008C2E20" w:rsidRPr="00F34C0D" w:rsidRDefault="008C2E20" w:rsidP="008C2E20">
      <w:pPr>
        <w:pStyle w:val="ListParagraph"/>
        <w:ind w:left="360"/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784"/>
        <w:gridCol w:w="420"/>
        <w:gridCol w:w="7986"/>
      </w:tblGrid>
      <w:tr w:rsidR="00CA7D0E" w:rsidRPr="00F34C0D" w14:paraId="5038AC93" w14:textId="77777777" w:rsidTr="008C2E20">
        <w:tc>
          <w:tcPr>
            <w:tcW w:w="447" w:type="dxa"/>
          </w:tcPr>
          <w:p w14:paraId="5038AC8F" w14:textId="77777777" w:rsidR="00CA7D0E" w:rsidRPr="00F34C0D" w:rsidRDefault="00CA7D0E" w:rsidP="00CA7D0E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795" w:type="dxa"/>
          </w:tcPr>
          <w:p w14:paraId="5038AC90" w14:textId="77777777" w:rsidR="00CA7D0E" w:rsidRPr="002B3ABE" w:rsidRDefault="008C2E20" w:rsidP="00CA7D0E">
            <w:pPr>
              <w:rPr>
                <w:b/>
                <w:szCs w:val="22"/>
              </w:rPr>
            </w:pPr>
            <w:r>
              <w:rPr>
                <w:noProof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38AEBE" wp14:editId="5038AEBF">
                      <wp:simplePos x="0" y="0"/>
                      <wp:positionH relativeFrom="column">
                        <wp:posOffset>47683</wp:posOffset>
                      </wp:positionH>
                      <wp:positionV relativeFrom="paragraph">
                        <wp:posOffset>149225</wp:posOffset>
                      </wp:positionV>
                      <wp:extent cx="82550" cy="172720"/>
                      <wp:effectExtent l="0" t="0" r="31750" b="17780"/>
                      <wp:wrapNone/>
                      <wp:docPr id="377" name="Straight Connector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550" cy="1727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781B0" id="Straight Connector 37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11.75pt" to="10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" strokecolor="#4579b8 [3044]" strokeweight="1.5pt"/>
                  </w:pict>
                </mc:Fallback>
              </mc:AlternateContent>
            </w:r>
            <w:r w:rsidR="00CA7D0E" w:rsidRPr="002B3ABE">
              <w:rPr>
                <w:b/>
                <w:szCs w:val="22"/>
              </w:rPr>
              <w:t>T U</w:t>
            </w:r>
          </w:p>
        </w:tc>
        <w:tc>
          <w:tcPr>
            <w:tcW w:w="426" w:type="dxa"/>
          </w:tcPr>
          <w:p w14:paraId="5038AC91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92" w14:textId="77777777" w:rsidR="00CA7D0E" w:rsidRPr="00F34C0D" w:rsidRDefault="008C2E20" w:rsidP="00CA7D0E">
            <w:pPr>
              <w:rPr>
                <w:szCs w:val="22"/>
              </w:rPr>
            </w:pPr>
            <w:r w:rsidRPr="008C2E20">
              <w:rPr>
                <w:szCs w:val="22"/>
              </w:rPr>
              <w:t xml:space="preserve">Starting with </w:t>
            </w:r>
            <w:r w:rsidRPr="008C2E20">
              <w:rPr>
                <w:b/>
                <w:szCs w:val="22"/>
              </w:rPr>
              <w:t>U</w:t>
            </w:r>
            <w:r w:rsidRPr="008C2E20">
              <w:rPr>
                <w:szCs w:val="22"/>
              </w:rPr>
              <w:t>. 3 – 6 we can’t do.</w:t>
            </w:r>
          </w:p>
        </w:tc>
      </w:tr>
      <w:tr w:rsidR="00CA7D0E" w:rsidRPr="00F34C0D" w14:paraId="5038AC98" w14:textId="77777777" w:rsidTr="008C2E20">
        <w:tc>
          <w:tcPr>
            <w:tcW w:w="447" w:type="dxa"/>
          </w:tcPr>
          <w:p w14:paraId="5038AC94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</w:tcPr>
          <w:p w14:paraId="5038AC95" w14:textId="77777777" w:rsidR="00CA7D0E" w:rsidRPr="00F34C0D" w:rsidRDefault="008C2E20" w:rsidP="008C2E20">
            <w:pPr>
              <w:rPr>
                <w:szCs w:val="22"/>
              </w:rPr>
            </w:pPr>
            <w:r>
              <w:rPr>
                <w:szCs w:val="22"/>
                <w:vertAlign w:val="superscript"/>
              </w:rPr>
              <w:t>5</w:t>
            </w:r>
            <w:r>
              <w:rPr>
                <w:szCs w:val="22"/>
              </w:rPr>
              <w:t>6</w:t>
            </w:r>
            <w:r w:rsidR="00CA7D0E">
              <w:rPr>
                <w:szCs w:val="22"/>
              </w:rPr>
              <w:t xml:space="preserve"> </w:t>
            </w:r>
            <w:r>
              <w:rPr>
                <w:szCs w:val="22"/>
              </w:rPr>
              <w:t>3</w:t>
            </w:r>
          </w:p>
        </w:tc>
        <w:tc>
          <w:tcPr>
            <w:tcW w:w="426" w:type="dxa"/>
          </w:tcPr>
          <w:p w14:paraId="5038AC96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97" w14:textId="77777777" w:rsidR="00CA7D0E" w:rsidRPr="00F34C0D" w:rsidRDefault="008C2E20" w:rsidP="00CA7D0E">
            <w:pPr>
              <w:rPr>
                <w:szCs w:val="22"/>
              </w:rPr>
            </w:pPr>
            <w:r w:rsidRPr="008C2E20">
              <w:rPr>
                <w:szCs w:val="22"/>
              </w:rPr>
              <w:t>We borrow ‘a ten’ (‘1’) from the 6(</w:t>
            </w:r>
            <w:r w:rsidRPr="008C2E20">
              <w:rPr>
                <w:b/>
                <w:szCs w:val="22"/>
              </w:rPr>
              <w:t>T</w:t>
            </w:r>
            <w:r w:rsidRPr="008C2E20">
              <w:rPr>
                <w:szCs w:val="22"/>
              </w:rPr>
              <w:t>) by changing the 60 into</w:t>
            </w:r>
          </w:p>
        </w:tc>
      </w:tr>
      <w:tr w:rsidR="00CA7D0E" w:rsidRPr="00F34C0D" w14:paraId="5038AC9D" w14:textId="77777777" w:rsidTr="008C2E20">
        <w:tc>
          <w:tcPr>
            <w:tcW w:w="447" w:type="dxa"/>
          </w:tcPr>
          <w:p w14:paraId="5038AC99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14:paraId="5038AC9A" w14:textId="77777777" w:rsidR="00CA7D0E" w:rsidRPr="00F34C0D" w:rsidRDefault="008C2E20" w:rsidP="00CA7D0E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CA7D0E">
              <w:rPr>
                <w:szCs w:val="22"/>
              </w:rPr>
              <w:t>2 6-</w:t>
            </w:r>
          </w:p>
        </w:tc>
        <w:tc>
          <w:tcPr>
            <w:tcW w:w="426" w:type="dxa"/>
          </w:tcPr>
          <w:p w14:paraId="5038AC9B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9C" w14:textId="77777777" w:rsidR="00CA7D0E" w:rsidRPr="00F34C0D" w:rsidRDefault="008C2E20" w:rsidP="00CA7D0E">
            <w:pPr>
              <w:rPr>
                <w:szCs w:val="22"/>
              </w:rPr>
            </w:pPr>
            <w:r w:rsidRPr="008C2E20">
              <w:rPr>
                <w:szCs w:val="22"/>
              </w:rPr>
              <w:t xml:space="preserve">50 + 10. Now we have 13 – 6 = </w:t>
            </w:r>
            <w:r w:rsidRPr="008C2E20">
              <w:rPr>
                <w:b/>
                <w:szCs w:val="22"/>
              </w:rPr>
              <w:t>7</w:t>
            </w:r>
            <w:r w:rsidRPr="008C2E20">
              <w:rPr>
                <w:szCs w:val="22"/>
              </w:rPr>
              <w:t xml:space="preserve"> (in the </w:t>
            </w:r>
            <w:r w:rsidRPr="008C2E20">
              <w:rPr>
                <w:b/>
                <w:szCs w:val="22"/>
              </w:rPr>
              <w:t>U</w:t>
            </w:r>
            <w:r w:rsidRPr="008C2E20">
              <w:rPr>
                <w:szCs w:val="22"/>
              </w:rPr>
              <w:t xml:space="preserve"> column).</w:t>
            </w:r>
          </w:p>
        </w:tc>
      </w:tr>
      <w:tr w:rsidR="00CA7D0E" w:rsidRPr="00F34C0D" w14:paraId="5038ACA2" w14:textId="77777777" w:rsidTr="008C2E20">
        <w:tc>
          <w:tcPr>
            <w:tcW w:w="447" w:type="dxa"/>
          </w:tcPr>
          <w:p w14:paraId="5038AC9E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C9F" w14:textId="77777777" w:rsidR="00CA7D0E" w:rsidRPr="00F34C0D" w:rsidRDefault="00CA7D0E" w:rsidP="008C2E20">
            <w:pPr>
              <w:rPr>
                <w:szCs w:val="22"/>
              </w:rPr>
            </w:pPr>
            <w:r>
              <w:rPr>
                <w:szCs w:val="22"/>
              </w:rPr>
              <w:t xml:space="preserve">3 </w:t>
            </w:r>
            <w:r w:rsidR="008C2E20">
              <w:rPr>
                <w:szCs w:val="22"/>
              </w:rPr>
              <w:t>7</w:t>
            </w:r>
          </w:p>
        </w:tc>
        <w:tc>
          <w:tcPr>
            <w:tcW w:w="426" w:type="dxa"/>
          </w:tcPr>
          <w:p w14:paraId="5038ACA0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A1" w14:textId="77777777" w:rsidR="00CA7D0E" w:rsidRPr="00F34C0D" w:rsidRDefault="008C2E20" w:rsidP="00CA7D0E">
            <w:pPr>
              <w:rPr>
                <w:szCs w:val="22"/>
              </w:rPr>
            </w:pPr>
            <w:proofErr w:type="gramStart"/>
            <w:r w:rsidRPr="008C2E20">
              <w:rPr>
                <w:szCs w:val="22"/>
              </w:rPr>
              <w:t>Finally</w:t>
            </w:r>
            <w:proofErr w:type="gramEnd"/>
            <w:r w:rsidRPr="008C2E20">
              <w:rPr>
                <w:szCs w:val="22"/>
              </w:rPr>
              <w:t xml:space="preserve"> 5 – 2 = </w:t>
            </w:r>
            <w:r w:rsidRPr="008C2E20">
              <w:rPr>
                <w:b/>
                <w:szCs w:val="22"/>
              </w:rPr>
              <w:t>3</w:t>
            </w:r>
            <w:r w:rsidRPr="008C2E20">
              <w:rPr>
                <w:szCs w:val="22"/>
              </w:rPr>
              <w:t xml:space="preserve"> (in the </w:t>
            </w:r>
            <w:r w:rsidRPr="008C2E20">
              <w:rPr>
                <w:b/>
                <w:szCs w:val="22"/>
              </w:rPr>
              <w:t>T</w:t>
            </w:r>
            <w:r w:rsidRPr="008C2E20">
              <w:rPr>
                <w:szCs w:val="22"/>
              </w:rPr>
              <w:t xml:space="preserve"> column).</w:t>
            </w:r>
          </w:p>
        </w:tc>
      </w:tr>
      <w:tr w:rsidR="00CA7D0E" w:rsidRPr="00F34C0D" w14:paraId="5038ACA7" w14:textId="77777777" w:rsidTr="008C2E20">
        <w:tc>
          <w:tcPr>
            <w:tcW w:w="447" w:type="dxa"/>
          </w:tcPr>
          <w:p w14:paraId="5038ACA3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5038ACA4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426" w:type="dxa"/>
          </w:tcPr>
          <w:p w14:paraId="5038ACA5" w14:textId="77777777" w:rsidR="00CA7D0E" w:rsidRPr="00F34C0D" w:rsidRDefault="00CA7D0E" w:rsidP="00CA7D0E">
            <w:pPr>
              <w:rPr>
                <w:szCs w:val="22"/>
              </w:rPr>
            </w:pPr>
          </w:p>
        </w:tc>
        <w:tc>
          <w:tcPr>
            <w:tcW w:w="8186" w:type="dxa"/>
          </w:tcPr>
          <w:p w14:paraId="5038ACA6" w14:textId="77777777" w:rsidR="00CA7D0E" w:rsidRPr="00F34C0D" w:rsidRDefault="00CA7D0E" w:rsidP="00CA7D0E">
            <w:pPr>
              <w:rPr>
                <w:szCs w:val="22"/>
              </w:rPr>
            </w:pPr>
          </w:p>
        </w:tc>
      </w:tr>
    </w:tbl>
    <w:p w14:paraId="5038ACA8" w14:textId="77777777" w:rsidR="008C2E20" w:rsidRPr="00F34C0D" w:rsidRDefault="008C2E20" w:rsidP="008C2E20">
      <w:pPr>
        <w:rPr>
          <w:szCs w:val="22"/>
        </w:rPr>
      </w:pPr>
      <w:r w:rsidRPr="00F34C0D">
        <w:rPr>
          <w:szCs w:val="22"/>
        </w:rPr>
        <w:t>Now try these.</w:t>
      </w:r>
    </w:p>
    <w:p w14:paraId="5038ACA9" w14:textId="77777777" w:rsidR="008C2E20" w:rsidRPr="00F34C0D" w:rsidRDefault="008C2E20" w:rsidP="008C2E20">
      <w:pPr>
        <w:rPr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8C2E20" w:rsidRPr="00F34C0D" w14:paraId="5038ACC4" w14:textId="77777777" w:rsidTr="008C2E20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AA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CAB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AC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6  2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AD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AE" w14:textId="77777777" w:rsidR="008C2E20" w:rsidRPr="00F34C0D" w:rsidRDefault="008C2E20" w:rsidP="008C2E20">
            <w:pPr>
              <w:rPr>
                <w:szCs w:val="22"/>
              </w:rPr>
            </w:pPr>
          </w:p>
          <w:p w14:paraId="5038ACAF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B0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CB1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B2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2</w:t>
            </w:r>
            <w:proofErr w:type="gramEnd"/>
            <w:r w:rsidRPr="00F34C0D">
              <w:rPr>
                <w:szCs w:val="22"/>
              </w:rPr>
              <w:t xml:space="preserve">  </w:t>
            </w:r>
          </w:p>
          <w:p w14:paraId="5038ACB3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B4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B5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CB6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B7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7  3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B8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B9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BA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CBB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BC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7  4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BD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2  9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BE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BF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CC0" w14:textId="77777777" w:rsidR="008C2E20" w:rsidRPr="00F34C0D" w:rsidRDefault="008C2E20" w:rsidP="008C2E20">
            <w:pPr>
              <w:rPr>
                <w:szCs w:val="22"/>
              </w:rPr>
            </w:pPr>
            <w:r w:rsidRPr="00F34C0D">
              <w:rPr>
                <w:szCs w:val="22"/>
              </w:rPr>
              <w:t>T U</w:t>
            </w:r>
          </w:p>
          <w:p w14:paraId="5038ACC1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4  3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2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CC3" w14:textId="77777777" w:rsidR="008C2E20" w:rsidRPr="00F34C0D" w:rsidRDefault="008C2E20" w:rsidP="008C2E20">
            <w:pPr>
              <w:rPr>
                <w:szCs w:val="22"/>
              </w:rPr>
            </w:pPr>
          </w:p>
        </w:tc>
      </w:tr>
      <w:tr w:rsidR="008C2E20" w:rsidRPr="00F34C0D" w14:paraId="5038ACD4" w14:textId="77777777" w:rsidTr="008C2E20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5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CC6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6  1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7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8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CC9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7  2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A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4  6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B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CCC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9  3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038ACCD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5  7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CE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CCF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8  1</w:t>
            </w:r>
            <w:proofErr w:type="gramEnd"/>
            <w:r>
              <w:rPr>
                <w:szCs w:val="22"/>
              </w:rPr>
              <w:t xml:space="preserve"> </w:t>
            </w:r>
          </w:p>
          <w:p w14:paraId="5038ACD0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4  5</w:t>
            </w:r>
            <w:proofErr w:type="gramEnd"/>
            <w:r>
              <w:rPr>
                <w:szCs w:val="22"/>
                <w:u w:val="single"/>
              </w:rPr>
              <w:t xml:space="preserve"> 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D1" w14:textId="77777777" w:rsidR="008C2E20" w:rsidRPr="00F34C0D" w:rsidRDefault="008C2E20" w:rsidP="008C2E20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CD2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3</w:t>
            </w:r>
            <w:proofErr w:type="gramEnd"/>
            <w:r w:rsidRPr="00F34C0D">
              <w:rPr>
                <w:szCs w:val="22"/>
              </w:rPr>
              <w:t xml:space="preserve"> </w:t>
            </w:r>
          </w:p>
          <w:p w14:paraId="5038ACD3" w14:textId="77777777" w:rsidR="008C2E20" w:rsidRPr="00F34C0D" w:rsidRDefault="008C2E20" w:rsidP="008C2E20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3  8</w:t>
            </w:r>
            <w:proofErr w:type="gramEnd"/>
            <w:r>
              <w:rPr>
                <w:szCs w:val="22"/>
                <w:u w:val="single"/>
              </w:rPr>
              <w:t xml:space="preserve"> 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</w:tr>
      <w:tr w:rsidR="008C2E20" w:rsidRPr="00F34C0D" w14:paraId="5038ACDF" w14:textId="77777777" w:rsidTr="008C2E20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5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6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7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8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9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A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CDB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C" w14:textId="77777777" w:rsidR="008C2E20" w:rsidRPr="00F34C0D" w:rsidRDefault="008C2E20" w:rsidP="008C2E20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CDD" w14:textId="77777777" w:rsidR="008C2E20" w:rsidRPr="00F34C0D" w:rsidRDefault="008C2E20" w:rsidP="008C2E20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CDE" w14:textId="77777777" w:rsidR="008C2E20" w:rsidRPr="00F34C0D" w:rsidRDefault="008C2E20" w:rsidP="008C2E20">
            <w:pPr>
              <w:rPr>
                <w:szCs w:val="22"/>
              </w:rPr>
            </w:pPr>
          </w:p>
        </w:tc>
      </w:tr>
    </w:tbl>
    <w:p w14:paraId="5038ACE0" w14:textId="77777777" w:rsidR="002B3ABE" w:rsidRDefault="002B3ABE">
      <w:pPr>
        <w:rPr>
          <w:szCs w:val="22"/>
        </w:rPr>
      </w:pPr>
    </w:p>
    <w:p w14:paraId="5038ACE1" w14:textId="77777777" w:rsidR="008C2E20" w:rsidRDefault="00171E79" w:rsidP="008C2E20">
      <w:pPr>
        <w:rPr>
          <w:szCs w:val="22"/>
        </w:rPr>
      </w:pPr>
      <w:r w:rsidRPr="00171E79">
        <w:rPr>
          <w:szCs w:val="22"/>
        </w:rPr>
        <w:t>Subtraction can be done by counting backwards using a number line.</w:t>
      </w:r>
    </w:p>
    <w:p w14:paraId="5038ACE2" w14:textId="77777777" w:rsidR="00171E79" w:rsidRPr="00F34C0D" w:rsidRDefault="00171E79" w:rsidP="008C2E20">
      <w:pPr>
        <w:rPr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670"/>
      </w:tblGrid>
      <w:tr w:rsidR="008C2E20" w:rsidRPr="00F34C0D" w14:paraId="5038ACE5" w14:textId="77777777" w:rsidTr="008A6704">
        <w:tc>
          <w:tcPr>
            <w:tcW w:w="3969" w:type="dxa"/>
            <w:vAlign w:val="center"/>
          </w:tcPr>
          <w:p w14:paraId="5038ACE3" w14:textId="1F04B5BD" w:rsidR="008C2E20" w:rsidRPr="00F34C0D" w:rsidRDefault="00171E79" w:rsidP="008C2E20">
            <w:pPr>
              <w:rPr>
                <w:szCs w:val="22"/>
              </w:rPr>
            </w:pPr>
            <w:r>
              <w:rPr>
                <w:szCs w:val="22"/>
              </w:rPr>
              <w:t xml:space="preserve">Always </w:t>
            </w:r>
            <w:proofErr w:type="gramStart"/>
            <w:r>
              <w:rPr>
                <w:szCs w:val="22"/>
              </w:rPr>
              <w:t>count up</w:t>
            </w:r>
            <w:proofErr w:type="gramEnd"/>
            <w:r>
              <w:rPr>
                <w:szCs w:val="22"/>
              </w:rPr>
              <w:t xml:space="preserve"> to nearest ‘10’. Finally a</w:t>
            </w:r>
            <w:r w:rsidR="00906D2D">
              <w:rPr>
                <w:szCs w:val="22"/>
              </w:rPr>
              <w:t xml:space="preserve">dd </w:t>
            </w:r>
            <w:r>
              <w:rPr>
                <w:szCs w:val="22"/>
              </w:rPr>
              <w:t xml:space="preserve">up… 4 + 30 + 3 = </w:t>
            </w:r>
            <w:r w:rsidRPr="008A6704">
              <w:rPr>
                <w:b/>
                <w:szCs w:val="22"/>
              </w:rPr>
              <w:t>37</w:t>
            </w:r>
          </w:p>
        </w:tc>
        <w:tc>
          <w:tcPr>
            <w:tcW w:w="5670" w:type="dxa"/>
          </w:tcPr>
          <w:p w14:paraId="5038ACE4" w14:textId="77777777" w:rsidR="008C2E20" w:rsidRPr="00F34C0D" w:rsidRDefault="00171E79" w:rsidP="008C2E20">
            <w:pPr>
              <w:rPr>
                <w:szCs w:val="22"/>
              </w:rPr>
            </w:pPr>
            <w:r>
              <w:rPr>
                <w:b/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038AEC0" wp14:editId="5038AEC1">
                      <wp:extent cx="2810510" cy="720725"/>
                      <wp:effectExtent l="0" t="0" r="0" b="3175"/>
                      <wp:docPr id="421" name="Group 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0510" cy="720725"/>
                                <a:chOff x="0" y="0"/>
                                <a:chExt cx="2810510" cy="720846"/>
                              </a:xfrm>
                            </wpg:grpSpPr>
                            <wps:wsp>
                              <wps:cNvPr id="422" name="Arc 422"/>
                              <wps:cNvSpPr/>
                              <wps:spPr>
                                <a:xfrm>
                                  <a:off x="145855" y="67318"/>
                                  <a:ext cx="420370" cy="37274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20248391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Arc 423"/>
                              <wps:cNvSpPr/>
                              <wps:spPr>
                                <a:xfrm>
                                  <a:off x="566592" y="0"/>
                                  <a:ext cx="1602740" cy="48450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21366713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4" name="Group 424"/>
                              <wpg:cNvGrpSpPr/>
                              <wpg:grpSpPr>
                                <a:xfrm>
                                  <a:off x="0" y="129026"/>
                                  <a:ext cx="2810510" cy="591820"/>
                                  <a:chOff x="0" y="0"/>
                                  <a:chExt cx="2811029" cy="591937"/>
                                </a:xfrm>
                              </wpg:grpSpPr>
                              <wpg:grpSp>
                                <wpg:cNvPr id="425" name="Group 425"/>
                                <wpg:cNvGrpSpPr/>
                                <wpg:grpSpPr>
                                  <a:xfrm>
                                    <a:off x="0" y="22439"/>
                                    <a:ext cx="2811029" cy="569498"/>
                                    <a:chOff x="0" y="106590"/>
                                    <a:chExt cx="2811029" cy="569498"/>
                                  </a:xfrm>
                                </wpg:grpSpPr>
                                <wpg:grpSp>
                                  <wpg:cNvPr id="426" name="Group 426"/>
                                  <wpg:cNvGrpSpPr/>
                                  <wpg:grpSpPr>
                                    <a:xfrm>
                                      <a:off x="0" y="213173"/>
                                      <a:ext cx="2811029" cy="462915"/>
                                      <a:chOff x="0" y="0"/>
                                      <a:chExt cx="2811558" cy="463460"/>
                                    </a:xfrm>
                                  </wpg:grpSpPr>
                                  <wpg:grpSp>
                                    <wpg:cNvPr id="427" name="Group 427"/>
                                    <wpg:cNvGrpSpPr/>
                                    <wpg:grpSpPr>
                                      <a:xfrm>
                                        <a:off x="92233" y="0"/>
                                        <a:ext cx="2592000" cy="228427"/>
                                        <a:chOff x="-42403" y="0"/>
                                        <a:chExt cx="2592009" cy="228600"/>
                                      </a:xfrm>
                                    </wpg:grpSpPr>
                                    <wpg:grpSp>
                                      <wpg:cNvPr id="428" name="Group 4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2474299" cy="228600"/>
                                          <a:chOff x="4034" y="4394"/>
                                          <a:chExt cx="2880" cy="360"/>
                                        </a:xfrm>
                                      </wpg:grpSpPr>
                                      <wps:wsp>
                                        <wps:cNvPr id="429" name="Line 5"/>
                                        <wps:cNvCnPr/>
                                        <wps:spPr bwMode="auto">
                                          <a:xfrm>
                                            <a:off x="4530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0" name="Line 6"/>
                                        <wps:cNvCnPr/>
                                        <wps:spPr bwMode="auto">
                                          <a:xfrm>
                                            <a:off x="4034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1" name="Line 10"/>
                                        <wps:cNvCnPr/>
                                        <wps:spPr bwMode="auto">
                                          <a:xfrm>
                                            <a:off x="6404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32" name="Line 12"/>
                                        <wps:cNvCnPr/>
                                        <wps:spPr bwMode="auto">
                                          <a:xfrm>
                                            <a:off x="6914" y="4394"/>
                                            <a:ext cx="0" cy="3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433" name="Straight Connector 43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-42403" y="121237"/>
                                          <a:ext cx="2592009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3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EE" w14:textId="77777777" w:rsidR="0008324B" w:rsidRDefault="0008324B" w:rsidP="00171E79">
                                          <w:pPr>
                                            <w:spacing w:line="240" w:lineRule="auto"/>
                                          </w:pPr>
                                          <w:r>
                                            <w:t>26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3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0737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EF" w14:textId="77777777" w:rsidR="0008324B" w:rsidRDefault="0008324B" w:rsidP="00171E79">
                                          <w:pPr>
                                            <w:spacing w:line="240" w:lineRule="auto"/>
                                            <w:jc w:val="both"/>
                                          </w:pPr>
                                          <w:r>
                                            <w:t>30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3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91484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F0" w14:textId="77777777" w:rsidR="0008324B" w:rsidRDefault="0008324B" w:rsidP="00171E79">
                                          <w:pPr>
                                            <w:spacing w:line="240" w:lineRule="auto"/>
                                          </w:pPr>
                                          <w:r>
                                            <w:t>60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b" anchorCtr="0">
                                      <a:noAutofit/>
                                    </wps:bodyPr>
                                  </wps:wsp>
                                  <wps:wsp>
                                    <wps:cNvPr id="43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51490" y="173905"/>
                                        <a:ext cx="360068" cy="289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38AEF1" w14:textId="77777777" w:rsidR="0008324B" w:rsidRDefault="0008324B" w:rsidP="00171E79">
                                          <w:pPr>
                                            <w:spacing w:line="240" w:lineRule="auto"/>
                                          </w:pPr>
                                          <w:r>
                                            <w:t>63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b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3671" y="106590"/>
                                      <a:ext cx="370205" cy="28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38AEF2" w14:textId="77777777" w:rsidR="0008324B" w:rsidRDefault="0008324B" w:rsidP="00171E79">
                                        <w:r>
                                          <w:t>30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3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8294" y="0"/>
                                    <a:ext cx="369570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F3" w14:textId="77777777" w:rsidR="0008324B" w:rsidRDefault="0008324B" w:rsidP="00171E79">
                                      <w:pPr>
                                        <w:jc w:val="center"/>
                                      </w:pPr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4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76609" y="0"/>
                                    <a:ext cx="369570" cy="288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038AEF4" w14:textId="77777777" w:rsidR="0008324B" w:rsidRDefault="0008324B" w:rsidP="00171E79">
                                      <w:pPr>
                                        <w:jc w:val="center"/>
                                      </w:pP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41" name="Arc 441"/>
                              <wps:cNvSpPr/>
                              <wps:spPr>
                                <a:xfrm>
                                  <a:off x="2170999" y="89757"/>
                                  <a:ext cx="436880" cy="372745"/>
                                </a:xfrm>
                                <a:prstGeom prst="arc">
                                  <a:avLst>
                                    <a:gd name="adj1" fmla="val 10834821"/>
                                    <a:gd name="adj2" fmla="val 20248391"/>
                                  </a:avLst>
                                </a:prstGeom>
                                <a:ln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38AEC0" id="Group 421" o:spid="_x0000_s1111" style="width:221.3pt;height:56.75pt;mso-position-horizontal-relative:char;mso-position-vertical-relative:line" coordsize="28105,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">
                      <v:shape id="Arc 422" o:spid="_x0000_s1112" style="position:absolute;left:1458;top:673;width:4204;height:3727;visibility:visible;mso-wrap-style:square;v-text-anchor:middle" coordsize="420370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" path="m14,184244nsc1173,94307,74604,17935,174571,2695v93335,-14229,185875,28647,226001,104713l210185,186373,14,184244xem14,184244nfc1173,94307,74604,17935,174571,2695v93335,-14229,185875,28647,226001,104713e" filled="f" strokecolor="#4579b8 [3044]">
                        <v:stroke endarrow="block"/>
                        <v:path arrowok="t" o:connecttype="custom" o:connectlocs="14,184244;174571,2695;400572,107408" o:connectangles="0,0,0"/>
                      </v:shape>
                      <v:shape id="Arc 423" o:spid="_x0000_s1113" style="position:absolute;left:5665;width:16028;height:4845;visibility:visible;mso-wrap-style:square;v-text-anchor:middle" coordsize="1602740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" path="m450,234140nsc14831,104398,364965,1142,794376,9v377463,-996,706048,77774,788848,189105l801370,242253,450,234140xem450,234140nfc14831,104398,364965,1142,794376,9v377463,-996,706048,77774,788848,189105e" filled="f" strokecolor="#4579b8 [3044]">
                        <v:stroke endarrow="block"/>
                        <v:path arrowok="t" o:connecttype="custom" o:connectlocs="450,234140;794376,9;1583224,189114" o:connectangles="0,0,0"/>
                      </v:shape>
                      <v:group id="Group 424" o:spid="_x0000_s1114" style="position:absolute;top:1290;width:28105;height:5918" coordsize="28110,5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<v:group id="Group 425" o:spid="_x0000_s1115" style="position:absolute;top:224;width:28110;height:5695" coordorigin=",1065" coordsize="28110,5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  <v:group id="Group 426" o:spid="_x0000_s1116" style="position:absolute;top:2131;width:28110;height:4629" coordsize="28115,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    <v:group id="Group 427" o:spid="_x0000_s1117" style="position:absolute;left:922;width:25920;height:2284" coordorigin="-424" coordsize="2592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  <v:group id="Group 428" o:spid="_x0000_s1118" style="position:absolute;width:24742;height:2286" coordorigin="4034,4394" coordsize="2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    <v:line id="Line 5" o:spid="_x0000_s1119" style="position:absolute;visibility:visible;mso-wrap-style:square" from="4530,4394" to="4530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sc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" strokeweight="1.5pt"/>
                                <v:line id="Line 6" o:spid="_x0000_s1120" style="position:absolute;visibility:visible;mso-wrap-style:square" from="4034,4394" to="403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R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" strokeweight="1.5pt"/>
                                <v:line id="Line 10" o:spid="_x0000_s1121" style="position:absolute;visibility:visible;mso-wrap-style:square" from="6404,4394" to="640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yHH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" strokeweight="1.5pt"/>
                                <v:line id="Line 12" o:spid="_x0000_s1122" style="position:absolute;visibility:visible;mso-wrap-style:square" from="6914,4394" to="6914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+w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" strokeweight="1.5pt"/>
                              </v:group>
                              <v:line id="Straight Connector 433" o:spid="_x0000_s1123" style="position:absolute;visibility:visible;mso-wrap-style:square" from="-424,1212" to="25496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" strokeweight="1.5pt"/>
                            </v:group>
                            <v:shape id="Text Box 2" o:spid="_x0000_s1124" type="#_x0000_t202" style="position:absolute;top:1739;width:360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          <v:textbox>
                                <w:txbxContent>
                                  <w:p w14:paraId="5038AEEE" w14:textId="77777777" w:rsidR="0008324B" w:rsidRDefault="0008324B" w:rsidP="00171E79">
                                    <w:pPr>
                                      <w:spacing w:line="240" w:lineRule="auto"/>
                                    </w:pPr>
                                    <w:r>
                                      <w:t>26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25" type="#_x0000_t202" style="position:absolute;left:4207;top:1739;width:360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        <v:textbox>
                                <w:txbxContent>
                                  <w:p w14:paraId="5038AEEF" w14:textId="77777777" w:rsidR="0008324B" w:rsidRDefault="0008324B" w:rsidP="00171E79">
                                    <w:pPr>
                                      <w:spacing w:line="240" w:lineRule="auto"/>
                                      <w:jc w:val="both"/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26" type="#_x0000_t202" style="position:absolute;left:19914;top:1739;width:3601;height:28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" filled="f" stroked="f">
                              <v:textbox>
                                <w:txbxContent>
                                  <w:p w14:paraId="5038AEF0" w14:textId="77777777" w:rsidR="0008324B" w:rsidRDefault="0008324B" w:rsidP="00171E79">
                                    <w:pPr>
                                      <w:spacing w:line="240" w:lineRule="auto"/>
                                    </w:pPr>
                                    <w:r>
                                      <w:t>60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27" type="#_x0000_t202" style="position:absolute;left:24514;top:1739;width:3601;height:28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" filled="f" stroked="f">
                              <v:textbox>
                                <w:txbxContent>
                                  <w:p w14:paraId="5038AEF1" w14:textId="77777777" w:rsidR="0008324B" w:rsidRDefault="0008324B" w:rsidP="00171E79">
                                    <w:pPr>
                                      <w:spacing w:line="240" w:lineRule="auto"/>
                                    </w:pPr>
                                    <w:r>
                                      <w:t>63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128" type="#_x0000_t202" style="position:absolute;left:11836;top:1065;width:3702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        <v:textbox>
                              <w:txbxContent>
                                <w:p w14:paraId="5038AEF2" w14:textId="77777777" w:rsidR="0008324B" w:rsidRDefault="0008324B" w:rsidP="00171E79">
                                  <w:r>
                                    <w:t>30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129" type="#_x0000_t202" style="position:absolute;left:1682;width:3696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      <v:textbox>
                            <w:txbxContent>
                              <w:p w14:paraId="5038AEF3" w14:textId="77777777" w:rsidR="0008324B" w:rsidRDefault="0008324B" w:rsidP="00171E7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130" type="#_x0000_t202" style="position:absolute;left:21766;width:3695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      <v:textbox>
                            <w:txbxContent>
                              <w:p w14:paraId="5038AEF4" w14:textId="77777777" w:rsidR="0008324B" w:rsidRDefault="0008324B" w:rsidP="00171E7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Arc 441" o:spid="_x0000_s1131" style="position:absolute;left:21709;top:897;width:4369;height:3728;visibility:visible;mso-wrap-style:square;v-text-anchor:middle" coordsize="436880,37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" path="m15,184160nsc1272,93811,78306,17246,182787,2499v95404,-13466,189831,28189,232109,102391l218440,186373,15,184160xem15,184160nfc1272,93811,78306,17246,182787,2499v95404,-13466,189831,28189,232109,102391e" filled="f" strokecolor="#4579b8 [3044]">
                        <v:stroke endarrow="block"/>
                        <v:path arrowok="t" o:connecttype="custom" o:connectlocs="15,184160;182787,2499;414896,104890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38ACE6" w14:textId="77777777" w:rsidR="008A6704" w:rsidRDefault="008A6704">
      <w:pPr>
        <w:rPr>
          <w:b/>
          <w:szCs w:val="22"/>
        </w:rPr>
        <w:sectPr w:rsidR="008A6704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CE7" w14:textId="77777777" w:rsidR="008A6704" w:rsidRPr="008A6704" w:rsidRDefault="00DA238E" w:rsidP="008A6704">
      <w:pPr>
        <w:pStyle w:val="ListParagraph"/>
        <w:numPr>
          <w:ilvl w:val="0"/>
          <w:numId w:val="5"/>
        </w:numPr>
        <w:shd w:val="clear" w:color="auto" w:fill="DBE5F1" w:themeFill="accent1" w:themeFillTint="33"/>
        <w:rPr>
          <w:b/>
          <w:szCs w:val="22"/>
        </w:rPr>
      </w:pPr>
      <w:r>
        <w:rPr>
          <w:b/>
          <w:szCs w:val="22"/>
        </w:rPr>
        <w:lastRenderedPageBreak/>
        <w:t>Subtracting n</w:t>
      </w:r>
      <w:r w:rsidR="008A6704" w:rsidRPr="008A6704">
        <w:rPr>
          <w:b/>
          <w:szCs w:val="22"/>
        </w:rPr>
        <w:t>umbers with zeros (‘Borrow 1’)</w:t>
      </w:r>
    </w:p>
    <w:p w14:paraId="5038ACE8" w14:textId="77777777" w:rsidR="008A6704" w:rsidRDefault="008A6704" w:rsidP="008A6704">
      <w:pPr>
        <w:rPr>
          <w:szCs w:val="22"/>
        </w:rPr>
      </w:pPr>
    </w:p>
    <w:p w14:paraId="5038ACE9" w14:textId="77777777" w:rsidR="008A6704" w:rsidRPr="00F34C0D" w:rsidRDefault="008A6704" w:rsidP="00CA51C8">
      <w:pPr>
        <w:spacing w:after="240"/>
        <w:rPr>
          <w:szCs w:val="22"/>
        </w:rPr>
      </w:pPr>
      <w:r w:rsidRPr="00F34C0D">
        <w:rPr>
          <w:szCs w:val="22"/>
        </w:rPr>
        <w:t>We continue to add the numbers from the right carrying over any ‘1’s onto the doorstep.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1198"/>
        <w:gridCol w:w="419"/>
        <w:gridCol w:w="7574"/>
      </w:tblGrid>
      <w:tr w:rsidR="00CA51C8" w:rsidRPr="00F34C0D" w14:paraId="5038ACEE" w14:textId="77777777" w:rsidTr="00CA51C8">
        <w:tc>
          <w:tcPr>
            <w:tcW w:w="447" w:type="dxa"/>
          </w:tcPr>
          <w:p w14:paraId="5038ACEA" w14:textId="77777777" w:rsidR="00CA51C8" w:rsidRPr="00F34C0D" w:rsidRDefault="00CA51C8" w:rsidP="00CA51C8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1221" w:type="dxa"/>
          </w:tcPr>
          <w:p w14:paraId="5038ACEB" w14:textId="77777777" w:rsidR="00CA51C8" w:rsidRPr="002B3ABE" w:rsidRDefault="00CA51C8" w:rsidP="00CA51C8">
            <w:pPr>
              <w:rPr>
                <w:b/>
                <w:szCs w:val="22"/>
              </w:rPr>
            </w:pPr>
            <w:r>
              <w:rPr>
                <w:b/>
                <w:noProof/>
                <w:szCs w:val="2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038AEC2" wp14:editId="5038AEC3">
                      <wp:simplePos x="0" y="0"/>
                      <wp:positionH relativeFrom="column">
                        <wp:posOffset>22608</wp:posOffset>
                      </wp:positionH>
                      <wp:positionV relativeFrom="paragraph">
                        <wp:posOffset>170695</wp:posOffset>
                      </wp:positionV>
                      <wp:extent cx="229199" cy="172720"/>
                      <wp:effectExtent l="0" t="0" r="38100" b="1778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99" cy="172720"/>
                                <a:chOff x="0" y="0"/>
                                <a:chExt cx="229199" cy="172720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 flipV="1">
                                  <a:off x="146649" y="0"/>
                                  <a:ext cx="82550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V="1">
                                  <a:off x="0" y="0"/>
                                  <a:ext cx="82550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C1260" id="Group 58" o:spid="_x0000_s1026" style="position:absolute;margin-left:1.8pt;margin-top:13.45pt;width:18.05pt;height:13.6pt;z-index:251663360" coordsize="229199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">
                      <v:line id="Straight Connector 56" o:spid="_x0000_s1027" style="position:absolute;flip:y;visibility:visible;mso-wrap-style:square" from="146649,0" to="229199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" strokecolor="#4579b8 [3044]" strokeweight="1.5pt"/>
                      <v:line id="Straight Connector 57" o:spid="_x0000_s1028" style="position:absolute;flip:y;visibility:visible;mso-wrap-style:square" from="0,0" to="82550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" strokecolor="#4579b8 [3044]" strokeweight="1.5pt"/>
                    </v:group>
                  </w:pict>
                </mc:Fallback>
              </mc:AlternateContent>
            </w:r>
            <w:proofErr w:type="gramStart"/>
            <w:r>
              <w:rPr>
                <w:b/>
                <w:szCs w:val="22"/>
              </w:rPr>
              <w:t xml:space="preserve">H  </w:t>
            </w:r>
            <w:r w:rsidRPr="002B3ABE">
              <w:rPr>
                <w:b/>
                <w:szCs w:val="22"/>
              </w:rPr>
              <w:t>T</w:t>
            </w:r>
            <w:proofErr w:type="gramEnd"/>
            <w:r>
              <w:rPr>
                <w:b/>
                <w:szCs w:val="22"/>
              </w:rPr>
              <w:t xml:space="preserve"> </w:t>
            </w:r>
            <w:r w:rsidRPr="002B3ABE">
              <w:rPr>
                <w:b/>
                <w:szCs w:val="22"/>
              </w:rPr>
              <w:t xml:space="preserve"> U</w:t>
            </w:r>
          </w:p>
        </w:tc>
        <w:tc>
          <w:tcPr>
            <w:tcW w:w="425" w:type="dxa"/>
          </w:tcPr>
          <w:p w14:paraId="5038ACEC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ED" w14:textId="77777777" w:rsidR="00CA51C8" w:rsidRPr="00F34C0D" w:rsidRDefault="00CA51C8" w:rsidP="00966A49">
            <w:pPr>
              <w:rPr>
                <w:szCs w:val="22"/>
              </w:rPr>
            </w:pPr>
            <w:r w:rsidRPr="008C2E20">
              <w:rPr>
                <w:szCs w:val="22"/>
              </w:rPr>
              <w:t xml:space="preserve">Starting with </w:t>
            </w:r>
            <w:r w:rsidRPr="008C2E20">
              <w:rPr>
                <w:b/>
                <w:szCs w:val="22"/>
              </w:rPr>
              <w:t>U</w:t>
            </w:r>
            <w:r w:rsidRPr="008C2E20">
              <w:rPr>
                <w:szCs w:val="22"/>
              </w:rPr>
              <w:t xml:space="preserve">. 3 – </w:t>
            </w:r>
            <w:r w:rsidR="00966A49">
              <w:rPr>
                <w:szCs w:val="22"/>
              </w:rPr>
              <w:t>5</w:t>
            </w:r>
            <w:r w:rsidRPr="008C2E20">
              <w:rPr>
                <w:szCs w:val="22"/>
              </w:rPr>
              <w:t xml:space="preserve"> we can’t do.</w:t>
            </w:r>
            <w:r w:rsidR="00966A49">
              <w:rPr>
                <w:szCs w:val="22"/>
              </w:rPr>
              <w:t xml:space="preserve"> </w:t>
            </w:r>
            <w:r w:rsidR="00966A49" w:rsidRPr="00966A49">
              <w:rPr>
                <w:szCs w:val="22"/>
              </w:rPr>
              <w:t>We can’t borrow from</w:t>
            </w:r>
            <w:r w:rsidR="00966A49">
              <w:rPr>
                <w:szCs w:val="22"/>
              </w:rPr>
              <w:t xml:space="preserve"> </w:t>
            </w:r>
            <w:r w:rsidR="00966A49" w:rsidRPr="00966A49">
              <w:rPr>
                <w:szCs w:val="22"/>
              </w:rPr>
              <w:t>the 0(</w:t>
            </w:r>
            <w:r w:rsidR="00966A49" w:rsidRPr="00966A49">
              <w:rPr>
                <w:b/>
                <w:szCs w:val="22"/>
              </w:rPr>
              <w:t>T</w:t>
            </w:r>
            <w:r w:rsidR="00966A49" w:rsidRPr="00966A49">
              <w:rPr>
                <w:szCs w:val="22"/>
              </w:rPr>
              <w:t>) so we</w:t>
            </w:r>
          </w:p>
        </w:tc>
      </w:tr>
      <w:tr w:rsidR="00CA51C8" w:rsidRPr="00F34C0D" w14:paraId="5038ACF3" w14:textId="77777777" w:rsidTr="00CA51C8">
        <w:tc>
          <w:tcPr>
            <w:tcW w:w="447" w:type="dxa"/>
          </w:tcPr>
          <w:p w14:paraId="5038ACEF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</w:tcPr>
          <w:p w14:paraId="5038ACF0" w14:textId="77777777" w:rsidR="00CA51C8" w:rsidRPr="00F34C0D" w:rsidRDefault="00CA51C8" w:rsidP="00CA51C8">
            <w:pPr>
              <w:rPr>
                <w:szCs w:val="22"/>
              </w:rPr>
            </w:pPr>
            <w:r w:rsidRPr="00CA51C8">
              <w:rPr>
                <w:szCs w:val="22"/>
                <w:vertAlign w:val="superscript"/>
              </w:rPr>
              <w:t>3</w:t>
            </w:r>
            <w:r>
              <w:rPr>
                <w:szCs w:val="22"/>
              </w:rPr>
              <w:t>4</w:t>
            </w:r>
            <w:r>
              <w:rPr>
                <w:szCs w:val="22"/>
                <w:vertAlign w:val="superscript"/>
              </w:rPr>
              <w:t xml:space="preserve"> 9</w:t>
            </w:r>
            <w:r>
              <w:rPr>
                <w:szCs w:val="22"/>
              </w:rPr>
              <w:t xml:space="preserve">0 </w:t>
            </w:r>
            <w:r w:rsidRPr="00CA51C8">
              <w:rPr>
                <w:szCs w:val="22"/>
                <w:vertAlign w:val="superscript"/>
              </w:rPr>
              <w:t>1</w:t>
            </w:r>
            <w:r>
              <w:rPr>
                <w:szCs w:val="22"/>
              </w:rPr>
              <w:t>3</w:t>
            </w:r>
          </w:p>
        </w:tc>
        <w:tc>
          <w:tcPr>
            <w:tcW w:w="425" w:type="dxa"/>
          </w:tcPr>
          <w:p w14:paraId="5038ACF1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F2" w14:textId="77777777" w:rsidR="00CA51C8" w:rsidRPr="00F34C0D" w:rsidRDefault="00966A49" w:rsidP="00CA51C8">
            <w:pPr>
              <w:rPr>
                <w:szCs w:val="22"/>
              </w:rPr>
            </w:pPr>
            <w:r w:rsidRPr="00966A49">
              <w:rPr>
                <w:szCs w:val="22"/>
              </w:rPr>
              <w:t>borrow a ten’ (‘1’) from the 4(</w:t>
            </w:r>
            <w:r w:rsidRPr="00966A49">
              <w:rPr>
                <w:b/>
                <w:szCs w:val="22"/>
              </w:rPr>
              <w:t>H</w:t>
            </w:r>
            <w:r w:rsidRPr="00966A49">
              <w:rPr>
                <w:szCs w:val="22"/>
              </w:rPr>
              <w:t>) by changing</w:t>
            </w:r>
            <w:r>
              <w:rPr>
                <w:szCs w:val="22"/>
              </w:rPr>
              <w:t xml:space="preserve"> </w:t>
            </w:r>
            <w:r w:rsidRPr="00966A49">
              <w:rPr>
                <w:szCs w:val="22"/>
              </w:rPr>
              <w:t>400 into 300 + 90 + 10.</w:t>
            </w:r>
            <w:r>
              <w:rPr>
                <w:szCs w:val="22"/>
              </w:rPr>
              <w:t xml:space="preserve"> Now </w:t>
            </w:r>
          </w:p>
        </w:tc>
      </w:tr>
      <w:tr w:rsidR="00CA51C8" w:rsidRPr="00F34C0D" w14:paraId="5038ACF8" w14:textId="77777777" w:rsidTr="00CA51C8">
        <w:tc>
          <w:tcPr>
            <w:tcW w:w="447" w:type="dxa"/>
          </w:tcPr>
          <w:p w14:paraId="5038ACF4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bottom w:val="single" w:sz="4" w:space="0" w:color="auto"/>
            </w:tcBorders>
          </w:tcPr>
          <w:p w14:paraId="5038ACF5" w14:textId="77777777" w:rsidR="00CA51C8" w:rsidRPr="00F34C0D" w:rsidRDefault="00CA51C8" w:rsidP="00CA51C8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2  6</w:t>
            </w:r>
            <w:proofErr w:type="gramEnd"/>
            <w:r>
              <w:rPr>
                <w:szCs w:val="22"/>
              </w:rPr>
              <w:t xml:space="preserve">  5  -</w:t>
            </w:r>
          </w:p>
        </w:tc>
        <w:tc>
          <w:tcPr>
            <w:tcW w:w="425" w:type="dxa"/>
          </w:tcPr>
          <w:p w14:paraId="5038ACF6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F7" w14:textId="77777777" w:rsidR="00CA51C8" w:rsidRPr="00F34C0D" w:rsidRDefault="00966A49" w:rsidP="00966A49">
            <w:pPr>
              <w:rPr>
                <w:szCs w:val="22"/>
              </w:rPr>
            </w:pPr>
            <w:r w:rsidRPr="00966A49">
              <w:rPr>
                <w:szCs w:val="22"/>
              </w:rPr>
              <w:t>we have 13 – 5 = 8 (</w:t>
            </w:r>
            <w:r w:rsidRPr="00966A49">
              <w:rPr>
                <w:b/>
                <w:szCs w:val="22"/>
              </w:rPr>
              <w:t>U</w:t>
            </w:r>
            <w:r w:rsidRPr="00966A49">
              <w:rPr>
                <w:szCs w:val="22"/>
              </w:rPr>
              <w:t xml:space="preserve"> column).</w:t>
            </w:r>
            <w:r>
              <w:rPr>
                <w:szCs w:val="22"/>
              </w:rPr>
              <w:t xml:space="preserve">  </w:t>
            </w:r>
            <w:proofErr w:type="gramStart"/>
            <w:r w:rsidRPr="00966A49">
              <w:rPr>
                <w:szCs w:val="22"/>
              </w:rPr>
              <w:t>Next</w:t>
            </w:r>
            <w:proofErr w:type="gramEnd"/>
            <w:r w:rsidRPr="00966A49">
              <w:rPr>
                <w:szCs w:val="22"/>
              </w:rPr>
              <w:t xml:space="preserve"> we have 9 – 6 = 3 (</w:t>
            </w:r>
            <w:r w:rsidRPr="00966A49">
              <w:rPr>
                <w:b/>
                <w:szCs w:val="22"/>
              </w:rPr>
              <w:t>T column</w:t>
            </w:r>
            <w:r w:rsidRPr="00966A49">
              <w:rPr>
                <w:szCs w:val="22"/>
              </w:rPr>
              <w:t xml:space="preserve">) and </w:t>
            </w:r>
          </w:p>
        </w:tc>
      </w:tr>
      <w:tr w:rsidR="00CA51C8" w:rsidRPr="00F34C0D" w14:paraId="5038ACFD" w14:textId="77777777" w:rsidTr="00CA51C8">
        <w:tc>
          <w:tcPr>
            <w:tcW w:w="447" w:type="dxa"/>
          </w:tcPr>
          <w:p w14:paraId="5038ACF9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CFA" w14:textId="77777777" w:rsidR="00CA51C8" w:rsidRPr="00F34C0D" w:rsidRDefault="00CA51C8" w:rsidP="00CA51C8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1  3</w:t>
            </w:r>
            <w:proofErr w:type="gramEnd"/>
            <w:r>
              <w:rPr>
                <w:szCs w:val="22"/>
              </w:rPr>
              <w:t xml:space="preserve">  8</w:t>
            </w:r>
          </w:p>
        </w:tc>
        <w:tc>
          <w:tcPr>
            <w:tcW w:w="425" w:type="dxa"/>
          </w:tcPr>
          <w:p w14:paraId="5038ACFB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CFC" w14:textId="77777777" w:rsidR="00CA51C8" w:rsidRPr="00F34C0D" w:rsidRDefault="00966A49" w:rsidP="00CA51C8">
            <w:pPr>
              <w:rPr>
                <w:szCs w:val="22"/>
              </w:rPr>
            </w:pPr>
            <w:proofErr w:type="gramStart"/>
            <w:r w:rsidRPr="00966A49">
              <w:rPr>
                <w:szCs w:val="22"/>
              </w:rPr>
              <w:t>finally</w:t>
            </w:r>
            <w:proofErr w:type="gramEnd"/>
            <w:r w:rsidRPr="00966A49">
              <w:rPr>
                <w:szCs w:val="22"/>
              </w:rPr>
              <w:t xml:space="preserve"> 3 – 2 = 1 (</w:t>
            </w:r>
            <w:r w:rsidRPr="00966A49">
              <w:rPr>
                <w:b/>
                <w:szCs w:val="22"/>
              </w:rPr>
              <w:t>H</w:t>
            </w:r>
            <w:r w:rsidRPr="00966A49">
              <w:rPr>
                <w:szCs w:val="22"/>
              </w:rPr>
              <w:t>)</w:t>
            </w:r>
          </w:p>
        </w:tc>
      </w:tr>
      <w:tr w:rsidR="00CA51C8" w:rsidRPr="00F34C0D" w14:paraId="5038AD02" w14:textId="77777777" w:rsidTr="00CA51C8">
        <w:tc>
          <w:tcPr>
            <w:tcW w:w="447" w:type="dxa"/>
          </w:tcPr>
          <w:p w14:paraId="5038ACFE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5038ACFF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425" w:type="dxa"/>
          </w:tcPr>
          <w:p w14:paraId="5038AD00" w14:textId="77777777" w:rsidR="00CA51C8" w:rsidRPr="00F34C0D" w:rsidRDefault="00CA51C8" w:rsidP="00CA51C8">
            <w:pPr>
              <w:rPr>
                <w:szCs w:val="22"/>
              </w:rPr>
            </w:pPr>
          </w:p>
        </w:tc>
        <w:tc>
          <w:tcPr>
            <w:tcW w:w="7761" w:type="dxa"/>
          </w:tcPr>
          <w:p w14:paraId="5038AD01" w14:textId="77777777" w:rsidR="00CA51C8" w:rsidRPr="00F34C0D" w:rsidRDefault="00CA51C8" w:rsidP="00CA51C8">
            <w:pPr>
              <w:rPr>
                <w:szCs w:val="22"/>
              </w:rPr>
            </w:pPr>
          </w:p>
        </w:tc>
      </w:tr>
    </w:tbl>
    <w:p w14:paraId="5038AD03" w14:textId="77777777" w:rsidR="008A6704" w:rsidRDefault="008A6704" w:rsidP="008A6704">
      <w:pPr>
        <w:rPr>
          <w:szCs w:val="22"/>
        </w:rPr>
      </w:pPr>
    </w:p>
    <w:p w14:paraId="5038AD04" w14:textId="77777777" w:rsidR="009D6931" w:rsidRPr="009D6931" w:rsidRDefault="009D6931" w:rsidP="009D6931">
      <w:pPr>
        <w:shd w:val="clear" w:color="auto" w:fill="B8CCE4" w:themeFill="accent1" w:themeFillTint="66"/>
      </w:pPr>
      <w:r w:rsidRPr="009D6931">
        <w:t>“All zeros (0) change to nines (9) and the final ten (‘1’) is added to the (U)”</w:t>
      </w:r>
    </w:p>
    <w:p w14:paraId="5038AD05" w14:textId="77777777" w:rsidR="009D6931" w:rsidRPr="00F34C0D" w:rsidRDefault="009D6931" w:rsidP="008A6704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1221"/>
        <w:gridCol w:w="425"/>
        <w:gridCol w:w="992"/>
      </w:tblGrid>
      <w:tr w:rsidR="009D6931" w:rsidRPr="00F34C0D" w14:paraId="5038AD08" w14:textId="77777777" w:rsidTr="00D008D7">
        <w:tc>
          <w:tcPr>
            <w:tcW w:w="447" w:type="dxa"/>
          </w:tcPr>
          <w:p w14:paraId="5038AD06" w14:textId="77777777" w:rsidR="009D6931" w:rsidRPr="00F34C0D" w:rsidRDefault="009D6931" w:rsidP="00526D38">
            <w:pPr>
              <w:rPr>
                <w:szCs w:val="22"/>
              </w:rPr>
            </w:pPr>
            <w:proofErr w:type="spellStart"/>
            <w:r w:rsidRPr="00F34C0D">
              <w:rPr>
                <w:szCs w:val="22"/>
              </w:rPr>
              <w:t>eg</w:t>
            </w:r>
            <w:proofErr w:type="spellEnd"/>
          </w:p>
        </w:tc>
        <w:tc>
          <w:tcPr>
            <w:tcW w:w="2638" w:type="dxa"/>
            <w:gridSpan w:val="3"/>
          </w:tcPr>
          <w:p w14:paraId="5038AD07" w14:textId="77777777" w:rsidR="009D6931" w:rsidRPr="00F34C0D" w:rsidRDefault="00FF5002" w:rsidP="00526D38">
            <w:pPr>
              <w:rPr>
                <w:szCs w:val="22"/>
              </w:rPr>
            </w:pPr>
            <w:r>
              <w:rPr>
                <w:noProof/>
                <w:szCs w:val="22"/>
                <w:vertAlign w:val="superscript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038AEC4" wp14:editId="5038AEC5">
                      <wp:simplePos x="0" y="0"/>
                      <wp:positionH relativeFrom="column">
                        <wp:posOffset>31235</wp:posOffset>
                      </wp:positionH>
                      <wp:positionV relativeFrom="paragraph">
                        <wp:posOffset>2840</wp:posOffset>
                      </wp:positionV>
                      <wp:extent cx="1298239" cy="172720"/>
                      <wp:effectExtent l="0" t="0" r="35560" b="1778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8239" cy="172720"/>
                                <a:chOff x="0" y="0"/>
                                <a:chExt cx="1298239" cy="17272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284672" cy="172720"/>
                                  <a:chOff x="0" y="0"/>
                                  <a:chExt cx="285418" cy="172720"/>
                                </a:xfrm>
                              </wpg:grpSpPr>
                              <wps:wsp>
                                <wps:cNvPr id="63" name="Straight Connector 63"/>
                                <wps:cNvCnPr/>
                                <wps:spPr>
                                  <a:xfrm flipV="1">
                                    <a:off x="202868" y="0"/>
                                    <a:ext cx="82550" cy="17272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Straight Connector 288"/>
                                <wps:cNvCnPr/>
                                <wps:spPr>
                                  <a:xfrm flipV="1">
                                    <a:off x="0" y="0"/>
                                    <a:ext cx="82550" cy="17272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9" name="Straight Connector 289"/>
                              <wps:cNvCnPr/>
                              <wps:spPr>
                                <a:xfrm flipV="1">
                                  <a:off x="414068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Straight Connector 290"/>
                              <wps:cNvCnPr/>
                              <wps:spPr>
                                <a:xfrm flipV="1">
                                  <a:off x="603849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Straight Connector 291"/>
                              <wps:cNvCnPr/>
                              <wps:spPr>
                                <a:xfrm flipV="1">
                                  <a:off x="802256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V="1">
                                  <a:off x="1017917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 flipV="1">
                                  <a:off x="1216324" y="0"/>
                                  <a:ext cx="81915" cy="17272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D39739" id="Group 294" o:spid="_x0000_s1026" style="position:absolute;margin-left:2.45pt;margin-top:.2pt;width:102.2pt;height:13.6pt;z-index:251675648" coordsize="12982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">
                      <v:group id="Group 62" o:spid="_x0000_s1027" style="position:absolute;width:2846;height:1727" coordsize="285418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line id="Straight Connector 63" o:spid="_x0000_s1028" style="position:absolute;flip:y;visibility:visible;mso-wrap-style:square" from="202868,0" to="285418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" strokecolor="#4579b8 [3044]" strokeweight="1.5pt"/>
                        <v:line id="Straight Connector 288" o:spid="_x0000_s1029" style="position:absolute;flip:y;visibility:visible;mso-wrap-style:square" from="0,0" to="82550,17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" strokecolor="#4579b8 [3044]" strokeweight="1.5pt"/>
                      </v:group>
                      <v:line id="Straight Connector 289" o:spid="_x0000_s1030" style="position:absolute;flip:y;visibility:visible;mso-wrap-style:square" from="4140,0" to="4959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" strokecolor="#4579b8 [3044]" strokeweight="1.5pt"/>
                      <v:line id="Straight Connector 290" o:spid="_x0000_s1031" style="position:absolute;flip:y;visibility:visible;mso-wrap-style:square" from="6038,0" to="6857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" strokecolor="#4579b8 [3044]" strokeweight="1.5pt"/>
                      <v:line id="Straight Connector 291" o:spid="_x0000_s1032" style="position:absolute;flip:y;visibility:visible;mso-wrap-style:square" from="8022,0" to="8841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" strokecolor="#4579b8 [3044]" strokeweight="1.5pt"/>
                      <v:line id="Straight Connector 292" o:spid="_x0000_s1033" style="position:absolute;flip:y;visibility:visible;mso-wrap-style:square" from="10179,0" to="10998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" strokecolor="#4579b8 [3044]" strokeweight="1.5pt"/>
                      <v:line id="Straight Connector 293" o:spid="_x0000_s1034" style="position:absolute;flip:y;visibility:visible;mso-wrap-style:square" from="12163,0" to="12982,1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" strokecolor="#4579b8 [3044]" strokeweight="1.5pt"/>
                    </v:group>
                  </w:pict>
                </mc:Fallback>
              </mc:AlternateContent>
            </w:r>
            <w:proofErr w:type="gramStart"/>
            <w:r w:rsidR="00D008D7" w:rsidRPr="00D008D7">
              <w:rPr>
                <w:szCs w:val="22"/>
                <w:vertAlign w:val="superscript"/>
              </w:rPr>
              <w:t>0</w:t>
            </w:r>
            <w:r w:rsidR="00D008D7">
              <w:rPr>
                <w:szCs w:val="22"/>
              </w:rPr>
              <w:t xml:space="preserve">1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>0</w:t>
            </w:r>
            <w:proofErr w:type="gramEnd"/>
            <w:r w:rsidR="00D008D7">
              <w:rPr>
                <w:szCs w:val="22"/>
              </w:rPr>
              <w:t xml:space="preserve">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9</w:t>
            </w:r>
            <w:r w:rsidR="00D008D7">
              <w:rPr>
                <w:szCs w:val="22"/>
              </w:rPr>
              <w:t xml:space="preserve">0  </w:t>
            </w:r>
            <w:r w:rsidR="00D008D7" w:rsidRPr="00D008D7">
              <w:rPr>
                <w:szCs w:val="22"/>
                <w:vertAlign w:val="superscript"/>
              </w:rPr>
              <w:t>1</w:t>
            </w:r>
            <w:r w:rsidR="00D008D7">
              <w:rPr>
                <w:szCs w:val="22"/>
              </w:rPr>
              <w:t>0</w:t>
            </w:r>
          </w:p>
        </w:tc>
      </w:tr>
      <w:tr w:rsidR="009D6931" w:rsidRPr="00F34C0D" w14:paraId="5038AD0B" w14:textId="77777777" w:rsidTr="00D008D7">
        <w:tc>
          <w:tcPr>
            <w:tcW w:w="447" w:type="dxa"/>
          </w:tcPr>
          <w:p w14:paraId="5038AD09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2638" w:type="dxa"/>
            <w:gridSpan w:val="3"/>
            <w:tcBorders>
              <w:bottom w:val="single" w:sz="4" w:space="0" w:color="auto"/>
            </w:tcBorders>
          </w:tcPr>
          <w:p w14:paraId="5038AD0A" w14:textId="77777777" w:rsidR="009D6931" w:rsidRPr="00F34C0D" w:rsidRDefault="00D008D7" w:rsidP="00526D38">
            <w:pPr>
              <w:rPr>
                <w:szCs w:val="22"/>
              </w:rPr>
            </w:pPr>
            <w:r>
              <w:rPr>
                <w:szCs w:val="22"/>
              </w:rPr>
              <w:t xml:space="preserve">      4   1   0   7   8   5   -</w:t>
            </w:r>
          </w:p>
        </w:tc>
      </w:tr>
      <w:tr w:rsidR="009D6931" w:rsidRPr="00F34C0D" w14:paraId="5038AD0E" w14:textId="77777777" w:rsidTr="00D008D7">
        <w:tc>
          <w:tcPr>
            <w:tcW w:w="447" w:type="dxa"/>
          </w:tcPr>
          <w:p w14:paraId="5038AD0C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26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8AD0D" w14:textId="77777777" w:rsidR="009D6931" w:rsidRPr="00F34C0D" w:rsidRDefault="00D008D7" w:rsidP="00D008D7">
            <w:pPr>
              <w:rPr>
                <w:szCs w:val="22"/>
              </w:rPr>
            </w:pPr>
            <w:r>
              <w:rPr>
                <w:szCs w:val="22"/>
              </w:rPr>
              <w:t xml:space="preserve">      5   8   9   2   1   5</w:t>
            </w:r>
          </w:p>
        </w:tc>
      </w:tr>
      <w:tr w:rsidR="009D6931" w:rsidRPr="00F34C0D" w14:paraId="5038AD13" w14:textId="77777777" w:rsidTr="00D008D7">
        <w:tc>
          <w:tcPr>
            <w:tcW w:w="447" w:type="dxa"/>
          </w:tcPr>
          <w:p w14:paraId="5038AD0F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5038AD10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425" w:type="dxa"/>
          </w:tcPr>
          <w:p w14:paraId="5038AD11" w14:textId="77777777" w:rsidR="009D6931" w:rsidRPr="00F34C0D" w:rsidRDefault="009D6931" w:rsidP="00526D38">
            <w:pPr>
              <w:rPr>
                <w:szCs w:val="22"/>
              </w:rPr>
            </w:pPr>
          </w:p>
        </w:tc>
        <w:tc>
          <w:tcPr>
            <w:tcW w:w="992" w:type="dxa"/>
          </w:tcPr>
          <w:p w14:paraId="5038AD12" w14:textId="77777777" w:rsidR="009D6931" w:rsidRPr="00F34C0D" w:rsidRDefault="009D6931" w:rsidP="00526D38">
            <w:pPr>
              <w:rPr>
                <w:szCs w:val="22"/>
              </w:rPr>
            </w:pPr>
          </w:p>
        </w:tc>
      </w:tr>
    </w:tbl>
    <w:p w14:paraId="5038AD14" w14:textId="77777777" w:rsidR="004F0062" w:rsidRPr="00F34C0D" w:rsidRDefault="004F0062" w:rsidP="004F0062">
      <w:pPr>
        <w:spacing w:after="240"/>
        <w:rPr>
          <w:szCs w:val="22"/>
        </w:rPr>
      </w:pPr>
      <w:r w:rsidRPr="00F34C0D">
        <w:rPr>
          <w:szCs w:val="22"/>
        </w:rPr>
        <w:t>Now try these.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4F0062" w:rsidRPr="00F34C0D" w14:paraId="5038AD2F" w14:textId="77777777" w:rsidTr="00526D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15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D16" w14:textId="77777777" w:rsidR="004F0062" w:rsidRPr="00F34C0D" w:rsidRDefault="004F0062" w:rsidP="00526D38">
            <w:pPr>
              <w:rPr>
                <w:szCs w:val="22"/>
              </w:rPr>
            </w:pPr>
            <w:r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17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6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0</w:t>
            </w:r>
            <w:proofErr w:type="gramEnd"/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0</w:t>
            </w:r>
          </w:p>
          <w:p w14:paraId="5038AD18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3  5</w:t>
            </w:r>
            <w:proofErr w:type="gramEnd"/>
            <w:r w:rsidRPr="00F34C0D">
              <w:rPr>
                <w:szCs w:val="22"/>
                <w:u w:val="single"/>
              </w:rPr>
              <w:t xml:space="preserve">  8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19" w14:textId="77777777" w:rsidR="004F0062" w:rsidRPr="00F34C0D" w:rsidRDefault="004F0062" w:rsidP="00526D38">
            <w:pPr>
              <w:rPr>
                <w:szCs w:val="22"/>
              </w:rPr>
            </w:pPr>
          </w:p>
          <w:p w14:paraId="5038AD1A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1B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D1C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>H</w:t>
            </w:r>
            <w:r>
              <w:rPr>
                <w:szCs w:val="22"/>
              </w:rPr>
              <w:t xml:space="preserve">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1D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>
              <w:rPr>
                <w:szCs w:val="22"/>
              </w:rPr>
              <w:t xml:space="preserve">  0</w:t>
            </w:r>
          </w:p>
          <w:p w14:paraId="5038AD1E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 xml:space="preserve">2  </w:t>
            </w:r>
            <w:r>
              <w:rPr>
                <w:szCs w:val="22"/>
                <w:u w:val="single"/>
              </w:rPr>
              <w:t>7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4</w:t>
            </w:r>
            <w:r>
              <w:rPr>
                <w:szCs w:val="22"/>
              </w:rPr>
              <w:t xml:space="preserve"> -</w:t>
            </w:r>
          </w:p>
          <w:p w14:paraId="5038AD1F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20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D21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22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23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</w:t>
            </w:r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5</w:t>
            </w:r>
            <w:proofErr w:type="gramEnd"/>
            <w:r w:rsidRPr="00F34C0D">
              <w:rPr>
                <w:szCs w:val="22"/>
                <w:u w:val="single"/>
              </w:rPr>
              <w:t xml:space="preserve">  9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24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25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D26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27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4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>
              <w:rPr>
                <w:szCs w:val="22"/>
              </w:rPr>
              <w:t xml:space="preserve">  0</w:t>
            </w:r>
          </w:p>
          <w:p w14:paraId="5038AD28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  <w:u w:val="single"/>
              </w:rPr>
              <w:t xml:space="preserve">2  </w:t>
            </w:r>
            <w:r>
              <w:rPr>
                <w:szCs w:val="22"/>
                <w:u w:val="single"/>
              </w:rPr>
              <w:t>9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8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29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2A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D2B" w14:textId="77777777" w:rsidR="004F0062" w:rsidRPr="00F34C0D" w:rsidRDefault="004F0062" w:rsidP="00526D38">
            <w:pPr>
              <w:rPr>
                <w:szCs w:val="22"/>
              </w:rPr>
            </w:pPr>
            <w:r w:rsidRPr="00F34C0D">
              <w:rPr>
                <w:szCs w:val="22"/>
              </w:rPr>
              <w:t xml:space="preserve">H </w:t>
            </w:r>
            <w:proofErr w:type="gramStart"/>
            <w:r w:rsidRPr="00F34C0D">
              <w:rPr>
                <w:szCs w:val="22"/>
              </w:rPr>
              <w:t xml:space="preserve">T </w:t>
            </w:r>
            <w:r>
              <w:rPr>
                <w:szCs w:val="22"/>
              </w:rPr>
              <w:t xml:space="preserve"> </w:t>
            </w:r>
            <w:r w:rsidRPr="00F34C0D">
              <w:rPr>
                <w:szCs w:val="22"/>
              </w:rPr>
              <w:t>U</w:t>
            </w:r>
            <w:proofErr w:type="gramEnd"/>
          </w:p>
          <w:p w14:paraId="5038AD2C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8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2D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3  7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9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  <w:p w14:paraId="5038AD2E" w14:textId="77777777" w:rsidR="004F0062" w:rsidRPr="00F34C0D" w:rsidRDefault="004F0062" w:rsidP="00526D38">
            <w:pPr>
              <w:rPr>
                <w:szCs w:val="22"/>
              </w:rPr>
            </w:pPr>
          </w:p>
        </w:tc>
      </w:tr>
      <w:tr w:rsidR="004F0062" w:rsidRPr="00F34C0D" w14:paraId="5038AD3F" w14:textId="77777777" w:rsidTr="00526D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0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D31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 w:rsidRPr="00F34C0D">
              <w:rPr>
                <w:szCs w:val="22"/>
              </w:rPr>
              <w:t xml:space="preserve">6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32" w14:textId="77777777" w:rsidR="004F0062" w:rsidRPr="00F34C0D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2  5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9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3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D34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7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35" w14:textId="77777777" w:rsidR="004F0062" w:rsidRPr="00F34C0D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4  6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3</w:t>
            </w:r>
            <w:r>
              <w:rPr>
                <w:szCs w:val="22"/>
              </w:rPr>
              <w:t xml:space="preserve"> 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6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D37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1  0</w:t>
            </w:r>
            <w:proofErr w:type="gramEnd"/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  <w:r w:rsidRPr="00F34C0D">
              <w:rPr>
                <w:szCs w:val="22"/>
              </w:rPr>
              <w:t xml:space="preserve">  </w:t>
            </w:r>
            <w:r>
              <w:rPr>
                <w:szCs w:val="22"/>
              </w:rPr>
              <w:t>0</w:t>
            </w:r>
          </w:p>
          <w:p w14:paraId="5038AD38" w14:textId="77777777" w:rsidR="004F0062" w:rsidRPr="00F34C0D" w:rsidRDefault="004F0062" w:rsidP="004F0062">
            <w:pPr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    </w:t>
            </w:r>
            <w:proofErr w:type="gramStart"/>
            <w:r>
              <w:rPr>
                <w:szCs w:val="22"/>
                <w:u w:val="single"/>
              </w:rPr>
              <w:t>5</w:t>
            </w:r>
            <w:r w:rsidRPr="00F34C0D">
              <w:rPr>
                <w:szCs w:val="22"/>
                <w:u w:val="single"/>
              </w:rPr>
              <w:t xml:space="preserve">  7</w:t>
            </w:r>
            <w:proofErr w:type="gramEnd"/>
            <w:r w:rsidRPr="00F34C0D">
              <w:rPr>
                <w:szCs w:val="22"/>
                <w:u w:val="single"/>
              </w:rPr>
              <w:t xml:space="preserve">  4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39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D3A" w14:textId="77777777" w:rsidR="004F0062" w:rsidRPr="00F34C0D" w:rsidRDefault="004F0062" w:rsidP="00526D38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1  0</w:t>
            </w:r>
            <w:proofErr w:type="gramEnd"/>
            <w:r>
              <w:rPr>
                <w:szCs w:val="22"/>
              </w:rPr>
              <w:t xml:space="preserve">  0  0</w:t>
            </w:r>
          </w:p>
          <w:p w14:paraId="5038AD3B" w14:textId="77777777" w:rsidR="004F0062" w:rsidRPr="00F34C0D" w:rsidRDefault="004F0062" w:rsidP="004F0062">
            <w:pPr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    </w:t>
            </w:r>
            <w:proofErr w:type="gramStart"/>
            <w:r>
              <w:rPr>
                <w:szCs w:val="22"/>
                <w:u w:val="single"/>
              </w:rPr>
              <w:t>7</w:t>
            </w:r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2</w:t>
            </w:r>
            <w:proofErr w:type="gramEnd"/>
            <w:r w:rsidRPr="00F34C0D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8</w:t>
            </w:r>
            <w:r w:rsidRPr="00F34C0D">
              <w:rPr>
                <w:szCs w:val="22"/>
              </w:rPr>
              <w:t xml:space="preserve"> </w:t>
            </w:r>
            <w:r>
              <w:rPr>
                <w:szCs w:val="22"/>
              </w:rPr>
              <w:t>-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3C" w14:textId="77777777" w:rsidR="004F0062" w:rsidRPr="00F34C0D" w:rsidRDefault="004F0062" w:rsidP="00526D38">
            <w:pPr>
              <w:rPr>
                <w:b/>
                <w:szCs w:val="22"/>
              </w:rPr>
            </w:pPr>
            <w:r w:rsidRPr="00F34C0D">
              <w:rPr>
                <w:b/>
                <w:szCs w:val="22"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D3D" w14:textId="77777777" w:rsidR="004F0062" w:rsidRPr="004F0062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3</w:t>
            </w:r>
            <w:r w:rsidRPr="004F0062">
              <w:rPr>
                <w:szCs w:val="22"/>
              </w:rPr>
              <w:t xml:space="preserve">  0</w:t>
            </w:r>
            <w:proofErr w:type="gramEnd"/>
            <w:r w:rsidRPr="004F0062">
              <w:rPr>
                <w:szCs w:val="22"/>
              </w:rPr>
              <w:t xml:space="preserve">  0  0</w:t>
            </w:r>
          </w:p>
          <w:p w14:paraId="5038AD3E" w14:textId="77777777" w:rsidR="004F0062" w:rsidRPr="00F34C0D" w:rsidRDefault="004F0062" w:rsidP="004F0062">
            <w:pPr>
              <w:rPr>
                <w:szCs w:val="22"/>
              </w:rPr>
            </w:pPr>
            <w:proofErr w:type="gramStart"/>
            <w:r>
              <w:rPr>
                <w:szCs w:val="22"/>
                <w:u w:val="single"/>
              </w:rPr>
              <w:t>1</w:t>
            </w:r>
            <w:r w:rsidRPr="004F0062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5</w:t>
            </w:r>
            <w:proofErr w:type="gramEnd"/>
            <w:r w:rsidRPr="004F0062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7</w:t>
            </w:r>
            <w:r w:rsidRPr="004F0062">
              <w:rPr>
                <w:szCs w:val="22"/>
                <w:u w:val="single"/>
              </w:rPr>
              <w:t xml:space="preserve">  </w:t>
            </w:r>
            <w:r>
              <w:rPr>
                <w:szCs w:val="22"/>
                <w:u w:val="single"/>
              </w:rPr>
              <w:t>4</w:t>
            </w:r>
            <w:r w:rsidRPr="004F0062">
              <w:rPr>
                <w:szCs w:val="22"/>
                <w:u w:val="single"/>
              </w:rPr>
              <w:t xml:space="preserve"> </w:t>
            </w:r>
            <w:r w:rsidRPr="004F0062">
              <w:rPr>
                <w:szCs w:val="22"/>
              </w:rPr>
              <w:t>-</w:t>
            </w:r>
          </w:p>
        </w:tc>
      </w:tr>
      <w:tr w:rsidR="004F0062" w:rsidRPr="00F34C0D" w14:paraId="5038AD4A" w14:textId="77777777" w:rsidTr="00526D38"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0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1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2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3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4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5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46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7" w14:textId="77777777" w:rsidR="004F0062" w:rsidRPr="00F34C0D" w:rsidRDefault="004F0062" w:rsidP="00526D38">
            <w:pPr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48" w14:textId="77777777" w:rsidR="004F0062" w:rsidRPr="00F34C0D" w:rsidRDefault="004F0062" w:rsidP="00526D38">
            <w:pPr>
              <w:rPr>
                <w:b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5038AD49" w14:textId="77777777" w:rsidR="004F0062" w:rsidRPr="00F34C0D" w:rsidRDefault="004F0062" w:rsidP="00526D38">
            <w:pPr>
              <w:rPr>
                <w:szCs w:val="22"/>
              </w:rPr>
            </w:pPr>
          </w:p>
        </w:tc>
      </w:tr>
    </w:tbl>
    <w:p w14:paraId="5038AD4B" w14:textId="77777777" w:rsidR="002B3ABE" w:rsidRPr="008C2E20" w:rsidRDefault="002B3ABE">
      <w:pPr>
        <w:rPr>
          <w:b/>
          <w:szCs w:val="22"/>
        </w:rPr>
      </w:pPr>
    </w:p>
    <w:p w14:paraId="5038AD4C" w14:textId="77777777" w:rsidR="00272048" w:rsidRPr="00DA238E" w:rsidRDefault="006E1062" w:rsidP="00DA238E">
      <w:pPr>
        <w:shd w:val="clear" w:color="auto" w:fill="DBE5F1" w:themeFill="accent1" w:themeFillTint="33"/>
        <w:spacing w:line="240" w:lineRule="auto"/>
        <w:rPr>
          <w:szCs w:val="22"/>
        </w:rPr>
      </w:pPr>
      <w:r w:rsidRPr="00DA238E">
        <w:rPr>
          <w:b/>
          <w:szCs w:val="22"/>
        </w:rPr>
        <w:t xml:space="preserve">6a. Multiplying </w:t>
      </w:r>
      <w:r w:rsidR="00DA238E">
        <w:rPr>
          <w:b/>
          <w:szCs w:val="22"/>
        </w:rPr>
        <w:t>t</w:t>
      </w:r>
      <w:r w:rsidRPr="00DA238E">
        <w:rPr>
          <w:b/>
          <w:szCs w:val="22"/>
        </w:rPr>
        <w:t>wo-digit numbers by single digit numbers</w:t>
      </w:r>
    </w:p>
    <w:p w14:paraId="5038AD4D" w14:textId="77777777" w:rsidR="00272048" w:rsidRPr="00DA238E" w:rsidRDefault="00272048" w:rsidP="00DA238E">
      <w:pPr>
        <w:spacing w:line="240" w:lineRule="auto"/>
        <w:rPr>
          <w:szCs w:val="22"/>
        </w:rPr>
      </w:pPr>
    </w:p>
    <w:p w14:paraId="5038AD4E" w14:textId="77777777" w:rsidR="00272048" w:rsidRPr="00DA238E" w:rsidRDefault="00272048" w:rsidP="00DA238E">
      <w:pPr>
        <w:spacing w:line="240" w:lineRule="auto"/>
        <w:rPr>
          <w:szCs w:val="22"/>
        </w:rPr>
      </w:pPr>
      <w:r w:rsidRPr="00DA238E">
        <w:rPr>
          <w:szCs w:val="22"/>
        </w:rPr>
        <w:t>Here we can use the ‘GRID’ or Farmers Field Method.</w:t>
      </w:r>
    </w:p>
    <w:p w14:paraId="5038AD4F" w14:textId="77777777" w:rsidR="002B3ABE" w:rsidRPr="00DA238E" w:rsidRDefault="002B3ABE" w:rsidP="00DA238E">
      <w:pPr>
        <w:spacing w:line="240" w:lineRule="auto"/>
        <w:rPr>
          <w:szCs w:val="22"/>
        </w:rPr>
      </w:pPr>
    </w:p>
    <w:p w14:paraId="5038AD50" w14:textId="77777777" w:rsidR="00272048" w:rsidRPr="00DA238E" w:rsidRDefault="00272048" w:rsidP="00DA238E">
      <w:pPr>
        <w:spacing w:line="240" w:lineRule="auto"/>
        <w:rPr>
          <w:szCs w:val="22"/>
        </w:rPr>
      </w:pPr>
      <w:r w:rsidRPr="00DA238E">
        <w:rPr>
          <w:szCs w:val="22"/>
        </w:rPr>
        <w:t xml:space="preserve">e.g. 37 × 6 = </w:t>
      </w:r>
      <w:r w:rsidRPr="00DA238E">
        <w:rPr>
          <w:szCs w:val="22"/>
          <w:u w:val="single"/>
        </w:rPr>
        <w:t xml:space="preserve">222 </w:t>
      </w:r>
      <w:r w:rsidRPr="00DA238E">
        <w:rPr>
          <w:szCs w:val="22"/>
        </w:rPr>
        <w:t xml:space="preserve">           </w:t>
      </w:r>
    </w:p>
    <w:p w14:paraId="5038AD51" w14:textId="77777777" w:rsidR="00272048" w:rsidRPr="00DA238E" w:rsidRDefault="00272048" w:rsidP="00DA238E">
      <w:pPr>
        <w:spacing w:line="240" w:lineRule="auto"/>
        <w:rPr>
          <w:szCs w:val="22"/>
        </w:rPr>
      </w:pPr>
      <w:r w:rsidRPr="00DA238E">
        <w:rPr>
          <w:szCs w:val="22"/>
        </w:rPr>
        <w:t xml:space="preserve">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1"/>
        <w:gridCol w:w="846"/>
        <w:gridCol w:w="843"/>
        <w:gridCol w:w="6995"/>
      </w:tblGrid>
      <w:tr w:rsidR="00272048" w:rsidRPr="00DA238E" w14:paraId="5038AD56" w14:textId="77777777" w:rsidTr="00DA238E">
        <w:trPr>
          <w:trHeight w:val="340"/>
        </w:trPr>
        <w:tc>
          <w:tcPr>
            <w:tcW w:w="850" w:type="dxa"/>
            <w:vAlign w:val="center"/>
          </w:tcPr>
          <w:p w14:paraId="5038AD52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x</w:t>
            </w:r>
          </w:p>
        </w:tc>
        <w:tc>
          <w:tcPr>
            <w:tcW w:w="850" w:type="dxa"/>
            <w:vAlign w:val="center"/>
          </w:tcPr>
          <w:p w14:paraId="5038AD53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3</w:t>
            </w:r>
            <w:r w:rsidRPr="00DA238E">
              <w:rPr>
                <w:b/>
                <w:szCs w:val="22"/>
              </w:rPr>
              <w:t>0</w:t>
            </w:r>
          </w:p>
        </w:tc>
        <w:tc>
          <w:tcPr>
            <w:tcW w:w="850" w:type="dxa"/>
            <w:vAlign w:val="center"/>
          </w:tcPr>
          <w:p w14:paraId="5038AD54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7</w:t>
            </w:r>
          </w:p>
        </w:tc>
        <w:tc>
          <w:tcPr>
            <w:tcW w:w="7089" w:type="dxa"/>
            <w:tcBorders>
              <w:top w:val="nil"/>
              <w:bottom w:val="nil"/>
              <w:right w:val="nil"/>
            </w:tcBorders>
          </w:tcPr>
          <w:p w14:paraId="5038AD55" w14:textId="77777777" w:rsidR="00272048" w:rsidRPr="00DA238E" w:rsidRDefault="00272048" w:rsidP="00DA238E">
            <w:pPr>
              <w:spacing w:line="240" w:lineRule="auto"/>
              <w:ind w:left="227"/>
              <w:rPr>
                <w:szCs w:val="22"/>
              </w:rPr>
            </w:pPr>
            <w:r w:rsidRPr="00DA238E">
              <w:rPr>
                <w:szCs w:val="22"/>
              </w:rPr>
              <w:t>We split 37 into 3</w:t>
            </w:r>
            <w:r w:rsidRPr="00DA238E">
              <w:rPr>
                <w:b/>
                <w:szCs w:val="22"/>
              </w:rPr>
              <w:t>0</w:t>
            </w:r>
            <w:r w:rsidRPr="00DA238E">
              <w:rPr>
                <w:szCs w:val="22"/>
              </w:rPr>
              <w:t xml:space="preserve"> and 7. These two go into column headings</w:t>
            </w:r>
          </w:p>
        </w:tc>
      </w:tr>
      <w:tr w:rsidR="00272048" w:rsidRPr="00DA238E" w14:paraId="5038AD5B" w14:textId="77777777" w:rsidTr="00DA238E">
        <w:trPr>
          <w:trHeight w:val="340"/>
        </w:trPr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038AD57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038AD58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18</w:t>
            </w:r>
            <w:r w:rsidRPr="00DA238E">
              <w:rPr>
                <w:b/>
                <w:szCs w:val="22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038AD59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42</w:t>
            </w:r>
          </w:p>
        </w:tc>
        <w:tc>
          <w:tcPr>
            <w:tcW w:w="7089" w:type="dxa"/>
            <w:tcBorders>
              <w:top w:val="nil"/>
              <w:bottom w:val="nil"/>
              <w:right w:val="nil"/>
            </w:tcBorders>
          </w:tcPr>
          <w:p w14:paraId="5038AD5A" w14:textId="77777777" w:rsidR="00272048" w:rsidRPr="00DA238E" w:rsidRDefault="00272048" w:rsidP="00DA238E">
            <w:pPr>
              <w:spacing w:line="240" w:lineRule="auto"/>
              <w:ind w:left="227"/>
              <w:rPr>
                <w:szCs w:val="22"/>
              </w:rPr>
            </w:pPr>
            <w:r w:rsidRPr="00DA238E">
              <w:rPr>
                <w:szCs w:val="22"/>
              </w:rPr>
              <w:t>and the 6 goes into the row heading. 3</w:t>
            </w:r>
            <w:r w:rsidRPr="00DA238E">
              <w:rPr>
                <w:b/>
                <w:szCs w:val="22"/>
              </w:rPr>
              <w:t xml:space="preserve">0 </w:t>
            </w:r>
            <w:r w:rsidRPr="00DA238E">
              <w:rPr>
                <w:szCs w:val="22"/>
              </w:rPr>
              <w:t>x 6 = 18</w:t>
            </w:r>
            <w:r w:rsidRPr="00DA238E">
              <w:rPr>
                <w:b/>
                <w:szCs w:val="22"/>
              </w:rPr>
              <w:t xml:space="preserve">0 </w:t>
            </w:r>
            <w:r w:rsidRPr="00DA238E">
              <w:rPr>
                <w:szCs w:val="22"/>
              </w:rPr>
              <w:t xml:space="preserve">and </w:t>
            </w:r>
          </w:p>
        </w:tc>
      </w:tr>
      <w:tr w:rsidR="00272048" w:rsidRPr="00DA238E" w14:paraId="5038AD5F" w14:textId="77777777" w:rsidTr="00272048">
        <w:tc>
          <w:tcPr>
            <w:tcW w:w="2550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14:paraId="5038AD5C" w14:textId="77777777" w:rsidR="00272048" w:rsidRPr="00DA238E" w:rsidRDefault="00272048" w:rsidP="00DA238E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 xml:space="preserve">180 + 42 = </w:t>
            </w:r>
            <w:r w:rsidRPr="00DA238E">
              <w:rPr>
                <w:szCs w:val="22"/>
                <w:u w:val="single"/>
              </w:rPr>
              <w:t>222</w:t>
            </w:r>
          </w:p>
        </w:tc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</w:tcPr>
          <w:p w14:paraId="5038AD5D" w14:textId="77777777" w:rsidR="00272048" w:rsidRPr="00DA238E" w:rsidRDefault="00272048" w:rsidP="00DA238E">
            <w:pPr>
              <w:spacing w:after="120" w:line="240" w:lineRule="auto"/>
              <w:ind w:left="227"/>
              <w:rPr>
                <w:szCs w:val="22"/>
              </w:rPr>
            </w:pPr>
            <w:r w:rsidRPr="00DA238E">
              <w:rPr>
                <w:szCs w:val="22"/>
              </w:rPr>
              <w:t xml:space="preserve">7 x 6 = 42. </w:t>
            </w:r>
          </w:p>
          <w:p w14:paraId="5038AD5E" w14:textId="77777777" w:rsidR="00272048" w:rsidRPr="00DA238E" w:rsidRDefault="00272048" w:rsidP="00DA238E">
            <w:pPr>
              <w:spacing w:line="240" w:lineRule="auto"/>
              <w:ind w:left="227"/>
              <w:rPr>
                <w:szCs w:val="22"/>
              </w:rPr>
            </w:pPr>
            <w:proofErr w:type="gramStart"/>
            <w:r w:rsidRPr="00DA238E">
              <w:rPr>
                <w:szCs w:val="22"/>
              </w:rPr>
              <w:t>Finally</w:t>
            </w:r>
            <w:proofErr w:type="gramEnd"/>
            <w:r w:rsidRPr="00DA238E">
              <w:rPr>
                <w:szCs w:val="22"/>
              </w:rPr>
              <w:t xml:space="preserve"> we add these to get the answer.</w:t>
            </w:r>
          </w:p>
        </w:tc>
      </w:tr>
    </w:tbl>
    <w:p w14:paraId="5038AD60" w14:textId="77777777" w:rsidR="00272048" w:rsidRPr="00DA238E" w:rsidRDefault="00272048" w:rsidP="00DA238E">
      <w:pPr>
        <w:spacing w:line="240" w:lineRule="auto"/>
        <w:rPr>
          <w:szCs w:val="22"/>
        </w:rPr>
      </w:pPr>
    </w:p>
    <w:p w14:paraId="5038AD61" w14:textId="77777777" w:rsidR="00DA238E" w:rsidRPr="00DA238E" w:rsidRDefault="00DA238E" w:rsidP="00DA238E">
      <w:pPr>
        <w:spacing w:line="240" w:lineRule="auto"/>
        <w:rPr>
          <w:szCs w:val="22"/>
        </w:rPr>
      </w:pPr>
    </w:p>
    <w:p w14:paraId="5038AD62" w14:textId="77777777" w:rsidR="00DA238E" w:rsidRPr="00DA238E" w:rsidRDefault="00DA238E" w:rsidP="00DA238E">
      <w:pPr>
        <w:spacing w:after="360" w:line="240" w:lineRule="auto"/>
        <w:rPr>
          <w:szCs w:val="22"/>
        </w:rPr>
      </w:pPr>
      <w:r w:rsidRPr="00DA238E">
        <w:rPr>
          <w:szCs w:val="22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9"/>
        <w:gridCol w:w="1455"/>
        <w:gridCol w:w="448"/>
        <w:gridCol w:w="1454"/>
        <w:gridCol w:w="447"/>
        <w:gridCol w:w="1454"/>
        <w:gridCol w:w="447"/>
        <w:gridCol w:w="1454"/>
        <w:gridCol w:w="576"/>
        <w:gridCol w:w="1454"/>
      </w:tblGrid>
      <w:tr w:rsidR="00DA238E" w:rsidRPr="00DA238E" w14:paraId="5038AD71" w14:textId="77777777" w:rsidTr="00DA238E">
        <w:trPr>
          <w:trHeight w:val="1084"/>
        </w:trPr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63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1.</w:t>
            </w:r>
          </w:p>
        </w:tc>
        <w:tc>
          <w:tcPr>
            <w:tcW w:w="1476" w:type="dxa"/>
            <w:shd w:val="clear" w:color="auto" w:fill="auto"/>
          </w:tcPr>
          <w:p w14:paraId="5038AD64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24 × 3 =</w:t>
            </w:r>
          </w:p>
        </w:tc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65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2.</w:t>
            </w:r>
          </w:p>
        </w:tc>
        <w:tc>
          <w:tcPr>
            <w:tcW w:w="1475" w:type="dxa"/>
            <w:shd w:val="clear" w:color="auto" w:fill="auto"/>
          </w:tcPr>
          <w:p w14:paraId="5038AD66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43 × 4 =</w:t>
            </w:r>
          </w:p>
          <w:p w14:paraId="5038AD67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68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3.</w:t>
            </w:r>
          </w:p>
        </w:tc>
        <w:tc>
          <w:tcPr>
            <w:tcW w:w="1475" w:type="dxa"/>
            <w:shd w:val="clear" w:color="auto" w:fill="auto"/>
          </w:tcPr>
          <w:p w14:paraId="5038AD69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53 × 6 =</w:t>
            </w:r>
          </w:p>
          <w:p w14:paraId="5038AD6A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6B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4.</w:t>
            </w:r>
          </w:p>
        </w:tc>
        <w:tc>
          <w:tcPr>
            <w:tcW w:w="1475" w:type="dxa"/>
            <w:shd w:val="clear" w:color="auto" w:fill="auto"/>
          </w:tcPr>
          <w:p w14:paraId="5038AD6C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72 × 4 =</w:t>
            </w:r>
          </w:p>
          <w:p w14:paraId="5038AD6D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6E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5.</w:t>
            </w:r>
          </w:p>
        </w:tc>
        <w:tc>
          <w:tcPr>
            <w:tcW w:w="1475" w:type="dxa"/>
            <w:shd w:val="clear" w:color="auto" w:fill="auto"/>
          </w:tcPr>
          <w:p w14:paraId="5038AD6F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64 × 5 =</w:t>
            </w:r>
          </w:p>
          <w:p w14:paraId="5038AD70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</w:tr>
      <w:tr w:rsidR="00DA238E" w:rsidRPr="00DA238E" w14:paraId="5038AD7D" w14:textId="77777777" w:rsidTr="00DA238E"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72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6.</w:t>
            </w:r>
          </w:p>
        </w:tc>
        <w:tc>
          <w:tcPr>
            <w:tcW w:w="1476" w:type="dxa"/>
            <w:shd w:val="clear" w:color="auto" w:fill="auto"/>
          </w:tcPr>
          <w:p w14:paraId="5038AD73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27 × 8 =</w:t>
            </w:r>
          </w:p>
          <w:p w14:paraId="5038AD74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</w:p>
        </w:tc>
        <w:tc>
          <w:tcPr>
            <w:tcW w:w="450" w:type="dxa"/>
            <w:shd w:val="clear" w:color="auto" w:fill="auto"/>
            <w:tcMar>
              <w:left w:w="57" w:type="dxa"/>
              <w:right w:w="57" w:type="dxa"/>
            </w:tcMar>
          </w:tcPr>
          <w:p w14:paraId="5038AD75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7.</w:t>
            </w:r>
          </w:p>
        </w:tc>
        <w:tc>
          <w:tcPr>
            <w:tcW w:w="1475" w:type="dxa"/>
            <w:shd w:val="clear" w:color="auto" w:fill="auto"/>
          </w:tcPr>
          <w:p w14:paraId="5038AD76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54 × 6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77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8.</w:t>
            </w:r>
          </w:p>
        </w:tc>
        <w:tc>
          <w:tcPr>
            <w:tcW w:w="1475" w:type="dxa"/>
            <w:shd w:val="clear" w:color="auto" w:fill="auto"/>
          </w:tcPr>
          <w:p w14:paraId="5038AD78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29 × 9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79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9.</w:t>
            </w:r>
          </w:p>
        </w:tc>
        <w:tc>
          <w:tcPr>
            <w:tcW w:w="1475" w:type="dxa"/>
            <w:shd w:val="clear" w:color="auto" w:fill="auto"/>
          </w:tcPr>
          <w:p w14:paraId="5038AD7A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83 × 6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7B" w14:textId="77777777" w:rsidR="00DA238E" w:rsidRPr="00DA238E" w:rsidRDefault="00DA238E" w:rsidP="00DA238E">
            <w:pPr>
              <w:spacing w:line="240" w:lineRule="auto"/>
              <w:rPr>
                <w:b/>
                <w:szCs w:val="22"/>
              </w:rPr>
            </w:pPr>
            <w:r w:rsidRPr="00DA238E">
              <w:rPr>
                <w:b/>
                <w:szCs w:val="22"/>
              </w:rPr>
              <w:t>10.</w:t>
            </w:r>
          </w:p>
        </w:tc>
        <w:tc>
          <w:tcPr>
            <w:tcW w:w="1475" w:type="dxa"/>
            <w:shd w:val="clear" w:color="auto" w:fill="auto"/>
          </w:tcPr>
          <w:p w14:paraId="5038AD7C" w14:textId="77777777" w:rsidR="00DA238E" w:rsidRPr="00DA238E" w:rsidRDefault="00DA238E" w:rsidP="00DA238E">
            <w:pPr>
              <w:spacing w:line="240" w:lineRule="auto"/>
              <w:rPr>
                <w:szCs w:val="22"/>
              </w:rPr>
            </w:pPr>
            <w:r w:rsidRPr="00DA238E">
              <w:rPr>
                <w:szCs w:val="22"/>
              </w:rPr>
              <w:t xml:space="preserve"> 58 × 7 =</w:t>
            </w:r>
          </w:p>
        </w:tc>
      </w:tr>
    </w:tbl>
    <w:p w14:paraId="5038AD7E" w14:textId="77777777" w:rsidR="00DA238E" w:rsidRDefault="00DA238E" w:rsidP="00272048">
      <w:pPr>
        <w:rPr>
          <w:sz w:val="18"/>
          <w:szCs w:val="22"/>
        </w:rPr>
        <w:sectPr w:rsidR="00DA238E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D7F" w14:textId="77777777" w:rsidR="00DA238E" w:rsidRPr="00DA238E" w:rsidRDefault="00DA238E" w:rsidP="00DA238E">
      <w:pPr>
        <w:shd w:val="clear" w:color="auto" w:fill="DBE5F1" w:themeFill="accent1" w:themeFillTint="33"/>
        <w:spacing w:line="240" w:lineRule="auto"/>
        <w:rPr>
          <w:szCs w:val="22"/>
        </w:rPr>
      </w:pPr>
      <w:r w:rsidRPr="00DA238E">
        <w:rPr>
          <w:b/>
          <w:szCs w:val="22"/>
        </w:rPr>
        <w:lastRenderedPageBreak/>
        <w:t>6</w:t>
      </w:r>
      <w:r>
        <w:rPr>
          <w:b/>
          <w:szCs w:val="22"/>
        </w:rPr>
        <w:t>b</w:t>
      </w:r>
      <w:r w:rsidRPr="00DA238E">
        <w:rPr>
          <w:b/>
          <w:szCs w:val="22"/>
        </w:rPr>
        <w:t xml:space="preserve">. Multiplying </w:t>
      </w:r>
      <w:r>
        <w:rPr>
          <w:b/>
          <w:szCs w:val="22"/>
        </w:rPr>
        <w:t>t</w:t>
      </w:r>
      <w:r w:rsidRPr="00DA238E">
        <w:rPr>
          <w:b/>
          <w:szCs w:val="22"/>
        </w:rPr>
        <w:t>hree-digit numbers by two-digit numbers</w:t>
      </w:r>
    </w:p>
    <w:p w14:paraId="5038AD80" w14:textId="77777777" w:rsidR="00DA238E" w:rsidRPr="00DA238E" w:rsidRDefault="00DA238E" w:rsidP="00DA238E">
      <w:pPr>
        <w:spacing w:line="240" w:lineRule="auto"/>
        <w:rPr>
          <w:szCs w:val="22"/>
        </w:rPr>
      </w:pPr>
    </w:p>
    <w:p w14:paraId="5038AD81" w14:textId="77777777" w:rsidR="00DA238E" w:rsidRDefault="00DA238E" w:rsidP="00272048">
      <w:pPr>
        <w:rPr>
          <w:szCs w:val="22"/>
        </w:rPr>
      </w:pPr>
      <w:r w:rsidRPr="00DA238E">
        <w:rPr>
          <w:szCs w:val="22"/>
        </w:rPr>
        <w:t>We just extend the grid method further.</w:t>
      </w:r>
    </w:p>
    <w:p w14:paraId="5038AD82" w14:textId="77777777" w:rsidR="00FF5002" w:rsidRDefault="00FF5002" w:rsidP="00272048">
      <w:pPr>
        <w:rPr>
          <w:szCs w:val="22"/>
        </w:rPr>
      </w:pPr>
    </w:p>
    <w:p w14:paraId="5038AD83" w14:textId="77777777" w:rsidR="00FF5002" w:rsidRPr="00DA238E" w:rsidRDefault="00FF5002" w:rsidP="00FF5002">
      <w:pPr>
        <w:spacing w:line="240" w:lineRule="auto"/>
        <w:rPr>
          <w:szCs w:val="22"/>
        </w:rPr>
      </w:pPr>
      <w:r w:rsidRPr="00DA238E">
        <w:rPr>
          <w:szCs w:val="22"/>
        </w:rPr>
        <w:t>e.g. 37</w:t>
      </w:r>
      <w:r>
        <w:rPr>
          <w:szCs w:val="22"/>
        </w:rPr>
        <w:t>4</w:t>
      </w:r>
      <w:r w:rsidRPr="00DA238E">
        <w:rPr>
          <w:szCs w:val="22"/>
        </w:rPr>
        <w:t xml:space="preserve"> × 6</w:t>
      </w:r>
      <w:r>
        <w:rPr>
          <w:szCs w:val="22"/>
        </w:rPr>
        <w:t>3</w:t>
      </w:r>
      <w:r w:rsidRPr="00DA238E">
        <w:rPr>
          <w:szCs w:val="22"/>
        </w:rPr>
        <w:t xml:space="preserve"> = </w:t>
      </w:r>
      <w:r>
        <w:rPr>
          <w:szCs w:val="22"/>
          <w:u w:val="single"/>
        </w:rPr>
        <w:t>23562</w:t>
      </w:r>
      <w:r w:rsidRPr="00DA238E">
        <w:rPr>
          <w:szCs w:val="22"/>
          <w:u w:val="single"/>
        </w:rPr>
        <w:t xml:space="preserve"> </w:t>
      </w:r>
      <w:r w:rsidRPr="00DA238E">
        <w:rPr>
          <w:szCs w:val="22"/>
        </w:rPr>
        <w:t xml:space="preserve">           </w:t>
      </w:r>
    </w:p>
    <w:p w14:paraId="5038AD84" w14:textId="77777777" w:rsidR="00FF5002" w:rsidRPr="00DA238E" w:rsidRDefault="00FF5002" w:rsidP="00FF5002">
      <w:pPr>
        <w:spacing w:line="240" w:lineRule="auto"/>
        <w:rPr>
          <w:szCs w:val="22"/>
        </w:rPr>
      </w:pPr>
      <w:r w:rsidRPr="00DA238E">
        <w:rPr>
          <w:szCs w:val="22"/>
        </w:rPr>
        <w:t xml:space="preserve">       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475"/>
        <w:gridCol w:w="834"/>
        <w:gridCol w:w="705"/>
        <w:gridCol w:w="576"/>
        <w:gridCol w:w="234"/>
        <w:gridCol w:w="955"/>
        <w:gridCol w:w="5860"/>
      </w:tblGrid>
      <w:tr w:rsidR="00FF5002" w:rsidRPr="00DA238E" w14:paraId="5038AD93" w14:textId="77777777" w:rsidTr="00FF5002">
        <w:trPr>
          <w:trHeight w:val="340"/>
        </w:trPr>
        <w:tc>
          <w:tcPr>
            <w:tcW w:w="475" w:type="dxa"/>
            <w:vAlign w:val="center"/>
          </w:tcPr>
          <w:p w14:paraId="5038AD85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x</w:t>
            </w:r>
          </w:p>
        </w:tc>
        <w:tc>
          <w:tcPr>
            <w:tcW w:w="834" w:type="dxa"/>
            <w:vAlign w:val="center"/>
          </w:tcPr>
          <w:p w14:paraId="5038AD86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3</w:t>
            </w:r>
            <w:r w:rsidRPr="00DA238E">
              <w:rPr>
                <w:b/>
                <w:szCs w:val="22"/>
              </w:rPr>
              <w:t>0</w:t>
            </w:r>
            <w:r>
              <w:rPr>
                <w:b/>
                <w:szCs w:val="22"/>
              </w:rPr>
              <w:t>0</w:t>
            </w:r>
          </w:p>
        </w:tc>
        <w:tc>
          <w:tcPr>
            <w:tcW w:w="705" w:type="dxa"/>
            <w:vAlign w:val="center"/>
          </w:tcPr>
          <w:p w14:paraId="5038AD87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7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576" w:type="dxa"/>
            <w:vAlign w:val="center"/>
          </w:tcPr>
          <w:p w14:paraId="5038AD88" w14:textId="77777777" w:rsidR="00FF5002" w:rsidRPr="00DA238E" w:rsidRDefault="00FF5002" w:rsidP="00FF5002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038AD89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 w:val="restart"/>
          </w:tcPr>
          <w:p w14:paraId="5038AD8A" w14:textId="77777777" w:rsidR="00FF5002" w:rsidRDefault="00FF5002" w:rsidP="00FF5002">
            <w:pPr>
              <w:spacing w:before="120" w:line="240" w:lineRule="auto"/>
              <w:rPr>
                <w:szCs w:val="22"/>
              </w:rPr>
            </w:pPr>
            <w:r>
              <w:rPr>
                <w:szCs w:val="22"/>
              </w:rPr>
              <w:t>18000</w:t>
            </w:r>
          </w:p>
          <w:p w14:paraId="5038AD8B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4200</w:t>
            </w:r>
          </w:p>
          <w:p w14:paraId="5038AD8C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240</w:t>
            </w:r>
          </w:p>
          <w:p w14:paraId="5038AD8D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900</w:t>
            </w:r>
          </w:p>
          <w:p w14:paraId="5038AD8E" w14:textId="77777777" w:rsidR="00FF5002" w:rsidRDefault="00FF5002" w:rsidP="00FF5002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210</w:t>
            </w:r>
          </w:p>
          <w:p w14:paraId="5038AD8F" w14:textId="77777777" w:rsidR="00FF5002" w:rsidRPr="00FF5002" w:rsidRDefault="00FF5002" w:rsidP="00FF5002">
            <w:pPr>
              <w:spacing w:line="240" w:lineRule="auto"/>
              <w:rPr>
                <w:szCs w:val="22"/>
                <w:u w:val="single"/>
              </w:rPr>
            </w:pPr>
            <w:r w:rsidRPr="00FF5002">
              <w:rPr>
                <w:szCs w:val="22"/>
                <w:u w:val="single"/>
              </w:rPr>
              <w:t xml:space="preserve">      12 </w:t>
            </w:r>
            <w:r w:rsidRPr="00FF5002">
              <w:rPr>
                <w:szCs w:val="22"/>
              </w:rPr>
              <w:t>+</w:t>
            </w:r>
          </w:p>
          <w:p w14:paraId="5038AD90" w14:textId="77777777" w:rsidR="00FF5002" w:rsidRPr="00FF5002" w:rsidRDefault="00FF5002" w:rsidP="00FF5002">
            <w:pPr>
              <w:spacing w:line="240" w:lineRule="auto"/>
              <w:rPr>
                <w:szCs w:val="22"/>
                <w:u w:val="single"/>
              </w:rPr>
            </w:pPr>
            <w:r w:rsidRPr="00FF5002">
              <w:rPr>
                <w:szCs w:val="22"/>
                <w:u w:val="single"/>
              </w:rPr>
              <w:t xml:space="preserve"> 23562</w:t>
            </w:r>
          </w:p>
          <w:p w14:paraId="5038AD91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  <w:r w:rsidRPr="00FF5002">
              <w:rPr>
                <w:sz w:val="18"/>
                <w:szCs w:val="22"/>
              </w:rPr>
              <w:t>11</w:t>
            </w: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  <w:vAlign w:val="center"/>
          </w:tcPr>
          <w:p w14:paraId="5038AD92" w14:textId="77777777" w:rsidR="00FF5002" w:rsidRPr="00DA238E" w:rsidRDefault="00FF5002" w:rsidP="00FF5002">
            <w:pPr>
              <w:spacing w:line="240" w:lineRule="auto"/>
              <w:ind w:left="113"/>
              <w:rPr>
                <w:szCs w:val="22"/>
              </w:rPr>
            </w:pPr>
            <w:r w:rsidRPr="00FF5002">
              <w:rPr>
                <w:szCs w:val="22"/>
              </w:rPr>
              <w:t>We spli</w:t>
            </w:r>
            <w:r>
              <w:rPr>
                <w:szCs w:val="22"/>
              </w:rPr>
              <w:t>t 374 into 3</w:t>
            </w:r>
            <w:r w:rsidRPr="00FF5002">
              <w:rPr>
                <w:b/>
                <w:szCs w:val="22"/>
              </w:rPr>
              <w:t>00</w:t>
            </w:r>
            <w:r>
              <w:rPr>
                <w:szCs w:val="22"/>
              </w:rPr>
              <w:t>, 7</w:t>
            </w:r>
            <w:r w:rsidRPr="00FF5002">
              <w:rPr>
                <w:b/>
                <w:szCs w:val="22"/>
              </w:rPr>
              <w:t xml:space="preserve">0 </w:t>
            </w:r>
            <w:r>
              <w:rPr>
                <w:szCs w:val="22"/>
              </w:rPr>
              <w:t xml:space="preserve">and 4. 63 </w:t>
            </w:r>
            <w:r w:rsidRPr="00FF5002">
              <w:rPr>
                <w:szCs w:val="22"/>
              </w:rPr>
              <w:t>becomes 6</w:t>
            </w:r>
            <w:r w:rsidRPr="00FF5002">
              <w:rPr>
                <w:b/>
                <w:szCs w:val="22"/>
              </w:rPr>
              <w:t>0</w:t>
            </w:r>
            <w:r w:rsidRPr="00FF5002">
              <w:rPr>
                <w:szCs w:val="22"/>
              </w:rPr>
              <w:t xml:space="preserve"> and 3.</w:t>
            </w:r>
          </w:p>
        </w:tc>
      </w:tr>
      <w:tr w:rsidR="00FF5002" w:rsidRPr="00DA238E" w14:paraId="5038AD9B" w14:textId="77777777" w:rsidTr="00FF5002">
        <w:trPr>
          <w:trHeight w:val="340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14:paraId="5038AD94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6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5038AD95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18</w:t>
            </w:r>
            <w:r w:rsidRPr="00DA238E">
              <w:rPr>
                <w:b/>
                <w:szCs w:val="22"/>
              </w:rPr>
              <w:t>0</w:t>
            </w:r>
            <w:r>
              <w:rPr>
                <w:b/>
                <w:szCs w:val="22"/>
              </w:rPr>
              <w:t>00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14:paraId="5038AD96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 w:rsidRPr="00DA238E">
              <w:rPr>
                <w:szCs w:val="22"/>
              </w:rPr>
              <w:t>42</w:t>
            </w:r>
            <w:r w:rsidRPr="00FF5002">
              <w:rPr>
                <w:b/>
                <w:szCs w:val="22"/>
              </w:rPr>
              <w:t>00</w:t>
            </w:r>
          </w:p>
        </w:tc>
        <w:tc>
          <w:tcPr>
            <w:tcW w:w="576" w:type="dxa"/>
            <w:tcBorders>
              <w:bottom w:val="nil"/>
            </w:tcBorders>
            <w:vAlign w:val="center"/>
          </w:tcPr>
          <w:p w14:paraId="5038AD97" w14:textId="77777777" w:rsidR="00FF5002" w:rsidRPr="00DA238E" w:rsidRDefault="00FF5002" w:rsidP="00FF5002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24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038AD98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/>
          </w:tcPr>
          <w:p w14:paraId="5038AD99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  <w:vAlign w:val="center"/>
          </w:tcPr>
          <w:p w14:paraId="5038AD9A" w14:textId="77777777" w:rsidR="00FF5002" w:rsidRPr="00FF5002" w:rsidRDefault="00FF5002" w:rsidP="00FF5002">
            <w:pPr>
              <w:spacing w:line="240" w:lineRule="auto"/>
              <w:ind w:left="113"/>
              <w:rPr>
                <w:szCs w:val="22"/>
              </w:rPr>
            </w:pPr>
            <w:r w:rsidRPr="00FF5002">
              <w:t>3</w:t>
            </w:r>
            <w:r w:rsidRPr="00FF5002">
              <w:rPr>
                <w:b/>
              </w:rPr>
              <w:t>00</w:t>
            </w:r>
            <w:r w:rsidRPr="00FF5002">
              <w:t xml:space="preserve"> × 6</w:t>
            </w:r>
            <w:r w:rsidRPr="00FF5002">
              <w:rPr>
                <w:b/>
              </w:rPr>
              <w:t xml:space="preserve">0 </w:t>
            </w:r>
            <w:r w:rsidRPr="00FF5002">
              <w:t>= 18</w:t>
            </w:r>
            <w:r w:rsidRPr="00FF5002">
              <w:rPr>
                <w:b/>
              </w:rPr>
              <w:t>000</w:t>
            </w:r>
            <w:r w:rsidRPr="00FF5002">
              <w:t>, 7</w:t>
            </w:r>
            <w:r w:rsidRPr="00FF5002">
              <w:rPr>
                <w:b/>
              </w:rPr>
              <w:t>0</w:t>
            </w:r>
            <w:r w:rsidRPr="00FF5002">
              <w:t xml:space="preserve"> × 6</w:t>
            </w:r>
            <w:r w:rsidRPr="00FF5002">
              <w:rPr>
                <w:b/>
              </w:rPr>
              <w:t>0</w:t>
            </w:r>
            <w:r w:rsidRPr="00FF5002">
              <w:t xml:space="preserve"> = 42</w:t>
            </w:r>
            <w:r w:rsidRPr="00FF5002">
              <w:rPr>
                <w:b/>
              </w:rPr>
              <w:t>00,</w:t>
            </w:r>
            <w:r>
              <w:rPr>
                <w:b/>
              </w:rPr>
              <w:t xml:space="preserve"> </w:t>
            </w:r>
            <w:r w:rsidRPr="00FF5002">
              <w:rPr>
                <w:b/>
              </w:rPr>
              <w:t>4 × 60 = 240.</w:t>
            </w:r>
          </w:p>
        </w:tc>
      </w:tr>
      <w:tr w:rsidR="00FF5002" w:rsidRPr="00DA238E" w14:paraId="5038ADA3" w14:textId="77777777" w:rsidTr="00FF5002">
        <w:trPr>
          <w:trHeight w:val="340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14:paraId="5038AD9C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5038AD9D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  <w:r w:rsidRPr="00FF5002">
              <w:rPr>
                <w:b/>
                <w:szCs w:val="22"/>
              </w:rPr>
              <w:t>00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14:paraId="5038AD9E" w14:textId="77777777" w:rsidR="00FF5002" w:rsidRPr="00DA238E" w:rsidRDefault="00FF5002" w:rsidP="00526D38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21</w:t>
            </w:r>
            <w:r w:rsidRPr="00FF5002">
              <w:rPr>
                <w:b/>
                <w:szCs w:val="22"/>
              </w:rPr>
              <w:t>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5038AD9F" w14:textId="77777777" w:rsidR="00FF5002" w:rsidRDefault="00FF5002" w:rsidP="00FF5002">
            <w:pPr>
              <w:spacing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14:paraId="5038ADA0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/>
          </w:tcPr>
          <w:p w14:paraId="5038ADA1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</w:tcPr>
          <w:p w14:paraId="5038ADA2" w14:textId="77777777" w:rsidR="00FF5002" w:rsidRPr="00DA238E" w:rsidRDefault="00FF5002" w:rsidP="00FF5002">
            <w:pPr>
              <w:spacing w:line="240" w:lineRule="auto"/>
              <w:ind w:left="113"/>
              <w:rPr>
                <w:szCs w:val="22"/>
              </w:rPr>
            </w:pPr>
            <w:r w:rsidRPr="00FF5002">
              <w:rPr>
                <w:szCs w:val="22"/>
              </w:rPr>
              <w:t>Also 3</w:t>
            </w:r>
            <w:r w:rsidRPr="00FF5002">
              <w:rPr>
                <w:b/>
                <w:szCs w:val="22"/>
              </w:rPr>
              <w:t>00</w:t>
            </w:r>
            <w:r w:rsidRPr="00FF5002">
              <w:rPr>
                <w:szCs w:val="22"/>
              </w:rPr>
              <w:t xml:space="preserve"> × 3 = 9</w:t>
            </w:r>
            <w:r w:rsidRPr="00FF5002">
              <w:rPr>
                <w:b/>
                <w:szCs w:val="22"/>
              </w:rPr>
              <w:t>00</w:t>
            </w:r>
            <w:r w:rsidRPr="00FF5002">
              <w:rPr>
                <w:szCs w:val="22"/>
              </w:rPr>
              <w:t>, 7</w:t>
            </w:r>
            <w:r w:rsidRPr="00FF5002">
              <w:rPr>
                <w:b/>
                <w:szCs w:val="22"/>
              </w:rPr>
              <w:t>0</w:t>
            </w:r>
            <w:r w:rsidRPr="00FF5002">
              <w:rPr>
                <w:szCs w:val="22"/>
              </w:rPr>
              <w:t xml:space="preserve"> × 3 = 2</w:t>
            </w:r>
            <w:r w:rsidRPr="00FF5002">
              <w:rPr>
                <w:b/>
                <w:szCs w:val="22"/>
              </w:rPr>
              <w:t>10</w:t>
            </w:r>
            <w:r w:rsidRPr="00FF5002">
              <w:rPr>
                <w:szCs w:val="22"/>
              </w:rPr>
              <w:t xml:space="preserve"> and</w:t>
            </w:r>
            <w:r>
              <w:rPr>
                <w:szCs w:val="22"/>
              </w:rPr>
              <w:t xml:space="preserve"> 4 x 3 = 12.</w:t>
            </w:r>
          </w:p>
        </w:tc>
      </w:tr>
      <w:tr w:rsidR="00FF5002" w:rsidRPr="00DA238E" w14:paraId="5038ADAC" w14:textId="77777777" w:rsidTr="00FF5002">
        <w:trPr>
          <w:trHeight w:val="340"/>
        </w:trPr>
        <w:tc>
          <w:tcPr>
            <w:tcW w:w="475" w:type="dxa"/>
            <w:tcBorders>
              <w:left w:val="nil"/>
              <w:bottom w:val="nil"/>
              <w:right w:val="nil"/>
            </w:tcBorders>
            <w:vAlign w:val="center"/>
          </w:tcPr>
          <w:p w14:paraId="5038ADA4" w14:textId="77777777" w:rsidR="00FF5002" w:rsidRDefault="00FF5002" w:rsidP="00526D38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5038ADA5" w14:textId="77777777" w:rsidR="00FF5002" w:rsidRDefault="00FF5002" w:rsidP="00526D38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705" w:type="dxa"/>
            <w:tcBorders>
              <w:left w:val="nil"/>
              <w:bottom w:val="nil"/>
              <w:right w:val="nil"/>
            </w:tcBorders>
            <w:vAlign w:val="center"/>
          </w:tcPr>
          <w:p w14:paraId="5038ADA6" w14:textId="77777777" w:rsidR="00FF5002" w:rsidRDefault="00FF5002" w:rsidP="00526D38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576" w:type="dxa"/>
            <w:tcBorders>
              <w:left w:val="nil"/>
              <w:bottom w:val="nil"/>
              <w:right w:val="nil"/>
            </w:tcBorders>
            <w:vAlign w:val="center"/>
          </w:tcPr>
          <w:p w14:paraId="5038ADA7" w14:textId="77777777" w:rsidR="00FF5002" w:rsidRDefault="00FF5002" w:rsidP="00FF5002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8ADA8" w14:textId="77777777" w:rsidR="00FF5002" w:rsidRPr="00DA238E" w:rsidRDefault="00FF5002" w:rsidP="00FF5002">
            <w:pPr>
              <w:spacing w:line="240" w:lineRule="auto"/>
              <w:rPr>
                <w:szCs w:val="22"/>
              </w:rPr>
            </w:pPr>
          </w:p>
        </w:tc>
        <w:tc>
          <w:tcPr>
            <w:tcW w:w="955" w:type="dxa"/>
            <w:vMerge/>
            <w:tcBorders>
              <w:left w:val="single" w:sz="4" w:space="0" w:color="auto"/>
            </w:tcBorders>
          </w:tcPr>
          <w:p w14:paraId="5038ADA9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  <w:tc>
          <w:tcPr>
            <w:tcW w:w="5860" w:type="dxa"/>
            <w:tcBorders>
              <w:top w:val="nil"/>
              <w:bottom w:val="nil"/>
              <w:right w:val="nil"/>
            </w:tcBorders>
          </w:tcPr>
          <w:p w14:paraId="5038ADAA" w14:textId="77777777" w:rsidR="00FF5002" w:rsidRPr="00FF5002" w:rsidRDefault="00FF5002" w:rsidP="00FF5002">
            <w:pPr>
              <w:spacing w:line="240" w:lineRule="auto"/>
              <w:ind w:left="113"/>
            </w:pPr>
            <w:r w:rsidRPr="00FF5002">
              <w:t>Finally add up all these answers.</w:t>
            </w:r>
          </w:p>
          <w:p w14:paraId="5038ADAB" w14:textId="77777777" w:rsidR="00FF5002" w:rsidRPr="00DA238E" w:rsidRDefault="00FF5002" w:rsidP="00526D38">
            <w:pPr>
              <w:spacing w:line="240" w:lineRule="auto"/>
              <w:ind w:left="227"/>
              <w:rPr>
                <w:szCs w:val="22"/>
              </w:rPr>
            </w:pPr>
          </w:p>
        </w:tc>
      </w:tr>
    </w:tbl>
    <w:p w14:paraId="5038ADAD" w14:textId="77777777" w:rsidR="00FF5002" w:rsidRPr="00DA238E" w:rsidRDefault="00FF5002" w:rsidP="00FF5002">
      <w:pPr>
        <w:spacing w:line="240" w:lineRule="auto"/>
        <w:rPr>
          <w:szCs w:val="22"/>
        </w:rPr>
      </w:pPr>
    </w:p>
    <w:p w14:paraId="5038ADAE" w14:textId="77777777" w:rsidR="00FF5002" w:rsidRPr="00DA238E" w:rsidRDefault="00FF5002" w:rsidP="00747753">
      <w:pPr>
        <w:spacing w:after="240" w:line="240" w:lineRule="auto"/>
        <w:rPr>
          <w:szCs w:val="22"/>
        </w:rPr>
      </w:pPr>
      <w:r w:rsidRPr="00DA238E">
        <w:rPr>
          <w:szCs w:val="22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6"/>
        <w:gridCol w:w="1443"/>
        <w:gridCol w:w="447"/>
        <w:gridCol w:w="1443"/>
        <w:gridCol w:w="447"/>
        <w:gridCol w:w="1463"/>
        <w:gridCol w:w="447"/>
        <w:gridCol w:w="1463"/>
        <w:gridCol w:w="576"/>
        <w:gridCol w:w="1463"/>
      </w:tblGrid>
      <w:tr w:rsidR="00747753" w:rsidRPr="00747753" w14:paraId="5038ADBD" w14:textId="77777777" w:rsidTr="00747753">
        <w:trPr>
          <w:trHeight w:val="1077"/>
        </w:trPr>
        <w:tc>
          <w:tcPr>
            <w:tcW w:w="448" w:type="dxa"/>
            <w:shd w:val="clear" w:color="auto" w:fill="auto"/>
            <w:tcMar>
              <w:left w:w="57" w:type="dxa"/>
              <w:right w:w="57" w:type="dxa"/>
            </w:tcMar>
          </w:tcPr>
          <w:p w14:paraId="5038ADAF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1.</w:t>
            </w:r>
          </w:p>
        </w:tc>
        <w:tc>
          <w:tcPr>
            <w:tcW w:w="1465" w:type="dxa"/>
            <w:shd w:val="clear" w:color="auto" w:fill="auto"/>
          </w:tcPr>
          <w:p w14:paraId="5038ADB0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34 × 25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B1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2.</w:t>
            </w:r>
          </w:p>
        </w:tc>
        <w:tc>
          <w:tcPr>
            <w:tcW w:w="1465" w:type="dxa"/>
            <w:shd w:val="clear" w:color="auto" w:fill="auto"/>
          </w:tcPr>
          <w:p w14:paraId="5038ADB2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43 × 24 =</w:t>
            </w:r>
          </w:p>
          <w:p w14:paraId="5038ADB3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B4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3.</w:t>
            </w:r>
          </w:p>
        </w:tc>
        <w:tc>
          <w:tcPr>
            <w:tcW w:w="1483" w:type="dxa"/>
            <w:shd w:val="clear" w:color="auto" w:fill="auto"/>
          </w:tcPr>
          <w:p w14:paraId="5038ADB5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53 × 16 =</w:t>
            </w:r>
          </w:p>
          <w:p w14:paraId="5038ADB6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B7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4.</w:t>
            </w:r>
          </w:p>
        </w:tc>
        <w:tc>
          <w:tcPr>
            <w:tcW w:w="1483" w:type="dxa"/>
            <w:shd w:val="clear" w:color="auto" w:fill="auto"/>
          </w:tcPr>
          <w:p w14:paraId="5038ADB8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72 × 24 =</w:t>
            </w:r>
          </w:p>
          <w:p w14:paraId="5038ADB9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BA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5.</w:t>
            </w:r>
          </w:p>
        </w:tc>
        <w:tc>
          <w:tcPr>
            <w:tcW w:w="1483" w:type="dxa"/>
            <w:shd w:val="clear" w:color="auto" w:fill="auto"/>
          </w:tcPr>
          <w:p w14:paraId="5038ADBB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64 × 35 =</w:t>
            </w:r>
          </w:p>
          <w:p w14:paraId="5038ADBC" w14:textId="77777777" w:rsidR="00747753" w:rsidRPr="00747753" w:rsidRDefault="00747753" w:rsidP="00747753">
            <w:pPr>
              <w:spacing w:line="240" w:lineRule="auto"/>
            </w:pPr>
          </w:p>
        </w:tc>
      </w:tr>
      <w:tr w:rsidR="00747753" w:rsidRPr="00747753" w14:paraId="5038ADC9" w14:textId="77777777" w:rsidTr="00747753">
        <w:trPr>
          <w:trHeight w:val="1077"/>
        </w:trPr>
        <w:tc>
          <w:tcPr>
            <w:tcW w:w="448" w:type="dxa"/>
            <w:shd w:val="clear" w:color="auto" w:fill="auto"/>
            <w:tcMar>
              <w:left w:w="57" w:type="dxa"/>
              <w:right w:w="57" w:type="dxa"/>
            </w:tcMar>
          </w:tcPr>
          <w:p w14:paraId="5038ADBE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6.</w:t>
            </w:r>
          </w:p>
        </w:tc>
        <w:tc>
          <w:tcPr>
            <w:tcW w:w="1465" w:type="dxa"/>
            <w:shd w:val="clear" w:color="auto" w:fill="auto"/>
          </w:tcPr>
          <w:p w14:paraId="5038ADBF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27 × 38 =</w:t>
            </w:r>
          </w:p>
          <w:p w14:paraId="5038ADC0" w14:textId="77777777" w:rsidR="00747753" w:rsidRPr="00747753" w:rsidRDefault="00747753" w:rsidP="00747753">
            <w:pPr>
              <w:spacing w:line="240" w:lineRule="auto"/>
            </w:pP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C1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7.</w:t>
            </w:r>
          </w:p>
        </w:tc>
        <w:tc>
          <w:tcPr>
            <w:tcW w:w="1465" w:type="dxa"/>
            <w:shd w:val="clear" w:color="auto" w:fill="auto"/>
          </w:tcPr>
          <w:p w14:paraId="5038ADC2" w14:textId="77777777" w:rsidR="00747753" w:rsidRPr="00747753" w:rsidRDefault="00747753" w:rsidP="00747753">
            <w:pPr>
              <w:spacing w:line="240" w:lineRule="auto"/>
            </w:pPr>
            <w:r w:rsidRPr="00747753">
              <w:t xml:space="preserve"> 54 × 36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C3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8.</w:t>
            </w:r>
          </w:p>
        </w:tc>
        <w:tc>
          <w:tcPr>
            <w:tcW w:w="1483" w:type="dxa"/>
            <w:shd w:val="clear" w:color="auto" w:fill="auto"/>
          </w:tcPr>
          <w:p w14:paraId="5038ADC4" w14:textId="77777777" w:rsidR="00747753" w:rsidRPr="00747753" w:rsidRDefault="00747753" w:rsidP="00747753">
            <w:pPr>
              <w:spacing w:line="240" w:lineRule="auto"/>
            </w:pPr>
            <w:r w:rsidRPr="00747753">
              <w:t>259 × 34 =</w:t>
            </w:r>
          </w:p>
        </w:tc>
        <w:tc>
          <w:tcPr>
            <w:tcW w:w="449" w:type="dxa"/>
            <w:shd w:val="clear" w:color="auto" w:fill="auto"/>
            <w:tcMar>
              <w:left w:w="57" w:type="dxa"/>
              <w:right w:w="57" w:type="dxa"/>
            </w:tcMar>
          </w:tcPr>
          <w:p w14:paraId="5038ADC5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9.</w:t>
            </w:r>
          </w:p>
        </w:tc>
        <w:tc>
          <w:tcPr>
            <w:tcW w:w="1483" w:type="dxa"/>
            <w:shd w:val="clear" w:color="auto" w:fill="auto"/>
          </w:tcPr>
          <w:p w14:paraId="5038ADC6" w14:textId="77777777" w:rsidR="00747753" w:rsidRPr="00747753" w:rsidRDefault="00747753" w:rsidP="00747753">
            <w:pPr>
              <w:spacing w:line="240" w:lineRule="auto"/>
            </w:pPr>
            <w:r w:rsidRPr="00747753">
              <w:t>283 × 42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C7" w14:textId="77777777" w:rsidR="00747753" w:rsidRPr="00747753" w:rsidRDefault="00747753" w:rsidP="00747753">
            <w:pPr>
              <w:spacing w:line="240" w:lineRule="auto"/>
              <w:rPr>
                <w:b/>
              </w:rPr>
            </w:pPr>
            <w:r w:rsidRPr="00747753">
              <w:rPr>
                <w:b/>
              </w:rPr>
              <w:t>10.</w:t>
            </w:r>
          </w:p>
        </w:tc>
        <w:tc>
          <w:tcPr>
            <w:tcW w:w="1483" w:type="dxa"/>
            <w:shd w:val="clear" w:color="auto" w:fill="auto"/>
          </w:tcPr>
          <w:p w14:paraId="5038ADC8" w14:textId="77777777" w:rsidR="00747753" w:rsidRPr="00747753" w:rsidRDefault="00747753" w:rsidP="00747753">
            <w:pPr>
              <w:spacing w:line="240" w:lineRule="auto"/>
            </w:pPr>
            <w:r w:rsidRPr="00747753">
              <w:t>458 × 37 =</w:t>
            </w:r>
          </w:p>
        </w:tc>
      </w:tr>
    </w:tbl>
    <w:p w14:paraId="5038ADCA" w14:textId="77777777" w:rsidR="00FF5002" w:rsidRDefault="00FF5002" w:rsidP="00272048">
      <w:pPr>
        <w:rPr>
          <w:sz w:val="18"/>
          <w:szCs w:val="22"/>
        </w:rPr>
      </w:pPr>
    </w:p>
    <w:p w14:paraId="5038ADCB" w14:textId="77777777" w:rsidR="00315616" w:rsidRDefault="00315616" w:rsidP="00272048">
      <w:pPr>
        <w:rPr>
          <w:sz w:val="18"/>
          <w:szCs w:val="22"/>
        </w:rPr>
      </w:pPr>
    </w:p>
    <w:p w14:paraId="5038ADCC" w14:textId="77777777" w:rsidR="00315616" w:rsidRPr="00DA238E" w:rsidRDefault="00315616" w:rsidP="00315616">
      <w:pPr>
        <w:shd w:val="clear" w:color="auto" w:fill="DBE5F1" w:themeFill="accent1" w:themeFillTint="33"/>
        <w:spacing w:line="240" w:lineRule="auto"/>
        <w:rPr>
          <w:szCs w:val="22"/>
        </w:rPr>
      </w:pPr>
      <w:r>
        <w:rPr>
          <w:b/>
          <w:szCs w:val="22"/>
        </w:rPr>
        <w:t>7a</w:t>
      </w:r>
      <w:r w:rsidRPr="00DA238E">
        <w:rPr>
          <w:b/>
          <w:szCs w:val="22"/>
        </w:rPr>
        <w:t xml:space="preserve">. </w:t>
      </w:r>
      <w:r w:rsidR="00D17770">
        <w:rPr>
          <w:b/>
          <w:szCs w:val="22"/>
        </w:rPr>
        <w:t>Dividing</w:t>
      </w:r>
      <w:r w:rsidRPr="00DA238E">
        <w:rPr>
          <w:b/>
          <w:szCs w:val="22"/>
        </w:rPr>
        <w:t xml:space="preserve"> </w:t>
      </w:r>
      <w:r w:rsidR="00D17770">
        <w:rPr>
          <w:b/>
          <w:szCs w:val="22"/>
        </w:rPr>
        <w:t xml:space="preserve">two and </w:t>
      </w:r>
      <w:r>
        <w:rPr>
          <w:b/>
          <w:szCs w:val="22"/>
        </w:rPr>
        <w:t>t</w:t>
      </w:r>
      <w:r w:rsidRPr="00DA238E">
        <w:rPr>
          <w:b/>
          <w:szCs w:val="22"/>
        </w:rPr>
        <w:t xml:space="preserve">hree-digit numbers by </w:t>
      </w:r>
      <w:r w:rsidR="00D17770">
        <w:rPr>
          <w:b/>
          <w:szCs w:val="22"/>
        </w:rPr>
        <w:t>one</w:t>
      </w:r>
      <w:r w:rsidRPr="00DA238E">
        <w:rPr>
          <w:b/>
          <w:szCs w:val="22"/>
        </w:rPr>
        <w:t>-digit numbers</w:t>
      </w:r>
    </w:p>
    <w:p w14:paraId="5038ADCD" w14:textId="77777777" w:rsidR="00315616" w:rsidRDefault="00315616" w:rsidP="00272048">
      <w:pPr>
        <w:rPr>
          <w:sz w:val="18"/>
          <w:szCs w:val="22"/>
        </w:rPr>
      </w:pPr>
    </w:p>
    <w:p w14:paraId="5038ADCE" w14:textId="77777777" w:rsidR="00315616" w:rsidRDefault="00315616" w:rsidP="00315616">
      <w:pPr>
        <w:spacing w:line="240" w:lineRule="auto"/>
        <w:rPr>
          <w:sz w:val="14"/>
          <w:szCs w:val="22"/>
        </w:rPr>
      </w:pPr>
      <w:r w:rsidRPr="00315616">
        <w:t>We can use our multiplication tables to help as they are inverse operations.</w:t>
      </w:r>
    </w:p>
    <w:p w14:paraId="5038ADCF" w14:textId="77777777" w:rsidR="00315616" w:rsidRDefault="00315616" w:rsidP="00315616">
      <w:pPr>
        <w:spacing w:line="240" w:lineRule="auto"/>
        <w:rPr>
          <w:sz w:val="14"/>
          <w:szCs w:val="22"/>
        </w:rPr>
      </w:pPr>
    </w:p>
    <w:p w14:paraId="5038ADD0" w14:textId="77777777" w:rsidR="00315616" w:rsidRPr="00315616" w:rsidRDefault="00315616" w:rsidP="00315616">
      <w:pPr>
        <w:tabs>
          <w:tab w:val="left" w:pos="7170"/>
        </w:tabs>
        <w:spacing w:after="240" w:line="240" w:lineRule="auto"/>
        <w:rPr>
          <w:b/>
        </w:rPr>
      </w:pPr>
      <w:r w:rsidRPr="00315616">
        <w:t xml:space="preserve">e.g. 4 × 7 = 28 … so … 28 </w:t>
      </w:r>
      <w:r w:rsidRPr="00315616">
        <w:sym w:font="Symbol" w:char="F0B8"/>
      </w:r>
      <w:r w:rsidRPr="00315616">
        <w:t xml:space="preserve"> 7 = </w:t>
      </w:r>
      <w:r w:rsidRPr="00315616">
        <w:rPr>
          <w:u w:val="single"/>
        </w:rPr>
        <w:t>4</w:t>
      </w:r>
      <w:r w:rsidRPr="00315616">
        <w:t xml:space="preserve"> … and … 28</w:t>
      </w:r>
      <w:r w:rsidRPr="00315616">
        <w:rPr>
          <w:b/>
        </w:rPr>
        <w:t>0</w:t>
      </w:r>
      <w:r w:rsidRPr="00315616">
        <w:t xml:space="preserve"> </w:t>
      </w:r>
      <w:r w:rsidRPr="00315616">
        <w:sym w:font="Symbol" w:char="F0B8"/>
      </w:r>
      <w:r w:rsidRPr="00315616">
        <w:t xml:space="preserve"> 7 = </w:t>
      </w:r>
      <w:r w:rsidRPr="00315616">
        <w:rPr>
          <w:u w:val="single"/>
        </w:rPr>
        <w:t>4</w:t>
      </w:r>
      <w:r w:rsidRPr="00315616">
        <w:rPr>
          <w:b/>
          <w:u w:val="single"/>
        </w:rPr>
        <w:t>0</w:t>
      </w:r>
    </w:p>
    <w:p w14:paraId="5038ADD1" w14:textId="77777777" w:rsidR="00315616" w:rsidRDefault="00315616" w:rsidP="00315616">
      <w:pPr>
        <w:spacing w:line="240" w:lineRule="auto"/>
        <w:rPr>
          <w:sz w:val="14"/>
          <w:szCs w:val="22"/>
        </w:rPr>
      </w:pPr>
      <w:r>
        <w:rPr>
          <w:noProof/>
          <w:sz w:val="14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38AEC6" wp14:editId="5038AEC7">
                <wp:simplePos x="0" y="0"/>
                <wp:positionH relativeFrom="column">
                  <wp:posOffset>3074406</wp:posOffset>
                </wp:positionH>
                <wp:positionV relativeFrom="paragraph">
                  <wp:posOffset>3810</wp:posOffset>
                </wp:positionV>
                <wp:extent cx="1510665" cy="215265"/>
                <wp:effectExtent l="0" t="38100" r="13335" b="0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215265"/>
                          <a:chOff x="76965" y="0"/>
                          <a:chExt cx="1511109" cy="483870"/>
                        </a:xfrm>
                      </wpg:grpSpPr>
                      <wps:wsp>
                        <wps:cNvPr id="295" name="Arc 295"/>
                        <wps:cNvSpPr/>
                        <wps:spPr>
                          <a:xfrm>
                            <a:off x="76965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Arc 296"/>
                        <wps:cNvSpPr/>
                        <wps:spPr>
                          <a:xfrm>
                            <a:off x="293298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rc 297"/>
                        <wps:cNvSpPr/>
                        <wps:spPr>
                          <a:xfrm>
                            <a:off x="509649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Arc 298"/>
                        <wps:cNvSpPr/>
                        <wps:spPr>
                          <a:xfrm>
                            <a:off x="726013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Arc 299"/>
                        <wps:cNvSpPr/>
                        <wps:spPr>
                          <a:xfrm>
                            <a:off x="942393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00"/>
                        <wps:cNvSpPr/>
                        <wps:spPr>
                          <a:xfrm>
                            <a:off x="1155330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Arc 301"/>
                        <wps:cNvSpPr/>
                        <wps:spPr>
                          <a:xfrm>
                            <a:off x="1371742" y="0"/>
                            <a:ext cx="216332" cy="483870"/>
                          </a:xfrm>
                          <a:prstGeom prst="arc">
                            <a:avLst>
                              <a:gd name="adj1" fmla="val 10834821"/>
                              <a:gd name="adj2" fmla="val 1897997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72D03" id="Group 302" o:spid="_x0000_s1026" style="position:absolute;margin-left:242.1pt;margin-top:.3pt;width:118.95pt;height:16.95pt;z-index:251689984;mso-width-relative:margin;mso-height-relative:margin" coordorigin="769" coordsize="15111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">
                <v:shape id="Arc 295" o:spid="_x0000_s1027" style="position:absolute;left:769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6" o:spid="_x0000_s1028" style="position:absolute;left:2932;width:2164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7" o:spid="_x0000_s1029" style="position:absolute;left:5096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8" o:spid="_x0000_s1030" style="position:absolute;left:7260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299" o:spid="_x0000_s1031" style="position:absolute;left:9423;width:2164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300" o:spid="_x0000_s1032" style="position:absolute;left:11553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  <v:shape id="Arc 301" o:spid="_x0000_s1033" style="position:absolute;left:13717;width:2163;height:4838;visibility:visible;mso-wrap-style:square;v-text-anchor:middle" coordsize="216332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" path="m1,240839nsc141,171838,13446,106254,36571,60582,91853,-48603,178704,-4745,207652,146973r-99486,94962l1,240839xem1,240839nfc141,171838,13446,106254,36571,60582,91853,-48603,178704,-4745,207652,146973e" filled="f" strokecolor="#4579b8 [3044]">
                  <v:stroke endarrow="block"/>
                  <v:path arrowok="t" o:connecttype="custom" o:connectlocs="1,240839;36571,60582;207652,146973" o:connectangles="0,0,0"/>
                </v:shape>
              </v:group>
            </w:pict>
          </mc:Fallback>
        </mc:AlternateContent>
      </w:r>
    </w:p>
    <w:p w14:paraId="5038ADD2" w14:textId="77777777" w:rsidR="00315616" w:rsidRPr="00315616" w:rsidRDefault="00315616" w:rsidP="00315616">
      <w:pPr>
        <w:tabs>
          <w:tab w:val="left" w:pos="7170"/>
        </w:tabs>
        <w:spacing w:line="240" w:lineRule="auto"/>
      </w:pPr>
      <w:r w:rsidRPr="00315616">
        <w:t xml:space="preserve">e.g. 42 </w:t>
      </w:r>
      <w:r w:rsidRPr="00315616">
        <w:sym w:font="Symbol" w:char="F0B8"/>
      </w:r>
      <w:r w:rsidRPr="00315616">
        <w:t xml:space="preserve"> 6 = </w:t>
      </w:r>
      <w:r w:rsidRPr="00315616">
        <w:rPr>
          <w:u w:val="single"/>
        </w:rPr>
        <w:t>7</w:t>
      </w:r>
      <w:r w:rsidRPr="00315616">
        <w:t xml:space="preserve"> … because … </w:t>
      </w:r>
      <w:r w:rsidRPr="00315616">
        <w:rPr>
          <w:u w:val="single"/>
        </w:rPr>
        <w:t>7</w:t>
      </w:r>
      <w:r w:rsidRPr="00315616">
        <w:t xml:space="preserve"> × 6 = 42 [6 × table … 6, 12, 18, 24, 30, 36, </w:t>
      </w:r>
      <w:proofErr w:type="gramStart"/>
      <w:r w:rsidRPr="00315616">
        <w:rPr>
          <w:b/>
        </w:rPr>
        <w:t>42</w:t>
      </w:r>
      <w:r w:rsidRPr="00315616">
        <w:t>,…</w:t>
      </w:r>
      <w:proofErr w:type="gramEnd"/>
      <w:r w:rsidRPr="00315616">
        <w:t>]</w:t>
      </w:r>
    </w:p>
    <w:p w14:paraId="5038ADD3" w14:textId="77777777" w:rsidR="00315616" w:rsidRDefault="00315616" w:rsidP="00315616">
      <w:pPr>
        <w:spacing w:line="240" w:lineRule="auto"/>
        <w:rPr>
          <w:sz w:val="14"/>
          <w:szCs w:val="22"/>
        </w:rPr>
      </w:pPr>
    </w:p>
    <w:p w14:paraId="5038ADD4" w14:textId="77777777" w:rsidR="00526D38" w:rsidRPr="00DA238E" w:rsidRDefault="00526D38" w:rsidP="00526D38">
      <w:pPr>
        <w:spacing w:before="120" w:after="240" w:line="240" w:lineRule="auto"/>
        <w:rPr>
          <w:szCs w:val="22"/>
        </w:rPr>
      </w:pPr>
      <w:r w:rsidRPr="00DA238E">
        <w:rPr>
          <w:szCs w:val="22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0"/>
        <w:gridCol w:w="1462"/>
        <w:gridCol w:w="441"/>
        <w:gridCol w:w="1462"/>
        <w:gridCol w:w="441"/>
        <w:gridCol w:w="1462"/>
        <w:gridCol w:w="441"/>
        <w:gridCol w:w="1462"/>
        <w:gridCol w:w="565"/>
        <w:gridCol w:w="1462"/>
      </w:tblGrid>
      <w:tr w:rsidR="00526D38" w:rsidRPr="00526D38" w14:paraId="5038ADDF" w14:textId="77777777" w:rsidTr="00526D38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5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DD6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 xml:space="preserve">18 ÷ 3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7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DD8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20 ÷ 5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9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DDA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24 ÷ 6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DB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DDC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27 ÷ 9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DD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DDE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30 ÷ 6 =</w:t>
            </w:r>
          </w:p>
        </w:tc>
      </w:tr>
      <w:tr w:rsidR="00526D38" w:rsidRPr="00526D38" w14:paraId="5038ADEA" w14:textId="77777777" w:rsidTr="00526D38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0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DE1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42 ÷ 7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2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DE3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36 ÷ 9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4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DE5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48 ÷ 8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DE6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DE7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70 ÷ 10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DE8" w14:textId="77777777" w:rsidR="00526D38" w:rsidRPr="00526D38" w:rsidRDefault="00526D38" w:rsidP="00526D38">
            <w:pPr>
              <w:spacing w:after="120" w:line="240" w:lineRule="auto"/>
              <w:rPr>
                <w:b/>
              </w:rPr>
            </w:pPr>
            <w:r w:rsidRPr="00526D38">
              <w:rPr>
                <w:b/>
              </w:rPr>
              <w:t>10.</w:t>
            </w:r>
          </w:p>
        </w:tc>
        <w:tc>
          <w:tcPr>
            <w:tcW w:w="1588" w:type="dxa"/>
            <w:shd w:val="clear" w:color="auto" w:fill="auto"/>
          </w:tcPr>
          <w:p w14:paraId="5038ADE9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72 ÷ 8 =</w:t>
            </w:r>
          </w:p>
        </w:tc>
      </w:tr>
    </w:tbl>
    <w:p w14:paraId="5038ADEB" w14:textId="77777777" w:rsidR="00526D38" w:rsidRPr="00526D38" w:rsidRDefault="00526D38" w:rsidP="00526D38">
      <w:pPr>
        <w:spacing w:after="120" w:line="240" w:lineRule="auto"/>
        <w:rPr>
          <w:szCs w:val="22"/>
        </w:rPr>
      </w:pPr>
      <w:r w:rsidRPr="00526D38">
        <w:rPr>
          <w:szCs w:val="22"/>
        </w:rPr>
        <w:t>And these…</w:t>
      </w:r>
    </w:p>
    <w:tbl>
      <w:tblPr>
        <w:tblW w:w="0" w:type="auto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"/>
        <w:gridCol w:w="1385"/>
        <w:gridCol w:w="539"/>
        <w:gridCol w:w="1385"/>
        <w:gridCol w:w="539"/>
        <w:gridCol w:w="1385"/>
        <w:gridCol w:w="539"/>
        <w:gridCol w:w="1385"/>
        <w:gridCol w:w="558"/>
        <w:gridCol w:w="1385"/>
      </w:tblGrid>
      <w:tr w:rsidR="00526D38" w:rsidRPr="00526D38" w14:paraId="5038ADF6" w14:textId="77777777" w:rsidTr="00526D38">
        <w:trPr>
          <w:trHeight w:val="907"/>
        </w:trPr>
        <w:tc>
          <w:tcPr>
            <w:tcW w:w="555" w:type="dxa"/>
            <w:shd w:val="clear" w:color="auto" w:fill="auto"/>
            <w:tcMar>
              <w:left w:w="57" w:type="dxa"/>
              <w:right w:w="57" w:type="dxa"/>
            </w:tcMar>
          </w:tcPr>
          <w:p w14:paraId="5038ADEC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11.</w:t>
            </w:r>
          </w:p>
        </w:tc>
        <w:tc>
          <w:tcPr>
            <w:tcW w:w="1522" w:type="dxa"/>
            <w:shd w:val="clear" w:color="auto" w:fill="auto"/>
          </w:tcPr>
          <w:p w14:paraId="5038ADED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18</w:t>
            </w:r>
            <w:r w:rsidRPr="00526D38">
              <w:rPr>
                <w:b/>
              </w:rPr>
              <w:t>0</w:t>
            </w:r>
            <w:r w:rsidRPr="00526D38">
              <w:t xml:space="preserve"> ÷ 3 = 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EE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12.</w:t>
            </w:r>
          </w:p>
        </w:tc>
        <w:tc>
          <w:tcPr>
            <w:tcW w:w="1522" w:type="dxa"/>
            <w:shd w:val="clear" w:color="auto" w:fill="auto"/>
          </w:tcPr>
          <w:p w14:paraId="5038ADEF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20</w:t>
            </w:r>
            <w:r w:rsidRPr="00526D38">
              <w:rPr>
                <w:b/>
              </w:rPr>
              <w:t>0</w:t>
            </w:r>
            <w:r w:rsidRPr="00526D38">
              <w:t xml:space="preserve"> ÷ 5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0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13.</w:t>
            </w:r>
          </w:p>
        </w:tc>
        <w:tc>
          <w:tcPr>
            <w:tcW w:w="1522" w:type="dxa"/>
            <w:shd w:val="clear" w:color="auto" w:fill="auto"/>
          </w:tcPr>
          <w:p w14:paraId="5038ADF1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24</w:t>
            </w:r>
            <w:r w:rsidRPr="00526D38">
              <w:rPr>
                <w:b/>
              </w:rPr>
              <w:t>0</w:t>
            </w:r>
            <w:r w:rsidRPr="00526D38">
              <w:t xml:space="preserve"> ÷ 6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2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14.</w:t>
            </w:r>
          </w:p>
        </w:tc>
        <w:tc>
          <w:tcPr>
            <w:tcW w:w="1522" w:type="dxa"/>
            <w:shd w:val="clear" w:color="auto" w:fill="auto"/>
          </w:tcPr>
          <w:p w14:paraId="5038ADF3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12</w:t>
            </w:r>
            <w:r w:rsidRPr="00526D38">
              <w:rPr>
                <w:b/>
              </w:rPr>
              <w:t>0</w:t>
            </w:r>
            <w:r w:rsidRPr="00526D38">
              <w:t xml:space="preserve"> ÷ 4 =</w:t>
            </w:r>
          </w:p>
        </w:tc>
        <w:tc>
          <w:tcPr>
            <w:tcW w:w="576" w:type="dxa"/>
            <w:shd w:val="clear" w:color="auto" w:fill="auto"/>
            <w:tcMar>
              <w:left w:w="57" w:type="dxa"/>
              <w:right w:w="57" w:type="dxa"/>
            </w:tcMar>
          </w:tcPr>
          <w:p w14:paraId="5038ADF4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15.</w:t>
            </w:r>
          </w:p>
        </w:tc>
        <w:tc>
          <w:tcPr>
            <w:tcW w:w="1522" w:type="dxa"/>
            <w:shd w:val="clear" w:color="auto" w:fill="auto"/>
          </w:tcPr>
          <w:p w14:paraId="5038ADF5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30</w:t>
            </w:r>
            <w:r w:rsidRPr="00526D38">
              <w:rPr>
                <w:b/>
              </w:rPr>
              <w:t>0</w:t>
            </w:r>
            <w:r w:rsidRPr="00526D38">
              <w:t xml:space="preserve"> ÷ 5 =</w:t>
            </w:r>
          </w:p>
        </w:tc>
      </w:tr>
      <w:tr w:rsidR="00526D38" w:rsidRPr="00526D38" w14:paraId="5038AE01" w14:textId="77777777" w:rsidTr="00526D38">
        <w:trPr>
          <w:trHeight w:val="907"/>
        </w:trPr>
        <w:tc>
          <w:tcPr>
            <w:tcW w:w="555" w:type="dxa"/>
            <w:shd w:val="clear" w:color="auto" w:fill="auto"/>
            <w:tcMar>
              <w:left w:w="57" w:type="dxa"/>
              <w:right w:w="57" w:type="dxa"/>
            </w:tcMar>
          </w:tcPr>
          <w:p w14:paraId="5038ADF7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16.</w:t>
            </w:r>
          </w:p>
        </w:tc>
        <w:tc>
          <w:tcPr>
            <w:tcW w:w="1522" w:type="dxa"/>
            <w:shd w:val="clear" w:color="auto" w:fill="auto"/>
          </w:tcPr>
          <w:p w14:paraId="5038ADF8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28</w:t>
            </w:r>
            <w:r w:rsidRPr="00526D38">
              <w:rPr>
                <w:b/>
              </w:rPr>
              <w:t>0</w:t>
            </w:r>
            <w:r w:rsidRPr="00526D38">
              <w:t xml:space="preserve"> ÷ 7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9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17.</w:t>
            </w:r>
          </w:p>
        </w:tc>
        <w:tc>
          <w:tcPr>
            <w:tcW w:w="1522" w:type="dxa"/>
            <w:shd w:val="clear" w:color="auto" w:fill="auto"/>
          </w:tcPr>
          <w:p w14:paraId="5038ADFA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36</w:t>
            </w:r>
            <w:r w:rsidRPr="00526D38">
              <w:rPr>
                <w:b/>
              </w:rPr>
              <w:t>0</w:t>
            </w:r>
            <w:r w:rsidRPr="00526D38">
              <w:t xml:space="preserve"> ÷ 9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B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18.</w:t>
            </w:r>
          </w:p>
        </w:tc>
        <w:tc>
          <w:tcPr>
            <w:tcW w:w="1522" w:type="dxa"/>
            <w:shd w:val="clear" w:color="auto" w:fill="auto"/>
          </w:tcPr>
          <w:p w14:paraId="5038ADFC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24</w:t>
            </w:r>
            <w:r w:rsidRPr="00526D38">
              <w:rPr>
                <w:b/>
              </w:rPr>
              <w:t>0</w:t>
            </w:r>
            <w:r w:rsidRPr="00526D38">
              <w:t xml:space="preserve"> ÷ 8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DFD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19.</w:t>
            </w:r>
          </w:p>
        </w:tc>
        <w:tc>
          <w:tcPr>
            <w:tcW w:w="1522" w:type="dxa"/>
            <w:shd w:val="clear" w:color="auto" w:fill="auto"/>
          </w:tcPr>
          <w:p w14:paraId="5038ADFE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70</w:t>
            </w:r>
            <w:r w:rsidRPr="00526D38">
              <w:rPr>
                <w:b/>
              </w:rPr>
              <w:t>0</w:t>
            </w:r>
            <w:r w:rsidRPr="00526D38">
              <w:t xml:space="preserve"> ÷ 10 =</w:t>
            </w:r>
          </w:p>
        </w:tc>
        <w:tc>
          <w:tcPr>
            <w:tcW w:w="576" w:type="dxa"/>
            <w:shd w:val="clear" w:color="auto" w:fill="auto"/>
            <w:tcMar>
              <w:left w:w="57" w:type="dxa"/>
              <w:right w:w="57" w:type="dxa"/>
            </w:tcMar>
          </w:tcPr>
          <w:p w14:paraId="5038ADFF" w14:textId="77777777" w:rsidR="00526D38" w:rsidRPr="00526D38" w:rsidRDefault="00526D38" w:rsidP="00526D38">
            <w:pPr>
              <w:spacing w:after="120" w:line="240" w:lineRule="auto"/>
              <w:rPr>
                <w:b/>
                <w:spacing w:val="-8"/>
              </w:rPr>
            </w:pPr>
            <w:r w:rsidRPr="00526D38">
              <w:rPr>
                <w:b/>
                <w:spacing w:val="-8"/>
              </w:rPr>
              <w:t>20.</w:t>
            </w:r>
          </w:p>
        </w:tc>
        <w:tc>
          <w:tcPr>
            <w:tcW w:w="1522" w:type="dxa"/>
            <w:shd w:val="clear" w:color="auto" w:fill="auto"/>
          </w:tcPr>
          <w:p w14:paraId="5038AE00" w14:textId="77777777" w:rsidR="00526D38" w:rsidRPr="00526D38" w:rsidRDefault="00526D38" w:rsidP="00526D38">
            <w:pPr>
              <w:spacing w:after="120" w:line="240" w:lineRule="auto"/>
            </w:pPr>
            <w:r w:rsidRPr="00526D38">
              <w:t>72</w:t>
            </w:r>
            <w:r w:rsidRPr="00526D38">
              <w:rPr>
                <w:b/>
              </w:rPr>
              <w:t>0</w:t>
            </w:r>
            <w:r w:rsidRPr="00526D38">
              <w:t xml:space="preserve"> ÷ 8 =</w:t>
            </w:r>
          </w:p>
        </w:tc>
      </w:tr>
    </w:tbl>
    <w:p w14:paraId="5038AE02" w14:textId="77777777" w:rsidR="00526D38" w:rsidRDefault="00526D38" w:rsidP="00526D38">
      <w:pPr>
        <w:spacing w:line="240" w:lineRule="auto"/>
        <w:rPr>
          <w:sz w:val="2"/>
          <w:szCs w:val="2"/>
        </w:rPr>
        <w:sectPr w:rsidR="00526D38" w:rsidSect="00D75D03">
          <w:pgSz w:w="11906" w:h="16838"/>
          <w:pgMar w:top="1134" w:right="1134" w:bottom="851" w:left="1134" w:header="708" w:footer="708" w:gutter="0"/>
          <w:cols w:space="708"/>
          <w:docGrid w:linePitch="381"/>
        </w:sectPr>
      </w:pPr>
    </w:p>
    <w:p w14:paraId="5038AE03" w14:textId="77777777" w:rsidR="00526D38" w:rsidRDefault="00526D38" w:rsidP="00526D38">
      <w:pPr>
        <w:shd w:val="clear" w:color="auto" w:fill="DBE5F1" w:themeFill="accent1" w:themeFillTint="33"/>
        <w:spacing w:line="240" w:lineRule="auto"/>
        <w:rPr>
          <w:sz w:val="24"/>
          <w:szCs w:val="24"/>
        </w:rPr>
      </w:pPr>
      <w:r>
        <w:rPr>
          <w:b/>
          <w:szCs w:val="22"/>
        </w:rPr>
        <w:lastRenderedPageBreak/>
        <w:t>7b</w:t>
      </w:r>
      <w:r w:rsidRPr="00DA238E">
        <w:rPr>
          <w:b/>
          <w:szCs w:val="22"/>
        </w:rPr>
        <w:t xml:space="preserve">. </w:t>
      </w:r>
      <w:r w:rsidR="00D17770">
        <w:rPr>
          <w:b/>
          <w:szCs w:val="22"/>
        </w:rPr>
        <w:t>Use of ‘chunking</w:t>
      </w:r>
    </w:p>
    <w:p w14:paraId="5038AE04" w14:textId="77777777" w:rsidR="00526D38" w:rsidRDefault="00526D38" w:rsidP="00526D38">
      <w:pPr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124"/>
        <w:gridCol w:w="282"/>
        <w:gridCol w:w="7281"/>
      </w:tblGrid>
      <w:tr w:rsidR="00526D38" w14:paraId="5038AE0C" w14:textId="77777777" w:rsidTr="00EE2746">
        <w:tc>
          <w:tcPr>
            <w:tcW w:w="1985" w:type="dxa"/>
            <w:gridSpan w:val="2"/>
          </w:tcPr>
          <w:p w14:paraId="5038AE05" w14:textId="77777777" w:rsidR="00526D38" w:rsidRPr="00526D38" w:rsidRDefault="00526D38" w:rsidP="00526D38">
            <w:pPr>
              <w:spacing w:line="240" w:lineRule="auto"/>
              <w:rPr>
                <w:sz w:val="24"/>
                <w:szCs w:val="24"/>
              </w:rPr>
            </w:pPr>
            <w:r w:rsidRPr="00526D38">
              <w:t xml:space="preserve">e.g. 266 </w:t>
            </w:r>
            <w:r w:rsidRPr="00526D38">
              <w:sym w:font="Symbol" w:char="F0B8"/>
            </w:r>
            <w:r w:rsidRPr="00526D38">
              <w:t xml:space="preserve"> 7 = </w:t>
            </w:r>
            <w:r w:rsidRPr="00526D38">
              <w:rPr>
                <w:u w:val="single"/>
              </w:rPr>
              <w:t>38</w:t>
            </w:r>
            <w:r w:rsidRPr="00526D38">
              <w:t xml:space="preserve">   </w:t>
            </w:r>
          </w:p>
        </w:tc>
        <w:tc>
          <w:tcPr>
            <w:tcW w:w="283" w:type="dxa"/>
          </w:tcPr>
          <w:p w14:paraId="5038AE06" w14:textId="77777777" w:rsidR="00526D38" w:rsidRPr="00526D38" w:rsidRDefault="00526D38" w:rsidP="00526D38">
            <w:pPr>
              <w:spacing w:line="240" w:lineRule="auto"/>
              <w:rPr>
                <w:spacing w:val="-2"/>
                <w:szCs w:val="22"/>
              </w:rPr>
            </w:pPr>
          </w:p>
        </w:tc>
        <w:tc>
          <w:tcPr>
            <w:tcW w:w="7371" w:type="dxa"/>
            <w:vMerge w:val="restart"/>
          </w:tcPr>
          <w:p w14:paraId="5038AE07" w14:textId="77777777" w:rsidR="00526D38" w:rsidRPr="00526D38" w:rsidRDefault="00526D38" w:rsidP="00526D38">
            <w:pPr>
              <w:spacing w:line="240" w:lineRule="auto"/>
              <w:rPr>
                <w:spacing w:val="-2"/>
                <w:szCs w:val="22"/>
              </w:rPr>
            </w:pPr>
            <w:r w:rsidRPr="00526D38">
              <w:rPr>
                <w:spacing w:val="-2"/>
                <w:szCs w:val="22"/>
              </w:rPr>
              <w:t xml:space="preserve">Write our 7 </w:t>
            </w:r>
            <w:r w:rsidRPr="00526D38">
              <w:rPr>
                <w:spacing w:val="-2"/>
                <w:szCs w:val="22"/>
              </w:rPr>
              <w:sym w:font="Symbol" w:char="F0B8"/>
            </w:r>
            <w:r w:rsidRPr="00526D38">
              <w:rPr>
                <w:spacing w:val="-2"/>
                <w:szCs w:val="22"/>
              </w:rPr>
              <w:t xml:space="preserve"> table: 7, 14, 21, 28, 35, 42, 49, 56, 63, </w:t>
            </w:r>
            <w:proofErr w:type="gramStart"/>
            <w:r w:rsidRPr="00526D38">
              <w:rPr>
                <w:spacing w:val="-2"/>
                <w:szCs w:val="22"/>
              </w:rPr>
              <w:t>70</w:t>
            </w:r>
            <w:proofErr w:type="gramEnd"/>
          </w:p>
          <w:p w14:paraId="5038AE08" w14:textId="77777777" w:rsidR="00526D38" w:rsidRPr="00526D38" w:rsidRDefault="00526D38" w:rsidP="00526D38">
            <w:pPr>
              <w:spacing w:line="240" w:lineRule="auto"/>
              <w:rPr>
                <w:szCs w:val="22"/>
              </w:rPr>
            </w:pPr>
            <w:r w:rsidRPr="00526D38">
              <w:rPr>
                <w:szCs w:val="22"/>
              </w:rPr>
              <w:t>Working from left. ‘7 into 2’ doesn’t go.</w:t>
            </w:r>
            <w:r>
              <w:rPr>
                <w:szCs w:val="22"/>
              </w:rPr>
              <w:t xml:space="preserve"> </w:t>
            </w:r>
            <w:r w:rsidRPr="00526D38">
              <w:rPr>
                <w:szCs w:val="22"/>
              </w:rPr>
              <w:t>Carry the ‘2’ into next column.</w:t>
            </w:r>
          </w:p>
          <w:p w14:paraId="5038AE09" w14:textId="77777777" w:rsidR="00526D38" w:rsidRPr="00526D38" w:rsidRDefault="00526D38" w:rsidP="00526D38">
            <w:pPr>
              <w:spacing w:line="240" w:lineRule="auto"/>
              <w:rPr>
                <w:szCs w:val="22"/>
              </w:rPr>
            </w:pPr>
            <w:r w:rsidRPr="00526D38">
              <w:rPr>
                <w:szCs w:val="22"/>
              </w:rPr>
              <w:t xml:space="preserve">‘7 into 26’ goes </w:t>
            </w:r>
            <w:r w:rsidRPr="00526D38">
              <w:rPr>
                <w:b/>
                <w:i/>
                <w:szCs w:val="22"/>
              </w:rPr>
              <w:t>3</w:t>
            </w:r>
            <w:r w:rsidRPr="00526D38">
              <w:rPr>
                <w:szCs w:val="22"/>
              </w:rPr>
              <w:t xml:space="preserve"> times with ‘5’ left over [as 7 × 3 = 21].</w:t>
            </w:r>
          </w:p>
          <w:p w14:paraId="5038AE0A" w14:textId="77777777" w:rsidR="00526D38" w:rsidRPr="00526D38" w:rsidRDefault="00526D38" w:rsidP="00526D38">
            <w:pPr>
              <w:spacing w:line="240" w:lineRule="auto"/>
              <w:rPr>
                <w:szCs w:val="22"/>
              </w:rPr>
            </w:pPr>
            <w:r w:rsidRPr="00526D38">
              <w:rPr>
                <w:szCs w:val="22"/>
              </w:rPr>
              <w:t>Carry the ‘5’ into the next column.</w:t>
            </w:r>
          </w:p>
          <w:p w14:paraId="5038AE0B" w14:textId="77777777" w:rsidR="00526D38" w:rsidRDefault="00526D38" w:rsidP="00526D38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526D38">
              <w:rPr>
                <w:szCs w:val="22"/>
              </w:rPr>
              <w:t>Finally</w:t>
            </w:r>
            <w:proofErr w:type="gramEnd"/>
            <w:r w:rsidRPr="00526D38">
              <w:rPr>
                <w:szCs w:val="22"/>
              </w:rPr>
              <w:t xml:space="preserve"> ‘7 into 56’ goes </w:t>
            </w:r>
            <w:r w:rsidRPr="00526D38">
              <w:rPr>
                <w:b/>
                <w:i/>
                <w:szCs w:val="22"/>
              </w:rPr>
              <w:t>8</w:t>
            </w:r>
            <w:r w:rsidRPr="00526D38">
              <w:rPr>
                <w:szCs w:val="22"/>
              </w:rPr>
              <w:t xml:space="preserve"> times.</w:t>
            </w:r>
          </w:p>
        </w:tc>
      </w:tr>
      <w:tr w:rsidR="00526D38" w14:paraId="5038AE11" w14:textId="77777777" w:rsidTr="00EE2746">
        <w:tc>
          <w:tcPr>
            <w:tcW w:w="851" w:type="dxa"/>
          </w:tcPr>
          <w:p w14:paraId="5038AE0D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038AE0E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5038AE0F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7371" w:type="dxa"/>
            <w:vMerge/>
          </w:tcPr>
          <w:p w14:paraId="5038AE10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</w:tr>
      <w:tr w:rsidR="00526D38" w14:paraId="5038AE16" w14:textId="77777777" w:rsidTr="00EE2746">
        <w:tc>
          <w:tcPr>
            <w:tcW w:w="851" w:type="dxa"/>
          </w:tcPr>
          <w:p w14:paraId="5038AE12" w14:textId="77777777" w:rsidR="00526D38" w:rsidRPr="00526D38" w:rsidRDefault="00526D38" w:rsidP="00526D38">
            <w:pPr>
              <w:spacing w:line="240" w:lineRule="auto"/>
              <w:rPr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38AE13" w14:textId="77777777" w:rsidR="00526D38" w:rsidRPr="00526D38" w:rsidRDefault="00526D38" w:rsidP="00EE2746">
            <w:pPr>
              <w:spacing w:line="240" w:lineRule="auto"/>
              <w:jc w:val="center"/>
              <w:rPr>
                <w:szCs w:val="24"/>
              </w:rPr>
            </w:pPr>
            <w:r w:rsidRPr="00526D38">
              <w:rPr>
                <w:szCs w:val="24"/>
              </w:rPr>
              <w:t xml:space="preserve">0 </w:t>
            </w:r>
            <w:proofErr w:type="gramStart"/>
            <w:r w:rsidRPr="00526D38">
              <w:rPr>
                <w:b/>
                <w:szCs w:val="24"/>
              </w:rPr>
              <w:t xml:space="preserve">3 </w:t>
            </w:r>
            <w:r w:rsidRPr="00526D38">
              <w:rPr>
                <w:szCs w:val="24"/>
              </w:rPr>
              <w:t xml:space="preserve"> 8</w:t>
            </w:r>
            <w:proofErr w:type="gramEnd"/>
          </w:p>
        </w:tc>
        <w:tc>
          <w:tcPr>
            <w:tcW w:w="283" w:type="dxa"/>
          </w:tcPr>
          <w:p w14:paraId="5038AE14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7371" w:type="dxa"/>
            <w:vMerge/>
          </w:tcPr>
          <w:p w14:paraId="5038AE15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</w:tr>
      <w:tr w:rsidR="00526D38" w14:paraId="5038AE1B" w14:textId="77777777" w:rsidTr="00EE2746">
        <w:tc>
          <w:tcPr>
            <w:tcW w:w="851" w:type="dxa"/>
            <w:tcBorders>
              <w:right w:val="single" w:sz="4" w:space="0" w:color="auto"/>
            </w:tcBorders>
          </w:tcPr>
          <w:p w14:paraId="5038AE17" w14:textId="77777777" w:rsidR="00526D38" w:rsidRPr="00526D38" w:rsidRDefault="00526D38" w:rsidP="00526D38">
            <w:pPr>
              <w:spacing w:before="120" w:line="240" w:lineRule="auto"/>
              <w:jc w:val="right"/>
              <w:rPr>
                <w:szCs w:val="22"/>
              </w:rPr>
            </w:pPr>
            <w:r w:rsidRPr="00526D38">
              <w:rPr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38AE18" w14:textId="77777777" w:rsidR="00526D38" w:rsidRPr="00526D38" w:rsidRDefault="00526D38" w:rsidP="00EE2746">
            <w:pPr>
              <w:spacing w:before="120" w:line="240" w:lineRule="auto"/>
              <w:jc w:val="center"/>
              <w:rPr>
                <w:szCs w:val="22"/>
              </w:rPr>
            </w:pPr>
            <w:r w:rsidRPr="00526D38">
              <w:rPr>
                <w:szCs w:val="22"/>
              </w:rPr>
              <w:t xml:space="preserve">2 </w:t>
            </w:r>
            <w:r w:rsidRPr="00526D38">
              <w:rPr>
                <w:szCs w:val="22"/>
                <w:vertAlign w:val="superscript"/>
              </w:rPr>
              <w:t>2</w:t>
            </w:r>
            <w:r w:rsidRPr="00526D38">
              <w:rPr>
                <w:szCs w:val="22"/>
              </w:rPr>
              <w:t xml:space="preserve">6 </w:t>
            </w:r>
            <w:r w:rsidRPr="00526D38">
              <w:rPr>
                <w:szCs w:val="22"/>
                <w:vertAlign w:val="superscript"/>
              </w:rPr>
              <w:t>5</w:t>
            </w:r>
            <w:r w:rsidRPr="00526D38">
              <w:rPr>
                <w:szCs w:val="22"/>
              </w:rPr>
              <w:t>6</w:t>
            </w:r>
          </w:p>
        </w:tc>
        <w:tc>
          <w:tcPr>
            <w:tcW w:w="283" w:type="dxa"/>
          </w:tcPr>
          <w:p w14:paraId="5038AE19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  <w:tc>
          <w:tcPr>
            <w:tcW w:w="7371" w:type="dxa"/>
            <w:vMerge/>
          </w:tcPr>
          <w:p w14:paraId="5038AE1A" w14:textId="77777777" w:rsidR="00526D38" w:rsidRDefault="00526D38" w:rsidP="00526D38">
            <w:pPr>
              <w:rPr>
                <w:sz w:val="24"/>
                <w:szCs w:val="24"/>
              </w:rPr>
            </w:pPr>
          </w:p>
        </w:tc>
      </w:tr>
    </w:tbl>
    <w:p w14:paraId="5038AE1C" w14:textId="77777777" w:rsidR="00526D38" w:rsidRDefault="00526D38" w:rsidP="00526D38">
      <w:pPr>
        <w:rPr>
          <w:sz w:val="24"/>
          <w:szCs w:val="24"/>
        </w:rPr>
      </w:pPr>
    </w:p>
    <w:p w14:paraId="5038AE1D" w14:textId="77777777" w:rsidR="00565166" w:rsidRDefault="00565166" w:rsidP="00565166">
      <w:pPr>
        <w:spacing w:line="240" w:lineRule="auto"/>
        <w:rPr>
          <w:szCs w:val="24"/>
        </w:rPr>
      </w:pPr>
      <w:r w:rsidRPr="00565166">
        <w:rPr>
          <w:szCs w:val="24"/>
        </w:rPr>
        <w:t>Now try these.</w:t>
      </w:r>
    </w:p>
    <w:p w14:paraId="5038AE1E" w14:textId="77777777" w:rsidR="00565166" w:rsidRDefault="00565166" w:rsidP="00565166">
      <w:pPr>
        <w:spacing w:line="240" w:lineRule="auto"/>
        <w:rPr>
          <w:szCs w:val="24"/>
        </w:rPr>
      </w:pP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8"/>
        <w:gridCol w:w="1462"/>
        <w:gridCol w:w="439"/>
        <w:gridCol w:w="1463"/>
        <w:gridCol w:w="440"/>
        <w:gridCol w:w="1464"/>
        <w:gridCol w:w="440"/>
        <w:gridCol w:w="1464"/>
        <w:gridCol w:w="564"/>
        <w:gridCol w:w="1464"/>
      </w:tblGrid>
      <w:tr w:rsidR="00565166" w:rsidRPr="00565166" w14:paraId="5038AE29" w14:textId="77777777" w:rsidTr="00565166">
        <w:trPr>
          <w:trHeight w:val="907"/>
        </w:trPr>
        <w:tc>
          <w:tcPr>
            <w:tcW w:w="441" w:type="dxa"/>
            <w:shd w:val="clear" w:color="auto" w:fill="auto"/>
            <w:tcMar>
              <w:left w:w="57" w:type="dxa"/>
              <w:right w:w="57" w:type="dxa"/>
            </w:tcMar>
          </w:tcPr>
          <w:p w14:paraId="5038AE1F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1.</w:t>
            </w:r>
          </w:p>
        </w:tc>
        <w:tc>
          <w:tcPr>
            <w:tcW w:w="1483" w:type="dxa"/>
            <w:shd w:val="clear" w:color="auto" w:fill="auto"/>
          </w:tcPr>
          <w:p w14:paraId="5038AE20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 xml:space="preserve">186 ÷ 3 = 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1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2.</w:t>
            </w:r>
          </w:p>
        </w:tc>
        <w:tc>
          <w:tcPr>
            <w:tcW w:w="1484" w:type="dxa"/>
            <w:shd w:val="clear" w:color="auto" w:fill="auto"/>
          </w:tcPr>
          <w:p w14:paraId="5038AE22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145 ÷ 5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3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3.</w:t>
            </w:r>
          </w:p>
        </w:tc>
        <w:tc>
          <w:tcPr>
            <w:tcW w:w="1484" w:type="dxa"/>
            <w:shd w:val="clear" w:color="auto" w:fill="auto"/>
          </w:tcPr>
          <w:p w14:paraId="5038AE24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204 ÷ 6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5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4.</w:t>
            </w:r>
          </w:p>
        </w:tc>
        <w:tc>
          <w:tcPr>
            <w:tcW w:w="1484" w:type="dxa"/>
            <w:shd w:val="clear" w:color="auto" w:fill="auto"/>
          </w:tcPr>
          <w:p w14:paraId="5038AE26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184 ÷ 4 =</w:t>
            </w:r>
          </w:p>
        </w:tc>
        <w:tc>
          <w:tcPr>
            <w:tcW w:w="566" w:type="dxa"/>
            <w:shd w:val="clear" w:color="auto" w:fill="auto"/>
            <w:tcMar>
              <w:left w:w="57" w:type="dxa"/>
              <w:right w:w="57" w:type="dxa"/>
            </w:tcMar>
          </w:tcPr>
          <w:p w14:paraId="5038AE27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5.</w:t>
            </w:r>
          </w:p>
        </w:tc>
        <w:tc>
          <w:tcPr>
            <w:tcW w:w="1484" w:type="dxa"/>
            <w:shd w:val="clear" w:color="auto" w:fill="auto"/>
          </w:tcPr>
          <w:p w14:paraId="5038AE28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234 ÷ 6 =</w:t>
            </w:r>
          </w:p>
        </w:tc>
      </w:tr>
      <w:tr w:rsidR="00565166" w:rsidRPr="00565166" w14:paraId="5038AE38" w14:textId="77777777" w:rsidTr="00565166">
        <w:trPr>
          <w:trHeight w:val="907"/>
        </w:trPr>
        <w:tc>
          <w:tcPr>
            <w:tcW w:w="441" w:type="dxa"/>
            <w:shd w:val="clear" w:color="auto" w:fill="auto"/>
            <w:tcMar>
              <w:left w:w="57" w:type="dxa"/>
              <w:right w:w="57" w:type="dxa"/>
            </w:tcMar>
          </w:tcPr>
          <w:p w14:paraId="5038AE2A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6.</w:t>
            </w:r>
          </w:p>
        </w:tc>
        <w:tc>
          <w:tcPr>
            <w:tcW w:w="1483" w:type="dxa"/>
            <w:shd w:val="clear" w:color="auto" w:fill="auto"/>
          </w:tcPr>
          <w:p w14:paraId="5038AE2B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175 ÷ 7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C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7.</w:t>
            </w:r>
          </w:p>
        </w:tc>
        <w:tc>
          <w:tcPr>
            <w:tcW w:w="1484" w:type="dxa"/>
            <w:shd w:val="clear" w:color="auto" w:fill="auto"/>
          </w:tcPr>
          <w:p w14:paraId="5038AE2D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234 ÷ 9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2E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8.</w:t>
            </w:r>
          </w:p>
        </w:tc>
        <w:tc>
          <w:tcPr>
            <w:tcW w:w="1484" w:type="dxa"/>
            <w:shd w:val="clear" w:color="auto" w:fill="auto"/>
          </w:tcPr>
          <w:p w14:paraId="5038AE2F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144 ÷ 8 =</w:t>
            </w:r>
          </w:p>
        </w:tc>
        <w:tc>
          <w:tcPr>
            <w:tcW w:w="442" w:type="dxa"/>
            <w:shd w:val="clear" w:color="auto" w:fill="auto"/>
            <w:tcMar>
              <w:left w:w="57" w:type="dxa"/>
              <w:right w:w="57" w:type="dxa"/>
            </w:tcMar>
          </w:tcPr>
          <w:p w14:paraId="5038AE30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9.</w:t>
            </w:r>
          </w:p>
        </w:tc>
        <w:tc>
          <w:tcPr>
            <w:tcW w:w="1484" w:type="dxa"/>
            <w:shd w:val="clear" w:color="auto" w:fill="auto"/>
          </w:tcPr>
          <w:p w14:paraId="5038AE31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170 ÷ 10 =</w:t>
            </w:r>
          </w:p>
        </w:tc>
        <w:tc>
          <w:tcPr>
            <w:tcW w:w="566" w:type="dxa"/>
            <w:shd w:val="clear" w:color="auto" w:fill="auto"/>
            <w:tcMar>
              <w:left w:w="57" w:type="dxa"/>
              <w:right w:w="57" w:type="dxa"/>
            </w:tcMar>
          </w:tcPr>
          <w:p w14:paraId="5038AE32" w14:textId="77777777" w:rsidR="00565166" w:rsidRPr="00565166" w:rsidRDefault="00565166" w:rsidP="00565166">
            <w:pPr>
              <w:spacing w:after="120" w:line="240" w:lineRule="auto"/>
              <w:rPr>
                <w:b/>
              </w:rPr>
            </w:pPr>
            <w:r w:rsidRPr="00565166">
              <w:rPr>
                <w:b/>
              </w:rPr>
              <w:t>10.</w:t>
            </w:r>
          </w:p>
        </w:tc>
        <w:tc>
          <w:tcPr>
            <w:tcW w:w="1484" w:type="dxa"/>
            <w:shd w:val="clear" w:color="auto" w:fill="auto"/>
          </w:tcPr>
          <w:p w14:paraId="5038AE33" w14:textId="77777777" w:rsidR="00565166" w:rsidRDefault="00565166" w:rsidP="00565166">
            <w:pPr>
              <w:spacing w:after="120" w:line="240" w:lineRule="auto"/>
            </w:pPr>
            <w:r w:rsidRPr="00565166">
              <w:t>576 ÷ 8 =</w:t>
            </w:r>
          </w:p>
          <w:p w14:paraId="5038AE34" w14:textId="77777777" w:rsidR="00D17770" w:rsidRDefault="00D17770" w:rsidP="00565166">
            <w:pPr>
              <w:spacing w:after="120" w:line="240" w:lineRule="auto"/>
            </w:pPr>
          </w:p>
          <w:p w14:paraId="5038AE35" w14:textId="77777777" w:rsidR="00D17770" w:rsidRDefault="00D17770" w:rsidP="00565166">
            <w:pPr>
              <w:spacing w:after="120" w:line="240" w:lineRule="auto"/>
            </w:pPr>
          </w:p>
          <w:p w14:paraId="5038AE36" w14:textId="77777777" w:rsidR="00D17770" w:rsidRDefault="00D17770" w:rsidP="00D17770">
            <w:pPr>
              <w:spacing w:after="120" w:line="240" w:lineRule="auto"/>
            </w:pPr>
          </w:p>
          <w:p w14:paraId="5038AE37" w14:textId="77777777" w:rsidR="00D17770" w:rsidRPr="00565166" w:rsidRDefault="00D17770" w:rsidP="00D17770">
            <w:pPr>
              <w:spacing w:after="120" w:line="240" w:lineRule="auto"/>
              <w:ind w:left="-5574" w:hanging="2694"/>
            </w:pPr>
          </w:p>
        </w:tc>
      </w:tr>
    </w:tbl>
    <w:p w14:paraId="5038AE39" w14:textId="77777777" w:rsidR="00565166" w:rsidRDefault="00565166" w:rsidP="00565166">
      <w:pPr>
        <w:tabs>
          <w:tab w:val="left" w:pos="7170"/>
        </w:tabs>
        <w:spacing w:before="120" w:after="240" w:line="240" w:lineRule="auto"/>
      </w:pPr>
      <w:r w:rsidRPr="00565166">
        <w:t>Another way is to use ‘chunking’ by repeated subtraction or ‘building up’</w:t>
      </w:r>
      <w: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1122"/>
        <w:gridCol w:w="982"/>
        <w:gridCol w:w="283"/>
        <w:gridCol w:w="6300"/>
      </w:tblGrid>
      <w:tr w:rsidR="00565166" w14:paraId="5038AE44" w14:textId="77777777" w:rsidTr="00565166">
        <w:tc>
          <w:tcPr>
            <w:tcW w:w="851" w:type="dxa"/>
          </w:tcPr>
          <w:p w14:paraId="5038AE3A" w14:textId="77777777" w:rsidR="00565166" w:rsidRPr="00526D38" w:rsidRDefault="00565166" w:rsidP="0008324B">
            <w:pPr>
              <w:spacing w:line="240" w:lineRule="auto"/>
              <w:rPr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38AE3B" w14:textId="77777777" w:rsidR="00565166" w:rsidRPr="00526D38" w:rsidRDefault="00565166" w:rsidP="0008324B">
            <w:pPr>
              <w:spacing w:line="240" w:lineRule="auto"/>
              <w:jc w:val="center"/>
              <w:rPr>
                <w:szCs w:val="24"/>
              </w:rPr>
            </w:pPr>
            <w:r w:rsidRPr="00526D38">
              <w:rPr>
                <w:szCs w:val="24"/>
              </w:rPr>
              <w:t xml:space="preserve">0 </w:t>
            </w:r>
            <w:proofErr w:type="gramStart"/>
            <w:r w:rsidRPr="00526D38">
              <w:rPr>
                <w:b/>
                <w:szCs w:val="24"/>
              </w:rPr>
              <w:t xml:space="preserve">3 </w:t>
            </w:r>
            <w:r w:rsidRPr="00526D38">
              <w:rPr>
                <w:szCs w:val="24"/>
              </w:rPr>
              <w:t xml:space="preserve"> 8</w:t>
            </w:r>
            <w:proofErr w:type="gramEnd"/>
          </w:p>
        </w:tc>
        <w:tc>
          <w:tcPr>
            <w:tcW w:w="992" w:type="dxa"/>
          </w:tcPr>
          <w:p w14:paraId="5038AE3C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284" w:type="dxa"/>
            <w:vMerge w:val="restart"/>
          </w:tcPr>
          <w:p w14:paraId="5038AE3D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 w:val="restart"/>
          </w:tcPr>
          <w:p w14:paraId="5038AE3E" w14:textId="77777777" w:rsidR="00565166" w:rsidRPr="00565166" w:rsidRDefault="00565166" w:rsidP="00565166">
            <w:pPr>
              <w:rPr>
                <w:spacing w:val="-2"/>
              </w:rPr>
            </w:pPr>
            <w:r w:rsidRPr="00565166">
              <w:rPr>
                <w:spacing w:val="-2"/>
              </w:rPr>
              <w:t xml:space="preserve">Write our 7 </w:t>
            </w:r>
            <w:r w:rsidRPr="00565166">
              <w:rPr>
                <w:spacing w:val="-2"/>
              </w:rPr>
              <w:sym w:font="Symbol" w:char="F0B8"/>
            </w:r>
            <w:r w:rsidRPr="00565166">
              <w:rPr>
                <w:spacing w:val="-2"/>
              </w:rPr>
              <w:t xml:space="preserve"> table: 7, 14, 21, 28, 35, 42, 49, </w:t>
            </w:r>
            <w:r w:rsidRPr="00565166">
              <w:rPr>
                <w:i/>
                <w:spacing w:val="-2"/>
              </w:rPr>
              <w:t>56</w:t>
            </w:r>
            <w:r w:rsidRPr="00565166">
              <w:rPr>
                <w:spacing w:val="-2"/>
              </w:rPr>
              <w:t>, 63, 70.</w:t>
            </w:r>
          </w:p>
          <w:p w14:paraId="5038AE3F" w14:textId="77777777" w:rsidR="00565166" w:rsidRPr="00565166" w:rsidRDefault="00565166" w:rsidP="00565166">
            <w:r w:rsidRPr="00565166">
              <w:t xml:space="preserve">Try to build up with powers of 10: 70, 140, </w:t>
            </w:r>
            <w:r w:rsidRPr="00565166">
              <w:rPr>
                <w:b/>
              </w:rPr>
              <w:t>210</w:t>
            </w:r>
            <w:r w:rsidRPr="00565166">
              <w:t>, 280, …</w:t>
            </w:r>
          </w:p>
          <w:p w14:paraId="5038AE40" w14:textId="77777777" w:rsidR="00565166" w:rsidRPr="00565166" w:rsidRDefault="00565166" w:rsidP="00565166">
            <w:pPr>
              <w:rPr>
                <w:b/>
              </w:rPr>
            </w:pPr>
            <w:r w:rsidRPr="00565166">
              <w:t>‘</w:t>
            </w:r>
            <w:r w:rsidRPr="00565166">
              <w:rPr>
                <w:b/>
              </w:rPr>
              <w:t xml:space="preserve">210’ </w:t>
            </w:r>
            <w:r w:rsidRPr="00565166">
              <w:t xml:space="preserve">is the closest multiple up to 266 … 7 × </w:t>
            </w:r>
            <w:r w:rsidRPr="00565166">
              <w:rPr>
                <w:b/>
              </w:rPr>
              <w:t>30.</w:t>
            </w:r>
          </w:p>
          <w:p w14:paraId="5038AE41" w14:textId="77777777" w:rsidR="00565166" w:rsidRDefault="00565166" w:rsidP="00565166">
            <w:r w:rsidRPr="00565166">
              <w:t xml:space="preserve">Build this up to ‘266’ by either adding … 266 – 210 = </w:t>
            </w:r>
            <w:r w:rsidRPr="00565166">
              <w:rPr>
                <w:i/>
              </w:rPr>
              <w:t>56</w:t>
            </w:r>
            <w:r w:rsidRPr="00565166">
              <w:t xml:space="preserve">. </w:t>
            </w:r>
          </w:p>
          <w:p w14:paraId="5038AE42" w14:textId="77777777" w:rsidR="00565166" w:rsidRPr="00565166" w:rsidRDefault="00565166" w:rsidP="00565166">
            <w:r w:rsidRPr="00565166">
              <w:t xml:space="preserve">7 × </w:t>
            </w:r>
            <w:r w:rsidRPr="00565166">
              <w:rPr>
                <w:b/>
              </w:rPr>
              <w:t>8</w:t>
            </w:r>
            <w:r w:rsidRPr="00565166">
              <w:t xml:space="preserve"> = </w:t>
            </w:r>
            <w:r w:rsidRPr="00565166">
              <w:rPr>
                <w:i/>
              </w:rPr>
              <w:t>56</w:t>
            </w:r>
            <w:r w:rsidRPr="00565166">
              <w:t>.</w:t>
            </w:r>
          </w:p>
          <w:p w14:paraId="5038AE43" w14:textId="77777777" w:rsidR="00565166" w:rsidRPr="00565166" w:rsidRDefault="00565166" w:rsidP="00565166">
            <w:pPr>
              <w:rPr>
                <w:szCs w:val="24"/>
              </w:rPr>
            </w:pPr>
            <w:proofErr w:type="gramStart"/>
            <w:r w:rsidRPr="00565166">
              <w:t>Finally</w:t>
            </w:r>
            <w:proofErr w:type="gramEnd"/>
            <w:r w:rsidRPr="00565166">
              <w:t xml:space="preserve"> we add up our multiples. 30 + 8 = 38.</w:t>
            </w:r>
          </w:p>
        </w:tc>
      </w:tr>
      <w:tr w:rsidR="00565166" w14:paraId="5038AE4A" w14:textId="77777777" w:rsidTr="00565166">
        <w:tc>
          <w:tcPr>
            <w:tcW w:w="851" w:type="dxa"/>
            <w:tcBorders>
              <w:right w:val="single" w:sz="4" w:space="0" w:color="auto"/>
            </w:tcBorders>
          </w:tcPr>
          <w:p w14:paraId="5038AE45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  <w:r w:rsidRPr="00526D38">
              <w:rPr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38AE46" w14:textId="77777777" w:rsidR="00565166" w:rsidRPr="00526D38" w:rsidRDefault="00565166" w:rsidP="0008324B">
            <w:pPr>
              <w:spacing w:before="120" w:line="240" w:lineRule="auto"/>
              <w:jc w:val="center"/>
              <w:rPr>
                <w:szCs w:val="22"/>
              </w:rPr>
            </w:pPr>
            <w:proofErr w:type="gramStart"/>
            <w:r w:rsidRPr="00526D38">
              <w:rPr>
                <w:szCs w:val="22"/>
              </w:rPr>
              <w:t>2</w:t>
            </w:r>
            <w:r>
              <w:rPr>
                <w:szCs w:val="22"/>
              </w:rPr>
              <w:t xml:space="preserve"> </w:t>
            </w:r>
            <w:r w:rsidRPr="00526D38">
              <w:rPr>
                <w:szCs w:val="22"/>
              </w:rPr>
              <w:t xml:space="preserve"> 6</w:t>
            </w:r>
            <w:proofErr w:type="gramEnd"/>
            <w:r w:rsidRPr="00526D38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  <w:r w:rsidRPr="00526D38">
              <w:rPr>
                <w:szCs w:val="22"/>
              </w:rPr>
              <w:t>6</w:t>
            </w:r>
          </w:p>
        </w:tc>
        <w:tc>
          <w:tcPr>
            <w:tcW w:w="992" w:type="dxa"/>
          </w:tcPr>
          <w:p w14:paraId="5038AE47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284" w:type="dxa"/>
            <w:vMerge/>
          </w:tcPr>
          <w:p w14:paraId="5038AE48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49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50" w14:textId="77777777" w:rsidTr="00565166">
        <w:tc>
          <w:tcPr>
            <w:tcW w:w="851" w:type="dxa"/>
          </w:tcPr>
          <w:p w14:paraId="5038AE4B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38AE4C" w14:textId="77777777" w:rsidR="00565166" w:rsidRPr="00526D38" w:rsidRDefault="00565166" w:rsidP="0008324B">
            <w:pPr>
              <w:spacing w:before="120" w:line="240" w:lineRule="auto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2  1</w:t>
            </w:r>
            <w:proofErr w:type="gramEnd"/>
            <w:r>
              <w:rPr>
                <w:szCs w:val="22"/>
              </w:rPr>
              <w:t xml:space="preserve">  0</w:t>
            </w:r>
          </w:p>
        </w:tc>
        <w:tc>
          <w:tcPr>
            <w:tcW w:w="992" w:type="dxa"/>
            <w:vAlign w:val="center"/>
          </w:tcPr>
          <w:p w14:paraId="5038AE4D" w14:textId="77777777" w:rsidR="00565166" w:rsidRPr="00565166" w:rsidRDefault="00565166" w:rsidP="00565166">
            <w:pPr>
              <w:spacing w:line="240" w:lineRule="auto"/>
              <w:jc w:val="center"/>
              <w:rPr>
                <w:szCs w:val="24"/>
              </w:rPr>
            </w:pPr>
            <w:r w:rsidRPr="00565166">
              <w:rPr>
                <w:szCs w:val="24"/>
              </w:rPr>
              <w:t>= 7 x 8</w:t>
            </w:r>
          </w:p>
        </w:tc>
        <w:tc>
          <w:tcPr>
            <w:tcW w:w="284" w:type="dxa"/>
            <w:vMerge/>
          </w:tcPr>
          <w:p w14:paraId="5038AE4E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4F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56" w14:textId="77777777" w:rsidTr="00565166">
        <w:tc>
          <w:tcPr>
            <w:tcW w:w="851" w:type="dxa"/>
          </w:tcPr>
          <w:p w14:paraId="5038AE51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038AE52" w14:textId="77777777" w:rsidR="00565166" w:rsidRPr="00526D38" w:rsidRDefault="00565166" w:rsidP="00565166">
            <w:pPr>
              <w:spacing w:before="12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proofErr w:type="gramStart"/>
            <w:r>
              <w:rPr>
                <w:szCs w:val="22"/>
              </w:rPr>
              <w:t>5  6</w:t>
            </w:r>
            <w:proofErr w:type="gramEnd"/>
          </w:p>
        </w:tc>
        <w:tc>
          <w:tcPr>
            <w:tcW w:w="992" w:type="dxa"/>
          </w:tcPr>
          <w:p w14:paraId="5038AE53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284" w:type="dxa"/>
            <w:vMerge/>
          </w:tcPr>
          <w:p w14:paraId="5038AE54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55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5C" w14:textId="77777777" w:rsidTr="00565166">
        <w:tc>
          <w:tcPr>
            <w:tcW w:w="851" w:type="dxa"/>
          </w:tcPr>
          <w:p w14:paraId="5038AE57" w14:textId="77777777" w:rsidR="00565166" w:rsidRPr="00526D38" w:rsidRDefault="00565166" w:rsidP="0008324B">
            <w:pPr>
              <w:spacing w:before="120" w:line="240" w:lineRule="auto"/>
              <w:jc w:val="right"/>
              <w:rPr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038AE58" w14:textId="77777777" w:rsidR="00565166" w:rsidRPr="00526D38" w:rsidRDefault="00565166" w:rsidP="00565166">
            <w:pPr>
              <w:spacing w:before="12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     </w:t>
            </w:r>
            <w:proofErr w:type="gramStart"/>
            <w:r>
              <w:rPr>
                <w:szCs w:val="22"/>
              </w:rPr>
              <w:t>5  6</w:t>
            </w:r>
            <w:proofErr w:type="gramEnd"/>
          </w:p>
        </w:tc>
        <w:tc>
          <w:tcPr>
            <w:tcW w:w="992" w:type="dxa"/>
            <w:vAlign w:val="center"/>
          </w:tcPr>
          <w:p w14:paraId="5038AE59" w14:textId="77777777" w:rsidR="00565166" w:rsidRPr="00565166" w:rsidRDefault="00565166" w:rsidP="00565166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= 7 x 8</w:t>
            </w:r>
          </w:p>
        </w:tc>
        <w:tc>
          <w:tcPr>
            <w:tcW w:w="284" w:type="dxa"/>
            <w:vMerge/>
          </w:tcPr>
          <w:p w14:paraId="5038AE5A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5B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  <w:tr w:rsidR="00565166" w14:paraId="5038AE60" w14:textId="77777777" w:rsidTr="00565166">
        <w:tc>
          <w:tcPr>
            <w:tcW w:w="2977" w:type="dxa"/>
            <w:gridSpan w:val="3"/>
          </w:tcPr>
          <w:p w14:paraId="5038AE5D" w14:textId="77777777" w:rsidR="00565166" w:rsidRPr="00565166" w:rsidRDefault="00565166" w:rsidP="00565166">
            <w:pPr>
              <w:tabs>
                <w:tab w:val="left" w:pos="7170"/>
              </w:tabs>
              <w:spacing w:before="240" w:line="240" w:lineRule="auto"/>
              <w:jc w:val="center"/>
              <w:rPr>
                <w:sz w:val="28"/>
                <w:u w:val="double"/>
              </w:rPr>
            </w:pPr>
            <w:r w:rsidRPr="00565166">
              <w:t xml:space="preserve">Answer = </w:t>
            </w:r>
            <w:r w:rsidRPr="00565166">
              <w:rPr>
                <w:b/>
              </w:rPr>
              <w:t>30</w:t>
            </w:r>
            <w:r w:rsidRPr="00565166">
              <w:t xml:space="preserve"> + </w:t>
            </w:r>
            <w:r w:rsidRPr="00565166">
              <w:rPr>
                <w:b/>
              </w:rPr>
              <w:t>8</w:t>
            </w:r>
            <w:r w:rsidRPr="00565166">
              <w:t xml:space="preserve"> = </w:t>
            </w:r>
            <w:r w:rsidRPr="00565166">
              <w:rPr>
                <w:u w:val="single"/>
              </w:rPr>
              <w:t>38</w:t>
            </w:r>
          </w:p>
        </w:tc>
        <w:tc>
          <w:tcPr>
            <w:tcW w:w="284" w:type="dxa"/>
            <w:vMerge/>
          </w:tcPr>
          <w:p w14:paraId="5038AE5E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  <w:tc>
          <w:tcPr>
            <w:tcW w:w="6378" w:type="dxa"/>
            <w:vMerge/>
          </w:tcPr>
          <w:p w14:paraId="5038AE5F" w14:textId="77777777" w:rsidR="00565166" w:rsidRPr="00565166" w:rsidRDefault="00565166" w:rsidP="00565166">
            <w:pPr>
              <w:spacing w:line="240" w:lineRule="auto"/>
              <w:rPr>
                <w:szCs w:val="24"/>
              </w:rPr>
            </w:pPr>
          </w:p>
        </w:tc>
      </w:tr>
    </w:tbl>
    <w:p w14:paraId="5038AE61" w14:textId="77777777" w:rsidR="00565166" w:rsidRDefault="00565166" w:rsidP="00565166">
      <w:pPr>
        <w:spacing w:before="360" w:after="360" w:line="240" w:lineRule="auto"/>
        <w:rPr>
          <w:szCs w:val="24"/>
        </w:rPr>
      </w:pPr>
      <w:r w:rsidRPr="00565166">
        <w:rPr>
          <w:szCs w:val="24"/>
        </w:rPr>
        <w:t>Now try these.</w:t>
      </w:r>
    </w:p>
    <w:tbl>
      <w:tblPr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4"/>
        <w:gridCol w:w="1446"/>
        <w:gridCol w:w="454"/>
        <w:gridCol w:w="1446"/>
        <w:gridCol w:w="454"/>
        <w:gridCol w:w="1446"/>
        <w:gridCol w:w="454"/>
        <w:gridCol w:w="1461"/>
        <w:gridCol w:w="562"/>
        <w:gridCol w:w="1461"/>
      </w:tblGrid>
      <w:tr w:rsidR="00565166" w:rsidRPr="00565166" w14:paraId="5038AE6C" w14:textId="77777777" w:rsidTr="00565166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2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1.</w:t>
            </w:r>
          </w:p>
        </w:tc>
        <w:tc>
          <w:tcPr>
            <w:tcW w:w="1588" w:type="dxa"/>
            <w:shd w:val="clear" w:color="auto" w:fill="auto"/>
          </w:tcPr>
          <w:p w14:paraId="5038AE63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 xml:space="preserve">192 ÷ 6 = 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4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2.</w:t>
            </w:r>
          </w:p>
        </w:tc>
        <w:tc>
          <w:tcPr>
            <w:tcW w:w="1588" w:type="dxa"/>
            <w:shd w:val="clear" w:color="auto" w:fill="auto"/>
          </w:tcPr>
          <w:p w14:paraId="5038AE65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345 ÷ 5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6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3.</w:t>
            </w:r>
          </w:p>
        </w:tc>
        <w:tc>
          <w:tcPr>
            <w:tcW w:w="1588" w:type="dxa"/>
            <w:shd w:val="clear" w:color="auto" w:fill="auto"/>
          </w:tcPr>
          <w:p w14:paraId="5038AE67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264 ÷ 6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8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4.</w:t>
            </w:r>
          </w:p>
        </w:tc>
        <w:tc>
          <w:tcPr>
            <w:tcW w:w="1588" w:type="dxa"/>
            <w:shd w:val="clear" w:color="auto" w:fill="auto"/>
          </w:tcPr>
          <w:p w14:paraId="5038AE69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232 ÷ 4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E6A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5.</w:t>
            </w:r>
          </w:p>
        </w:tc>
        <w:tc>
          <w:tcPr>
            <w:tcW w:w="1588" w:type="dxa"/>
            <w:shd w:val="clear" w:color="auto" w:fill="auto"/>
          </w:tcPr>
          <w:p w14:paraId="5038AE6B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534 ÷ 6 =</w:t>
            </w:r>
          </w:p>
        </w:tc>
      </w:tr>
      <w:tr w:rsidR="00565166" w:rsidRPr="00565166" w14:paraId="5038AE77" w14:textId="77777777" w:rsidTr="00565166">
        <w:trPr>
          <w:trHeight w:val="1077"/>
        </w:trPr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D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6.</w:t>
            </w:r>
          </w:p>
        </w:tc>
        <w:tc>
          <w:tcPr>
            <w:tcW w:w="1588" w:type="dxa"/>
            <w:shd w:val="clear" w:color="auto" w:fill="auto"/>
          </w:tcPr>
          <w:p w14:paraId="5038AE6E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441 ÷ 7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6F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7.</w:t>
            </w:r>
          </w:p>
        </w:tc>
        <w:tc>
          <w:tcPr>
            <w:tcW w:w="1588" w:type="dxa"/>
            <w:shd w:val="clear" w:color="auto" w:fill="auto"/>
          </w:tcPr>
          <w:p w14:paraId="5038AE70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567 ÷ 9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71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8.</w:t>
            </w:r>
          </w:p>
        </w:tc>
        <w:tc>
          <w:tcPr>
            <w:tcW w:w="1588" w:type="dxa"/>
            <w:shd w:val="clear" w:color="auto" w:fill="auto"/>
          </w:tcPr>
          <w:p w14:paraId="5038AE72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344 ÷ 8 =</w:t>
            </w:r>
          </w:p>
        </w:tc>
        <w:tc>
          <w:tcPr>
            <w:tcW w:w="454" w:type="dxa"/>
            <w:shd w:val="clear" w:color="auto" w:fill="auto"/>
            <w:tcMar>
              <w:left w:w="57" w:type="dxa"/>
              <w:right w:w="57" w:type="dxa"/>
            </w:tcMar>
          </w:tcPr>
          <w:p w14:paraId="5038AE73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1</w:t>
            </w:r>
            <w:r w:rsidR="00565166" w:rsidRPr="00565166">
              <w:rPr>
                <w:b/>
              </w:rPr>
              <w:t>9.</w:t>
            </w:r>
          </w:p>
        </w:tc>
        <w:tc>
          <w:tcPr>
            <w:tcW w:w="1588" w:type="dxa"/>
            <w:shd w:val="clear" w:color="auto" w:fill="auto"/>
          </w:tcPr>
          <w:p w14:paraId="5038AE74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1248 ÷ 4 =</w:t>
            </w:r>
          </w:p>
        </w:tc>
        <w:tc>
          <w:tcPr>
            <w:tcW w:w="578" w:type="dxa"/>
            <w:shd w:val="clear" w:color="auto" w:fill="auto"/>
            <w:tcMar>
              <w:left w:w="57" w:type="dxa"/>
              <w:right w:w="57" w:type="dxa"/>
            </w:tcMar>
          </w:tcPr>
          <w:p w14:paraId="5038AE75" w14:textId="77777777" w:rsidR="00565166" w:rsidRPr="00565166" w:rsidRDefault="00FA2E06" w:rsidP="00565166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2</w:t>
            </w:r>
            <w:r w:rsidR="00565166" w:rsidRPr="00565166">
              <w:rPr>
                <w:b/>
              </w:rPr>
              <w:t>0.</w:t>
            </w:r>
          </w:p>
        </w:tc>
        <w:tc>
          <w:tcPr>
            <w:tcW w:w="1588" w:type="dxa"/>
            <w:shd w:val="clear" w:color="auto" w:fill="auto"/>
          </w:tcPr>
          <w:p w14:paraId="5038AE76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1472 ÷ 8 =</w:t>
            </w:r>
          </w:p>
        </w:tc>
      </w:tr>
    </w:tbl>
    <w:p w14:paraId="5038AE78" w14:textId="77777777" w:rsidR="00565166" w:rsidRPr="00565166" w:rsidRDefault="00565166" w:rsidP="00565166">
      <w:pPr>
        <w:tabs>
          <w:tab w:val="left" w:pos="7170"/>
        </w:tabs>
        <w:spacing w:before="120" w:line="240" w:lineRule="auto"/>
      </w:pPr>
      <w:r>
        <w:t>And these …</w:t>
      </w:r>
    </w:p>
    <w:p w14:paraId="5038AE79" w14:textId="77777777" w:rsidR="00565166" w:rsidRDefault="00565166" w:rsidP="00565166">
      <w:pPr>
        <w:spacing w:line="240" w:lineRule="auto"/>
        <w:rPr>
          <w:szCs w:val="24"/>
        </w:rPr>
      </w:pPr>
    </w:p>
    <w:tbl>
      <w:tblPr>
        <w:tblW w:w="0" w:type="auto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9"/>
        <w:gridCol w:w="1387"/>
        <w:gridCol w:w="538"/>
        <w:gridCol w:w="1386"/>
        <w:gridCol w:w="537"/>
        <w:gridCol w:w="1386"/>
        <w:gridCol w:w="537"/>
        <w:gridCol w:w="1386"/>
        <w:gridCol w:w="556"/>
        <w:gridCol w:w="1386"/>
      </w:tblGrid>
      <w:tr w:rsidR="00565166" w:rsidRPr="00565166" w14:paraId="5038AE84" w14:textId="77777777" w:rsidTr="00565166">
        <w:trPr>
          <w:trHeight w:val="1077"/>
        </w:trPr>
        <w:tc>
          <w:tcPr>
            <w:tcW w:w="555" w:type="dxa"/>
            <w:shd w:val="clear" w:color="auto" w:fill="auto"/>
            <w:tcMar>
              <w:left w:w="57" w:type="dxa"/>
              <w:right w:w="57" w:type="dxa"/>
            </w:tcMar>
          </w:tcPr>
          <w:p w14:paraId="5038AE7A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1.</w:t>
            </w:r>
          </w:p>
        </w:tc>
        <w:tc>
          <w:tcPr>
            <w:tcW w:w="1522" w:type="dxa"/>
            <w:shd w:val="clear" w:color="auto" w:fill="auto"/>
          </w:tcPr>
          <w:p w14:paraId="5038AE7B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 xml:space="preserve">1422 ÷ 3 = 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E7C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2.</w:t>
            </w:r>
          </w:p>
        </w:tc>
        <w:tc>
          <w:tcPr>
            <w:tcW w:w="1522" w:type="dxa"/>
            <w:shd w:val="clear" w:color="auto" w:fill="auto"/>
          </w:tcPr>
          <w:p w14:paraId="5038AE7D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2910 ÷ 5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E7E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3.</w:t>
            </w:r>
          </w:p>
        </w:tc>
        <w:tc>
          <w:tcPr>
            <w:tcW w:w="1522" w:type="dxa"/>
            <w:shd w:val="clear" w:color="auto" w:fill="auto"/>
          </w:tcPr>
          <w:p w14:paraId="5038AE7F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3144 ÷ 6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E80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4.</w:t>
            </w:r>
          </w:p>
        </w:tc>
        <w:tc>
          <w:tcPr>
            <w:tcW w:w="1522" w:type="dxa"/>
            <w:shd w:val="clear" w:color="auto" w:fill="auto"/>
          </w:tcPr>
          <w:p w14:paraId="5038AE81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5204 ÷ 4 =</w:t>
            </w:r>
          </w:p>
        </w:tc>
        <w:tc>
          <w:tcPr>
            <w:tcW w:w="576" w:type="dxa"/>
            <w:shd w:val="clear" w:color="auto" w:fill="auto"/>
            <w:tcMar>
              <w:left w:w="57" w:type="dxa"/>
              <w:right w:w="57" w:type="dxa"/>
            </w:tcMar>
          </w:tcPr>
          <w:p w14:paraId="5038AE82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5.</w:t>
            </w:r>
          </w:p>
        </w:tc>
        <w:tc>
          <w:tcPr>
            <w:tcW w:w="1522" w:type="dxa"/>
            <w:shd w:val="clear" w:color="auto" w:fill="auto"/>
          </w:tcPr>
          <w:p w14:paraId="5038AE83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3025 ÷ 5 =</w:t>
            </w:r>
          </w:p>
        </w:tc>
      </w:tr>
      <w:tr w:rsidR="00565166" w:rsidRPr="00565166" w14:paraId="5038AE8F" w14:textId="77777777" w:rsidTr="00565166">
        <w:trPr>
          <w:trHeight w:val="1077"/>
        </w:trPr>
        <w:tc>
          <w:tcPr>
            <w:tcW w:w="555" w:type="dxa"/>
            <w:shd w:val="clear" w:color="auto" w:fill="auto"/>
            <w:tcMar>
              <w:left w:w="57" w:type="dxa"/>
              <w:right w:w="57" w:type="dxa"/>
            </w:tcMar>
          </w:tcPr>
          <w:p w14:paraId="5038AE85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lastRenderedPageBreak/>
              <w:t>2</w:t>
            </w:r>
            <w:r w:rsidR="00565166" w:rsidRPr="00565166">
              <w:rPr>
                <w:b/>
                <w:spacing w:val="-8"/>
              </w:rPr>
              <w:t>6.</w:t>
            </w:r>
          </w:p>
        </w:tc>
        <w:tc>
          <w:tcPr>
            <w:tcW w:w="1522" w:type="dxa"/>
            <w:shd w:val="clear" w:color="auto" w:fill="auto"/>
          </w:tcPr>
          <w:p w14:paraId="5038AE86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3283 ÷ 7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E87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7.</w:t>
            </w:r>
          </w:p>
        </w:tc>
        <w:tc>
          <w:tcPr>
            <w:tcW w:w="1522" w:type="dxa"/>
            <w:shd w:val="clear" w:color="auto" w:fill="auto"/>
          </w:tcPr>
          <w:p w14:paraId="5038AE88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4203 ÷ 9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E89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8.</w:t>
            </w:r>
          </w:p>
        </w:tc>
        <w:tc>
          <w:tcPr>
            <w:tcW w:w="1522" w:type="dxa"/>
            <w:shd w:val="clear" w:color="auto" w:fill="auto"/>
          </w:tcPr>
          <w:p w14:paraId="5038AE8A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3504 ÷ 8 =</w:t>
            </w:r>
          </w:p>
        </w:tc>
        <w:tc>
          <w:tcPr>
            <w:tcW w:w="554" w:type="dxa"/>
            <w:shd w:val="clear" w:color="auto" w:fill="auto"/>
            <w:tcMar>
              <w:left w:w="57" w:type="dxa"/>
              <w:right w:w="57" w:type="dxa"/>
            </w:tcMar>
          </w:tcPr>
          <w:p w14:paraId="5038AE8B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2</w:t>
            </w:r>
            <w:r w:rsidR="00565166" w:rsidRPr="00565166">
              <w:rPr>
                <w:b/>
                <w:spacing w:val="-8"/>
              </w:rPr>
              <w:t>9.</w:t>
            </w:r>
          </w:p>
        </w:tc>
        <w:tc>
          <w:tcPr>
            <w:tcW w:w="1522" w:type="dxa"/>
            <w:shd w:val="clear" w:color="auto" w:fill="auto"/>
          </w:tcPr>
          <w:p w14:paraId="5038AE8C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7038 ÷ 6 =</w:t>
            </w:r>
          </w:p>
        </w:tc>
        <w:tc>
          <w:tcPr>
            <w:tcW w:w="576" w:type="dxa"/>
            <w:shd w:val="clear" w:color="auto" w:fill="auto"/>
            <w:tcMar>
              <w:left w:w="57" w:type="dxa"/>
              <w:right w:w="57" w:type="dxa"/>
            </w:tcMar>
          </w:tcPr>
          <w:p w14:paraId="5038AE8D" w14:textId="77777777" w:rsidR="00565166" w:rsidRPr="00565166" w:rsidRDefault="00FA2E06" w:rsidP="00565166">
            <w:pPr>
              <w:spacing w:after="120" w:line="240" w:lineRule="auto"/>
              <w:rPr>
                <w:b/>
                <w:spacing w:val="-8"/>
              </w:rPr>
            </w:pPr>
            <w:r>
              <w:rPr>
                <w:b/>
                <w:spacing w:val="-8"/>
              </w:rPr>
              <w:t>3</w:t>
            </w:r>
            <w:r w:rsidR="00565166" w:rsidRPr="00565166">
              <w:rPr>
                <w:b/>
                <w:spacing w:val="-8"/>
              </w:rPr>
              <w:t>0.</w:t>
            </w:r>
          </w:p>
        </w:tc>
        <w:tc>
          <w:tcPr>
            <w:tcW w:w="1522" w:type="dxa"/>
            <w:shd w:val="clear" w:color="auto" w:fill="auto"/>
          </w:tcPr>
          <w:p w14:paraId="5038AE8E" w14:textId="77777777" w:rsidR="00565166" w:rsidRPr="00565166" w:rsidRDefault="00565166" w:rsidP="00565166">
            <w:pPr>
              <w:spacing w:after="120" w:line="240" w:lineRule="auto"/>
            </w:pPr>
            <w:r w:rsidRPr="00565166">
              <w:t>7038 ÷ 9 =</w:t>
            </w:r>
          </w:p>
        </w:tc>
      </w:tr>
    </w:tbl>
    <w:p w14:paraId="5038AE90" w14:textId="77777777" w:rsidR="00565166" w:rsidRDefault="00D17770" w:rsidP="00565166">
      <w:pPr>
        <w:spacing w:line="240" w:lineRule="auto"/>
        <w:rPr>
          <w:b/>
          <w:szCs w:val="24"/>
        </w:rPr>
      </w:pPr>
      <w:r w:rsidRPr="00D17770">
        <w:rPr>
          <w:b/>
          <w:szCs w:val="24"/>
        </w:rPr>
        <w:t>Answers:</w:t>
      </w:r>
    </w:p>
    <w:p w14:paraId="5038AE91" w14:textId="77777777" w:rsidR="00D17770" w:rsidRDefault="00D17770" w:rsidP="00565166">
      <w:pPr>
        <w:spacing w:line="240" w:lineRule="auto"/>
        <w:rPr>
          <w:b/>
          <w:szCs w:val="24"/>
        </w:rPr>
      </w:pPr>
      <w:r>
        <w:rPr>
          <w:b/>
          <w:szCs w:val="24"/>
        </w:rPr>
        <w:t>1.</w:t>
      </w:r>
    </w:p>
    <w:p w14:paraId="5038AE92" w14:textId="77777777" w:rsidR="00D17770" w:rsidRDefault="00D17770" w:rsidP="00565166">
      <w:pPr>
        <w:spacing w:line="240" w:lineRule="auto"/>
        <w:rPr>
          <w:szCs w:val="24"/>
        </w:rPr>
      </w:pPr>
      <w:r w:rsidRPr="00D17770">
        <w:rPr>
          <w:szCs w:val="24"/>
        </w:rPr>
        <w:t>1. 9</w:t>
      </w:r>
      <w:r w:rsidRPr="00D17770">
        <w:rPr>
          <w:szCs w:val="24"/>
        </w:rPr>
        <w:tab/>
        <w:t>2. 9</w:t>
      </w:r>
      <w:r w:rsidRPr="00D17770">
        <w:rPr>
          <w:szCs w:val="24"/>
        </w:rPr>
        <w:tab/>
        <w:t>3. 9</w:t>
      </w:r>
      <w:r w:rsidRPr="00D17770">
        <w:rPr>
          <w:szCs w:val="24"/>
        </w:rPr>
        <w:tab/>
        <w:t>4. 7</w:t>
      </w:r>
      <w:r w:rsidRPr="00D17770">
        <w:rPr>
          <w:szCs w:val="24"/>
        </w:rPr>
        <w:tab/>
        <w:t>5. 8</w:t>
      </w:r>
      <w:r w:rsidRPr="00D17770">
        <w:rPr>
          <w:szCs w:val="24"/>
        </w:rPr>
        <w:tab/>
        <w:t>6. 11</w:t>
      </w:r>
      <w:r w:rsidRPr="00D17770">
        <w:rPr>
          <w:szCs w:val="24"/>
        </w:rPr>
        <w:tab/>
        <w:t>7. 11</w:t>
      </w:r>
      <w:r w:rsidRPr="00D17770">
        <w:rPr>
          <w:szCs w:val="24"/>
        </w:rPr>
        <w:tab/>
        <w:t>8. 11</w:t>
      </w:r>
      <w:r w:rsidRPr="00D17770">
        <w:rPr>
          <w:szCs w:val="24"/>
        </w:rPr>
        <w:tab/>
        <w:t>9. 13</w:t>
      </w:r>
      <w:r w:rsidRPr="00D17770">
        <w:rPr>
          <w:szCs w:val="24"/>
        </w:rPr>
        <w:tab/>
        <w:t>10. 15</w:t>
      </w:r>
    </w:p>
    <w:p w14:paraId="5038AE93" w14:textId="77777777" w:rsidR="00D17770" w:rsidRPr="00D17770" w:rsidRDefault="00D17770" w:rsidP="00565166">
      <w:pPr>
        <w:spacing w:line="240" w:lineRule="auto"/>
        <w:rPr>
          <w:b/>
          <w:szCs w:val="24"/>
        </w:rPr>
      </w:pPr>
      <w:r w:rsidRPr="00D17770">
        <w:rPr>
          <w:b/>
          <w:szCs w:val="24"/>
        </w:rPr>
        <w:t>2.</w:t>
      </w:r>
    </w:p>
    <w:p w14:paraId="5038AE94" w14:textId="77777777" w:rsidR="00D17770" w:rsidRDefault="00D17770" w:rsidP="00D17770">
      <w:pPr>
        <w:spacing w:line="240" w:lineRule="auto"/>
        <w:rPr>
          <w:szCs w:val="24"/>
        </w:rPr>
      </w:pPr>
      <w:r>
        <w:rPr>
          <w:szCs w:val="24"/>
        </w:rPr>
        <w:t>1. 61</w:t>
      </w:r>
      <w:r>
        <w:rPr>
          <w:szCs w:val="24"/>
        </w:rPr>
        <w:tab/>
        <w:t>2. 62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82</w:t>
      </w:r>
      <w:r w:rsidRPr="00D17770">
        <w:rPr>
          <w:szCs w:val="24"/>
        </w:rPr>
        <w:tab/>
      </w:r>
      <w:r>
        <w:rPr>
          <w:szCs w:val="24"/>
        </w:rPr>
        <w:t>4. 81</w:t>
      </w:r>
      <w:r>
        <w:rPr>
          <w:szCs w:val="24"/>
        </w:rPr>
        <w:tab/>
        <w:t>5. 71</w:t>
      </w:r>
      <w:r>
        <w:rPr>
          <w:szCs w:val="24"/>
        </w:rPr>
        <w:tab/>
        <w:t>6. 92</w:t>
      </w:r>
      <w:r>
        <w:rPr>
          <w:szCs w:val="24"/>
        </w:rPr>
        <w:tab/>
        <w:t>7. 58</w:t>
      </w:r>
      <w:r>
        <w:rPr>
          <w:szCs w:val="24"/>
        </w:rPr>
        <w:tab/>
        <w:t>8. 91</w:t>
      </w:r>
      <w:r>
        <w:rPr>
          <w:szCs w:val="24"/>
        </w:rPr>
        <w:tab/>
        <w:t>9. 101</w:t>
      </w:r>
      <w:r>
        <w:rPr>
          <w:szCs w:val="24"/>
        </w:rPr>
        <w:tab/>
        <w:t>10. 101</w:t>
      </w:r>
    </w:p>
    <w:p w14:paraId="5038AE95" w14:textId="77777777" w:rsidR="00D17770" w:rsidRPr="00D17770" w:rsidRDefault="00D17770" w:rsidP="00D17770">
      <w:pPr>
        <w:spacing w:line="240" w:lineRule="auto"/>
        <w:rPr>
          <w:b/>
          <w:szCs w:val="24"/>
        </w:rPr>
      </w:pPr>
      <w:r w:rsidRPr="00D17770">
        <w:rPr>
          <w:b/>
          <w:szCs w:val="24"/>
        </w:rPr>
        <w:t>3.</w:t>
      </w:r>
    </w:p>
    <w:p w14:paraId="5038AE96" w14:textId="77777777" w:rsidR="00D17770" w:rsidRDefault="00D17770" w:rsidP="00D17770">
      <w:pPr>
        <w:spacing w:line="240" w:lineRule="auto"/>
        <w:rPr>
          <w:szCs w:val="24"/>
        </w:rPr>
      </w:pPr>
      <w:r>
        <w:rPr>
          <w:szCs w:val="24"/>
        </w:rPr>
        <w:t>1. 592</w:t>
      </w:r>
      <w:r>
        <w:rPr>
          <w:szCs w:val="24"/>
        </w:rPr>
        <w:tab/>
        <w:t>2. 593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382</w:t>
      </w:r>
      <w:r w:rsidRPr="00D17770">
        <w:rPr>
          <w:szCs w:val="24"/>
        </w:rPr>
        <w:tab/>
      </w:r>
      <w:r>
        <w:rPr>
          <w:szCs w:val="24"/>
        </w:rPr>
        <w:t>4. 591</w:t>
      </w:r>
      <w:r>
        <w:rPr>
          <w:szCs w:val="24"/>
        </w:rPr>
        <w:tab/>
        <w:t>5. 783</w:t>
      </w:r>
      <w:r>
        <w:rPr>
          <w:szCs w:val="24"/>
        </w:rPr>
        <w:tab/>
        <w:t>6. 932</w:t>
      </w:r>
      <w:r>
        <w:rPr>
          <w:szCs w:val="24"/>
        </w:rPr>
        <w:tab/>
        <w:t>7. 734</w:t>
      </w:r>
      <w:r>
        <w:rPr>
          <w:szCs w:val="24"/>
        </w:rPr>
        <w:tab/>
        <w:t>8. 641</w:t>
      </w:r>
      <w:r>
        <w:rPr>
          <w:szCs w:val="24"/>
        </w:rPr>
        <w:tab/>
        <w:t>9. 1022</w:t>
      </w:r>
      <w:r>
        <w:rPr>
          <w:szCs w:val="24"/>
        </w:rPr>
        <w:tab/>
        <w:t>10. 1081</w:t>
      </w:r>
    </w:p>
    <w:p w14:paraId="5038AE97" w14:textId="77777777" w:rsidR="00D17770" w:rsidRPr="00BA470C" w:rsidRDefault="00D17770" w:rsidP="00D17770">
      <w:pPr>
        <w:spacing w:line="240" w:lineRule="auto"/>
        <w:rPr>
          <w:b/>
          <w:szCs w:val="24"/>
        </w:rPr>
      </w:pPr>
      <w:r w:rsidRPr="00BA470C">
        <w:rPr>
          <w:b/>
          <w:szCs w:val="24"/>
        </w:rPr>
        <w:t xml:space="preserve">4. </w:t>
      </w:r>
    </w:p>
    <w:p w14:paraId="5038AE98" w14:textId="77777777" w:rsidR="00D17770" w:rsidRDefault="00D17770" w:rsidP="00D17770">
      <w:pPr>
        <w:spacing w:line="240" w:lineRule="auto"/>
        <w:rPr>
          <w:szCs w:val="24"/>
        </w:rPr>
      </w:pPr>
      <w:r>
        <w:rPr>
          <w:szCs w:val="24"/>
        </w:rPr>
        <w:t>1. 3</w:t>
      </w:r>
      <w:r>
        <w:rPr>
          <w:szCs w:val="24"/>
        </w:rPr>
        <w:tab/>
        <w:t xml:space="preserve">2. </w:t>
      </w:r>
      <w:r w:rsidR="00BA470C">
        <w:rPr>
          <w:szCs w:val="24"/>
        </w:rPr>
        <w:t>5</w:t>
      </w:r>
      <w:r w:rsidRPr="00D17770">
        <w:rPr>
          <w:szCs w:val="24"/>
        </w:rPr>
        <w:tab/>
        <w:t xml:space="preserve">3. </w:t>
      </w:r>
      <w:r w:rsidR="00BA470C">
        <w:rPr>
          <w:szCs w:val="24"/>
        </w:rPr>
        <w:t>3</w:t>
      </w:r>
      <w:r w:rsidRPr="00D17770">
        <w:rPr>
          <w:szCs w:val="24"/>
        </w:rPr>
        <w:tab/>
      </w:r>
      <w:r>
        <w:rPr>
          <w:szCs w:val="24"/>
        </w:rPr>
        <w:t xml:space="preserve">4. </w:t>
      </w:r>
      <w:r w:rsidR="00BA470C">
        <w:rPr>
          <w:szCs w:val="24"/>
        </w:rPr>
        <w:t>4</w:t>
      </w:r>
      <w:r>
        <w:rPr>
          <w:szCs w:val="24"/>
        </w:rPr>
        <w:tab/>
        <w:t xml:space="preserve">5. </w:t>
      </w:r>
      <w:r w:rsidR="00BA470C">
        <w:rPr>
          <w:szCs w:val="24"/>
        </w:rPr>
        <w:t>2</w:t>
      </w:r>
      <w:r>
        <w:rPr>
          <w:szCs w:val="24"/>
        </w:rPr>
        <w:tab/>
        <w:t xml:space="preserve">6. </w:t>
      </w:r>
      <w:r w:rsidR="00BA470C">
        <w:rPr>
          <w:szCs w:val="24"/>
        </w:rPr>
        <w:t>1</w:t>
      </w:r>
      <w:r>
        <w:rPr>
          <w:szCs w:val="24"/>
        </w:rPr>
        <w:tab/>
        <w:t xml:space="preserve">7. </w:t>
      </w:r>
      <w:r w:rsidR="00BA470C">
        <w:rPr>
          <w:szCs w:val="24"/>
        </w:rPr>
        <w:t>2</w:t>
      </w:r>
      <w:r>
        <w:rPr>
          <w:szCs w:val="24"/>
        </w:rPr>
        <w:tab/>
        <w:t xml:space="preserve">8. </w:t>
      </w:r>
      <w:r w:rsidR="00BA470C">
        <w:rPr>
          <w:szCs w:val="24"/>
        </w:rPr>
        <w:t>1</w:t>
      </w:r>
      <w:r>
        <w:rPr>
          <w:szCs w:val="24"/>
        </w:rPr>
        <w:tab/>
        <w:t xml:space="preserve">9. </w:t>
      </w:r>
      <w:r w:rsidR="00BA470C">
        <w:rPr>
          <w:szCs w:val="24"/>
        </w:rPr>
        <w:t>4</w:t>
      </w:r>
      <w:r w:rsidR="00BA470C">
        <w:rPr>
          <w:szCs w:val="24"/>
        </w:rPr>
        <w:tab/>
        <w:t>10. 7</w:t>
      </w:r>
    </w:p>
    <w:p w14:paraId="5038AE99" w14:textId="77777777" w:rsidR="00BA470C" w:rsidRPr="00BA470C" w:rsidRDefault="00BA470C" w:rsidP="00D17770">
      <w:pPr>
        <w:spacing w:line="240" w:lineRule="auto"/>
        <w:rPr>
          <w:b/>
          <w:szCs w:val="24"/>
        </w:rPr>
      </w:pPr>
      <w:r w:rsidRPr="00BA470C">
        <w:rPr>
          <w:b/>
          <w:szCs w:val="24"/>
        </w:rPr>
        <w:t>5a.</w:t>
      </w:r>
    </w:p>
    <w:p w14:paraId="5038AE9A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>1. 21</w:t>
      </w:r>
      <w:r>
        <w:rPr>
          <w:szCs w:val="24"/>
        </w:rPr>
        <w:tab/>
        <w:t>2. 14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35</w:t>
      </w:r>
      <w:r w:rsidRPr="00D17770">
        <w:rPr>
          <w:szCs w:val="24"/>
        </w:rPr>
        <w:tab/>
      </w:r>
      <w:r>
        <w:rPr>
          <w:szCs w:val="24"/>
        </w:rPr>
        <w:t>4. 35</w:t>
      </w:r>
      <w:r>
        <w:rPr>
          <w:szCs w:val="24"/>
        </w:rPr>
        <w:tab/>
        <w:t>5. 22</w:t>
      </w:r>
      <w:r>
        <w:rPr>
          <w:szCs w:val="24"/>
        </w:rPr>
        <w:tab/>
        <w:t>6. 43</w:t>
      </w:r>
      <w:r>
        <w:rPr>
          <w:szCs w:val="24"/>
        </w:rPr>
        <w:tab/>
        <w:t>7. 53</w:t>
      </w:r>
      <w:r>
        <w:rPr>
          <w:szCs w:val="24"/>
        </w:rPr>
        <w:tab/>
        <w:t>8. 73</w:t>
      </w:r>
      <w:r>
        <w:rPr>
          <w:szCs w:val="24"/>
        </w:rPr>
        <w:tab/>
        <w:t>9. 41</w:t>
      </w:r>
      <w:r>
        <w:rPr>
          <w:szCs w:val="24"/>
        </w:rPr>
        <w:tab/>
        <w:t>10. 47</w:t>
      </w:r>
    </w:p>
    <w:p w14:paraId="5038AE9B" w14:textId="77777777" w:rsidR="00BA470C" w:rsidRPr="00BA470C" w:rsidRDefault="00BA470C" w:rsidP="00BA470C">
      <w:pPr>
        <w:spacing w:line="240" w:lineRule="auto"/>
        <w:rPr>
          <w:b/>
          <w:szCs w:val="24"/>
        </w:rPr>
      </w:pPr>
      <w:r w:rsidRPr="00BA470C">
        <w:rPr>
          <w:b/>
          <w:szCs w:val="24"/>
        </w:rPr>
        <w:t>5b</w:t>
      </w:r>
      <w:r>
        <w:rPr>
          <w:b/>
          <w:szCs w:val="24"/>
        </w:rPr>
        <w:t>.</w:t>
      </w:r>
    </w:p>
    <w:p w14:paraId="5038AE9C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>1. 27</w:t>
      </w:r>
      <w:r>
        <w:rPr>
          <w:szCs w:val="24"/>
        </w:rPr>
        <w:tab/>
        <w:t>2. 15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38</w:t>
      </w:r>
      <w:r w:rsidRPr="00D17770">
        <w:rPr>
          <w:szCs w:val="24"/>
        </w:rPr>
        <w:tab/>
      </w:r>
      <w:r>
        <w:rPr>
          <w:szCs w:val="24"/>
        </w:rPr>
        <w:t>4. 45</w:t>
      </w:r>
      <w:r>
        <w:rPr>
          <w:szCs w:val="24"/>
        </w:rPr>
        <w:tab/>
        <w:t>5. 16</w:t>
      </w:r>
      <w:r>
        <w:rPr>
          <w:szCs w:val="24"/>
        </w:rPr>
        <w:tab/>
        <w:t>6. 36</w:t>
      </w:r>
      <w:r>
        <w:rPr>
          <w:szCs w:val="24"/>
        </w:rPr>
        <w:tab/>
        <w:t>7. 26</w:t>
      </w:r>
      <w:r>
        <w:rPr>
          <w:szCs w:val="24"/>
        </w:rPr>
        <w:tab/>
        <w:t>8. 36</w:t>
      </w:r>
      <w:r>
        <w:rPr>
          <w:szCs w:val="24"/>
        </w:rPr>
        <w:tab/>
        <w:t>9. 36</w:t>
      </w:r>
      <w:r>
        <w:rPr>
          <w:szCs w:val="24"/>
        </w:rPr>
        <w:tab/>
        <w:t>10. 45</w:t>
      </w:r>
    </w:p>
    <w:p w14:paraId="5038AE9D" w14:textId="77777777" w:rsidR="00BA470C" w:rsidRPr="00BA470C" w:rsidRDefault="00BA470C" w:rsidP="00BA470C">
      <w:pPr>
        <w:spacing w:line="240" w:lineRule="auto"/>
        <w:rPr>
          <w:b/>
          <w:szCs w:val="24"/>
        </w:rPr>
      </w:pPr>
      <w:r w:rsidRPr="00BA470C">
        <w:rPr>
          <w:b/>
          <w:szCs w:val="24"/>
        </w:rPr>
        <w:t>5c.</w:t>
      </w:r>
    </w:p>
    <w:p w14:paraId="5038AE9E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>1. 242</w:t>
      </w:r>
      <w:r>
        <w:rPr>
          <w:szCs w:val="24"/>
        </w:rPr>
        <w:tab/>
        <w:t>2. 126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341</w:t>
      </w:r>
      <w:r w:rsidRPr="00D17770">
        <w:rPr>
          <w:szCs w:val="24"/>
        </w:rPr>
        <w:tab/>
      </w:r>
      <w:r>
        <w:rPr>
          <w:szCs w:val="24"/>
        </w:rPr>
        <w:t>4. 102</w:t>
      </w:r>
      <w:r>
        <w:rPr>
          <w:szCs w:val="24"/>
        </w:rPr>
        <w:tab/>
        <w:t>5. 421</w:t>
      </w:r>
      <w:r>
        <w:rPr>
          <w:szCs w:val="24"/>
        </w:rPr>
        <w:tab/>
        <w:t>6. 341</w:t>
      </w:r>
      <w:r>
        <w:rPr>
          <w:szCs w:val="24"/>
        </w:rPr>
        <w:tab/>
        <w:t>7. 237</w:t>
      </w:r>
      <w:r>
        <w:rPr>
          <w:szCs w:val="24"/>
        </w:rPr>
        <w:tab/>
        <w:t>8. 426</w:t>
      </w:r>
      <w:r>
        <w:rPr>
          <w:szCs w:val="24"/>
        </w:rPr>
        <w:tab/>
        <w:t>9. 272</w:t>
      </w:r>
      <w:r>
        <w:rPr>
          <w:szCs w:val="24"/>
        </w:rPr>
        <w:tab/>
        <w:t>10. 1426</w:t>
      </w:r>
    </w:p>
    <w:p w14:paraId="5038AE9F" w14:textId="77777777" w:rsidR="00BA470C" w:rsidRPr="00A859E8" w:rsidRDefault="00BA470C" w:rsidP="00BA470C">
      <w:pPr>
        <w:spacing w:line="240" w:lineRule="auto"/>
        <w:rPr>
          <w:b/>
          <w:szCs w:val="24"/>
        </w:rPr>
      </w:pPr>
      <w:r w:rsidRPr="00A859E8">
        <w:rPr>
          <w:b/>
          <w:szCs w:val="24"/>
        </w:rPr>
        <w:t>6a.</w:t>
      </w:r>
    </w:p>
    <w:p w14:paraId="5038AEA0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>1. 72</w:t>
      </w:r>
      <w:r>
        <w:rPr>
          <w:szCs w:val="24"/>
        </w:rPr>
        <w:tab/>
        <w:t>2. 172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318</w:t>
      </w:r>
      <w:r w:rsidRPr="00D17770">
        <w:rPr>
          <w:szCs w:val="24"/>
        </w:rPr>
        <w:tab/>
      </w:r>
      <w:r>
        <w:rPr>
          <w:szCs w:val="24"/>
        </w:rPr>
        <w:t>4. 288</w:t>
      </w:r>
      <w:r>
        <w:rPr>
          <w:szCs w:val="24"/>
        </w:rPr>
        <w:tab/>
        <w:t>5. 320</w:t>
      </w:r>
      <w:r>
        <w:rPr>
          <w:szCs w:val="24"/>
        </w:rPr>
        <w:tab/>
        <w:t>6. 216</w:t>
      </w:r>
      <w:r>
        <w:rPr>
          <w:szCs w:val="24"/>
        </w:rPr>
        <w:tab/>
        <w:t>7. 324</w:t>
      </w:r>
      <w:r>
        <w:rPr>
          <w:szCs w:val="24"/>
        </w:rPr>
        <w:tab/>
        <w:t>8. 261</w:t>
      </w:r>
      <w:r>
        <w:rPr>
          <w:szCs w:val="24"/>
        </w:rPr>
        <w:tab/>
        <w:t>9. 498</w:t>
      </w:r>
      <w:r>
        <w:rPr>
          <w:szCs w:val="24"/>
        </w:rPr>
        <w:tab/>
        <w:t>10. 406</w:t>
      </w:r>
    </w:p>
    <w:p w14:paraId="5038AEA1" w14:textId="77777777" w:rsidR="00BA470C" w:rsidRPr="00A859E8" w:rsidRDefault="00BA470C" w:rsidP="00BA470C">
      <w:pPr>
        <w:spacing w:line="240" w:lineRule="auto"/>
        <w:rPr>
          <w:b/>
          <w:szCs w:val="24"/>
        </w:rPr>
      </w:pPr>
      <w:r w:rsidRPr="00A859E8">
        <w:rPr>
          <w:b/>
          <w:szCs w:val="24"/>
        </w:rPr>
        <w:t>6b.</w:t>
      </w:r>
    </w:p>
    <w:p w14:paraId="5038AEA2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>1. 850</w:t>
      </w:r>
      <w:r>
        <w:rPr>
          <w:szCs w:val="24"/>
        </w:rPr>
        <w:tab/>
        <w:t>2. 1032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848</w:t>
      </w:r>
      <w:r w:rsidRPr="00D17770">
        <w:rPr>
          <w:szCs w:val="24"/>
        </w:rPr>
        <w:tab/>
      </w:r>
      <w:r>
        <w:rPr>
          <w:szCs w:val="24"/>
        </w:rPr>
        <w:t>4. 1728</w:t>
      </w:r>
      <w:r>
        <w:rPr>
          <w:szCs w:val="24"/>
        </w:rPr>
        <w:tab/>
        <w:t>5. 2240</w:t>
      </w:r>
      <w:r>
        <w:rPr>
          <w:szCs w:val="24"/>
        </w:rPr>
        <w:tab/>
        <w:t>6. 1026</w:t>
      </w:r>
      <w:r>
        <w:rPr>
          <w:szCs w:val="24"/>
        </w:rPr>
        <w:tab/>
        <w:t>7. 1944</w:t>
      </w:r>
      <w:r>
        <w:rPr>
          <w:szCs w:val="24"/>
        </w:rPr>
        <w:tab/>
        <w:t>8. 8806</w:t>
      </w:r>
      <w:r>
        <w:rPr>
          <w:szCs w:val="24"/>
        </w:rPr>
        <w:tab/>
        <w:t>9. 11886</w:t>
      </w:r>
      <w:r>
        <w:rPr>
          <w:szCs w:val="24"/>
        </w:rPr>
        <w:tab/>
        <w:t>10. 16946</w:t>
      </w:r>
    </w:p>
    <w:p w14:paraId="5038AEA3" w14:textId="77777777" w:rsidR="00BA470C" w:rsidRPr="00A859E8" w:rsidRDefault="00BA470C" w:rsidP="00BA470C">
      <w:pPr>
        <w:spacing w:line="240" w:lineRule="auto"/>
        <w:rPr>
          <w:b/>
          <w:szCs w:val="24"/>
        </w:rPr>
      </w:pPr>
      <w:r w:rsidRPr="00A859E8">
        <w:rPr>
          <w:b/>
          <w:szCs w:val="24"/>
        </w:rPr>
        <w:t>7a.</w:t>
      </w:r>
    </w:p>
    <w:p w14:paraId="5038AEA4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>1. 6</w:t>
      </w:r>
      <w:r>
        <w:rPr>
          <w:szCs w:val="24"/>
        </w:rPr>
        <w:tab/>
        <w:t>2. 4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4</w:t>
      </w:r>
      <w:r w:rsidRPr="00D17770">
        <w:rPr>
          <w:szCs w:val="24"/>
        </w:rPr>
        <w:tab/>
      </w:r>
      <w:r>
        <w:rPr>
          <w:szCs w:val="24"/>
        </w:rPr>
        <w:t>4. 3</w:t>
      </w:r>
      <w:r>
        <w:rPr>
          <w:szCs w:val="24"/>
        </w:rPr>
        <w:tab/>
        <w:t>5. 5</w:t>
      </w:r>
      <w:r>
        <w:rPr>
          <w:szCs w:val="24"/>
        </w:rPr>
        <w:tab/>
        <w:t>6. 6</w:t>
      </w:r>
      <w:r>
        <w:rPr>
          <w:szCs w:val="24"/>
        </w:rPr>
        <w:tab/>
        <w:t>7. 4</w:t>
      </w:r>
      <w:r>
        <w:rPr>
          <w:szCs w:val="24"/>
        </w:rPr>
        <w:tab/>
        <w:t>8. 6</w:t>
      </w:r>
      <w:r>
        <w:rPr>
          <w:szCs w:val="24"/>
        </w:rPr>
        <w:tab/>
        <w:t>9. 7</w:t>
      </w:r>
      <w:r>
        <w:rPr>
          <w:szCs w:val="24"/>
        </w:rPr>
        <w:tab/>
        <w:t>10. 9</w:t>
      </w:r>
    </w:p>
    <w:p w14:paraId="5038AEA5" w14:textId="77777777" w:rsidR="00BA470C" w:rsidRDefault="00BA470C" w:rsidP="00BA470C">
      <w:pPr>
        <w:spacing w:line="240" w:lineRule="auto"/>
        <w:rPr>
          <w:szCs w:val="24"/>
        </w:rPr>
      </w:pPr>
      <w:r>
        <w:rPr>
          <w:szCs w:val="24"/>
        </w:rPr>
        <w:t xml:space="preserve">11. </w:t>
      </w:r>
      <w:r w:rsidR="00A859E8">
        <w:rPr>
          <w:szCs w:val="24"/>
        </w:rPr>
        <w:t>60</w:t>
      </w:r>
      <w:r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 xml:space="preserve">2. </w:t>
      </w:r>
      <w:r w:rsidR="00A859E8">
        <w:rPr>
          <w:szCs w:val="24"/>
        </w:rPr>
        <w:t>40</w:t>
      </w:r>
      <w:r w:rsidRPr="00D17770">
        <w:rPr>
          <w:szCs w:val="24"/>
        </w:rPr>
        <w:tab/>
      </w:r>
      <w:r w:rsidR="00A859E8">
        <w:rPr>
          <w:szCs w:val="24"/>
        </w:rPr>
        <w:t>1</w:t>
      </w:r>
      <w:r w:rsidRPr="00D17770">
        <w:rPr>
          <w:szCs w:val="24"/>
        </w:rPr>
        <w:t xml:space="preserve">3. </w:t>
      </w:r>
      <w:r w:rsidR="00A859E8">
        <w:rPr>
          <w:szCs w:val="24"/>
        </w:rPr>
        <w:t>40</w:t>
      </w:r>
      <w:r w:rsidRPr="00D17770"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>4. 3</w:t>
      </w:r>
      <w:r w:rsidR="00A859E8">
        <w:rPr>
          <w:szCs w:val="24"/>
        </w:rPr>
        <w:t>0</w:t>
      </w:r>
      <w:r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 xml:space="preserve">5. </w:t>
      </w:r>
      <w:r w:rsidR="00A859E8">
        <w:rPr>
          <w:szCs w:val="24"/>
        </w:rPr>
        <w:t>60</w:t>
      </w:r>
      <w:r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>6. 4</w:t>
      </w:r>
      <w:r w:rsidR="00A859E8">
        <w:rPr>
          <w:szCs w:val="24"/>
        </w:rPr>
        <w:t>0</w:t>
      </w:r>
      <w:r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 xml:space="preserve">7. </w:t>
      </w:r>
      <w:r w:rsidR="00A859E8">
        <w:rPr>
          <w:szCs w:val="24"/>
        </w:rPr>
        <w:t>40</w:t>
      </w:r>
      <w:r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 xml:space="preserve">8. </w:t>
      </w:r>
      <w:r w:rsidR="00A859E8">
        <w:rPr>
          <w:szCs w:val="24"/>
        </w:rPr>
        <w:t>30</w:t>
      </w:r>
      <w:r>
        <w:rPr>
          <w:szCs w:val="24"/>
        </w:rPr>
        <w:tab/>
      </w:r>
      <w:r w:rsidR="00A859E8">
        <w:rPr>
          <w:szCs w:val="24"/>
        </w:rPr>
        <w:t>1</w:t>
      </w:r>
      <w:r>
        <w:rPr>
          <w:szCs w:val="24"/>
        </w:rPr>
        <w:t xml:space="preserve">9. </w:t>
      </w:r>
      <w:r w:rsidR="00A859E8">
        <w:rPr>
          <w:szCs w:val="24"/>
        </w:rPr>
        <w:t>70</w:t>
      </w:r>
      <w:r w:rsidR="00A859E8">
        <w:rPr>
          <w:szCs w:val="24"/>
        </w:rPr>
        <w:tab/>
        <w:t>2</w:t>
      </w:r>
      <w:r>
        <w:rPr>
          <w:szCs w:val="24"/>
        </w:rPr>
        <w:t xml:space="preserve">0. </w:t>
      </w:r>
      <w:r w:rsidR="00A859E8">
        <w:rPr>
          <w:szCs w:val="24"/>
        </w:rPr>
        <w:t>90</w:t>
      </w:r>
    </w:p>
    <w:p w14:paraId="5038AEA6" w14:textId="77777777" w:rsidR="00A859E8" w:rsidRDefault="00A859E8" w:rsidP="00BA470C">
      <w:pPr>
        <w:spacing w:line="240" w:lineRule="auto"/>
        <w:rPr>
          <w:szCs w:val="24"/>
        </w:rPr>
      </w:pPr>
      <w:r>
        <w:rPr>
          <w:szCs w:val="24"/>
        </w:rPr>
        <w:t>7b.</w:t>
      </w:r>
    </w:p>
    <w:p w14:paraId="5038AEA7" w14:textId="77777777" w:rsidR="00A859E8" w:rsidRDefault="00A859E8" w:rsidP="00A859E8">
      <w:pPr>
        <w:spacing w:line="240" w:lineRule="auto"/>
        <w:rPr>
          <w:szCs w:val="24"/>
        </w:rPr>
      </w:pPr>
      <w:r>
        <w:rPr>
          <w:szCs w:val="24"/>
        </w:rPr>
        <w:t>1. 62</w:t>
      </w:r>
      <w:r>
        <w:rPr>
          <w:szCs w:val="24"/>
        </w:rPr>
        <w:tab/>
        <w:t>2. 29</w:t>
      </w:r>
      <w:r w:rsidRPr="00D17770">
        <w:rPr>
          <w:szCs w:val="24"/>
        </w:rPr>
        <w:tab/>
        <w:t xml:space="preserve">3. </w:t>
      </w:r>
      <w:r>
        <w:rPr>
          <w:szCs w:val="24"/>
        </w:rPr>
        <w:t>34</w:t>
      </w:r>
      <w:r w:rsidRPr="00D17770">
        <w:rPr>
          <w:szCs w:val="24"/>
        </w:rPr>
        <w:tab/>
      </w:r>
      <w:r>
        <w:rPr>
          <w:szCs w:val="24"/>
        </w:rPr>
        <w:t>4. 46</w:t>
      </w:r>
      <w:r>
        <w:rPr>
          <w:szCs w:val="24"/>
        </w:rPr>
        <w:tab/>
        <w:t>5. 39</w:t>
      </w:r>
      <w:r>
        <w:rPr>
          <w:szCs w:val="24"/>
        </w:rPr>
        <w:tab/>
        <w:t>6.25</w:t>
      </w:r>
      <w:r>
        <w:rPr>
          <w:szCs w:val="24"/>
        </w:rPr>
        <w:tab/>
        <w:t>7. 26</w:t>
      </w:r>
      <w:r>
        <w:rPr>
          <w:szCs w:val="24"/>
        </w:rPr>
        <w:tab/>
        <w:t>8. 18</w:t>
      </w:r>
      <w:r>
        <w:rPr>
          <w:szCs w:val="24"/>
        </w:rPr>
        <w:tab/>
        <w:t>9. 17</w:t>
      </w:r>
      <w:r>
        <w:rPr>
          <w:szCs w:val="24"/>
        </w:rPr>
        <w:tab/>
        <w:t>10. 82</w:t>
      </w:r>
    </w:p>
    <w:p w14:paraId="5038AEA8" w14:textId="77777777" w:rsidR="00A859E8" w:rsidRDefault="00A859E8" w:rsidP="00A859E8">
      <w:pPr>
        <w:spacing w:line="240" w:lineRule="auto"/>
        <w:rPr>
          <w:szCs w:val="24"/>
        </w:rPr>
      </w:pPr>
      <w:r>
        <w:rPr>
          <w:szCs w:val="24"/>
        </w:rPr>
        <w:t>11. 32</w:t>
      </w:r>
      <w:r>
        <w:rPr>
          <w:szCs w:val="24"/>
        </w:rPr>
        <w:tab/>
        <w:t>12. 69</w:t>
      </w:r>
      <w:r w:rsidRPr="00D17770">
        <w:rPr>
          <w:szCs w:val="24"/>
        </w:rPr>
        <w:tab/>
      </w:r>
      <w:r>
        <w:rPr>
          <w:szCs w:val="24"/>
        </w:rPr>
        <w:t>1</w:t>
      </w:r>
      <w:r w:rsidRPr="00D17770">
        <w:rPr>
          <w:szCs w:val="24"/>
        </w:rPr>
        <w:t xml:space="preserve">3. </w:t>
      </w:r>
      <w:r>
        <w:rPr>
          <w:szCs w:val="24"/>
        </w:rPr>
        <w:t>44</w:t>
      </w:r>
      <w:r w:rsidRPr="00D17770">
        <w:rPr>
          <w:szCs w:val="24"/>
        </w:rPr>
        <w:tab/>
      </w:r>
      <w:r>
        <w:rPr>
          <w:szCs w:val="24"/>
        </w:rPr>
        <w:t>14. 58</w:t>
      </w:r>
      <w:r>
        <w:rPr>
          <w:szCs w:val="24"/>
        </w:rPr>
        <w:tab/>
        <w:t>15. 89</w:t>
      </w:r>
      <w:r>
        <w:rPr>
          <w:szCs w:val="24"/>
        </w:rPr>
        <w:tab/>
        <w:t>16. 63</w:t>
      </w:r>
      <w:r>
        <w:rPr>
          <w:szCs w:val="24"/>
        </w:rPr>
        <w:tab/>
        <w:t>17. 63</w:t>
      </w:r>
      <w:r>
        <w:rPr>
          <w:szCs w:val="24"/>
        </w:rPr>
        <w:tab/>
        <w:t>18. 43</w:t>
      </w:r>
      <w:r>
        <w:rPr>
          <w:szCs w:val="24"/>
        </w:rPr>
        <w:tab/>
        <w:t>19. 312</w:t>
      </w:r>
      <w:r>
        <w:rPr>
          <w:szCs w:val="24"/>
        </w:rPr>
        <w:tab/>
        <w:t>20. 184</w:t>
      </w:r>
    </w:p>
    <w:p w14:paraId="5038AEA9" w14:textId="77777777" w:rsidR="00A859E8" w:rsidRDefault="00A859E8" w:rsidP="00A859E8">
      <w:pPr>
        <w:spacing w:line="240" w:lineRule="auto"/>
        <w:rPr>
          <w:szCs w:val="24"/>
        </w:rPr>
      </w:pPr>
    </w:p>
    <w:p w14:paraId="5038AEAA" w14:textId="77777777" w:rsidR="00A859E8" w:rsidRDefault="00A859E8" w:rsidP="00A859E8">
      <w:pPr>
        <w:spacing w:line="240" w:lineRule="auto"/>
        <w:rPr>
          <w:szCs w:val="24"/>
        </w:rPr>
      </w:pPr>
      <w:r>
        <w:rPr>
          <w:szCs w:val="24"/>
        </w:rPr>
        <w:t>21. 474</w:t>
      </w:r>
      <w:r>
        <w:rPr>
          <w:szCs w:val="24"/>
        </w:rPr>
        <w:tab/>
        <w:t>22. 582</w:t>
      </w:r>
      <w:r w:rsidRPr="00D17770">
        <w:rPr>
          <w:szCs w:val="24"/>
        </w:rPr>
        <w:tab/>
      </w:r>
      <w:r>
        <w:rPr>
          <w:szCs w:val="24"/>
        </w:rPr>
        <w:t>2</w:t>
      </w:r>
      <w:r w:rsidRPr="00D17770">
        <w:rPr>
          <w:szCs w:val="24"/>
        </w:rPr>
        <w:t xml:space="preserve">3. </w:t>
      </w:r>
      <w:r>
        <w:rPr>
          <w:szCs w:val="24"/>
        </w:rPr>
        <w:t>524</w:t>
      </w:r>
      <w:r w:rsidRPr="00D17770">
        <w:rPr>
          <w:szCs w:val="24"/>
        </w:rPr>
        <w:tab/>
      </w:r>
      <w:r>
        <w:rPr>
          <w:szCs w:val="24"/>
        </w:rPr>
        <w:t>24. 1301</w:t>
      </w:r>
      <w:r>
        <w:rPr>
          <w:szCs w:val="24"/>
        </w:rPr>
        <w:tab/>
        <w:t>25. 605</w:t>
      </w:r>
      <w:r>
        <w:rPr>
          <w:szCs w:val="24"/>
        </w:rPr>
        <w:tab/>
        <w:t>26. 469</w:t>
      </w:r>
      <w:r>
        <w:rPr>
          <w:szCs w:val="24"/>
        </w:rPr>
        <w:tab/>
        <w:t>27. 467</w:t>
      </w:r>
      <w:r>
        <w:rPr>
          <w:szCs w:val="24"/>
        </w:rPr>
        <w:tab/>
        <w:t>28. 438</w:t>
      </w:r>
      <w:r>
        <w:rPr>
          <w:szCs w:val="24"/>
        </w:rPr>
        <w:tab/>
        <w:t>29. 1173</w:t>
      </w:r>
      <w:r>
        <w:rPr>
          <w:szCs w:val="24"/>
        </w:rPr>
        <w:tab/>
        <w:t>30. 782</w:t>
      </w:r>
    </w:p>
    <w:p w14:paraId="5038AEAB" w14:textId="77777777" w:rsidR="00A859E8" w:rsidRDefault="00A859E8" w:rsidP="00BA470C">
      <w:pPr>
        <w:spacing w:line="240" w:lineRule="auto"/>
        <w:rPr>
          <w:szCs w:val="24"/>
        </w:rPr>
      </w:pPr>
    </w:p>
    <w:p w14:paraId="5038AEAC" w14:textId="77777777" w:rsidR="00A859E8" w:rsidRDefault="00A859E8" w:rsidP="00BA470C">
      <w:pPr>
        <w:spacing w:line="240" w:lineRule="auto"/>
        <w:rPr>
          <w:szCs w:val="24"/>
        </w:rPr>
      </w:pPr>
    </w:p>
    <w:p w14:paraId="5038AEAD" w14:textId="77777777" w:rsidR="00BA470C" w:rsidRDefault="00BA470C" w:rsidP="00BA470C">
      <w:pPr>
        <w:spacing w:line="240" w:lineRule="auto"/>
        <w:rPr>
          <w:szCs w:val="24"/>
        </w:rPr>
      </w:pPr>
    </w:p>
    <w:p w14:paraId="5038AEAE" w14:textId="77777777" w:rsidR="00BA470C" w:rsidRDefault="00BA470C" w:rsidP="00BA470C">
      <w:pPr>
        <w:spacing w:line="240" w:lineRule="auto"/>
        <w:rPr>
          <w:szCs w:val="24"/>
        </w:rPr>
      </w:pPr>
    </w:p>
    <w:p w14:paraId="5038AEAF" w14:textId="77777777" w:rsidR="00BA470C" w:rsidRDefault="00BA470C" w:rsidP="00BA470C">
      <w:pPr>
        <w:spacing w:line="240" w:lineRule="auto"/>
        <w:rPr>
          <w:szCs w:val="24"/>
        </w:rPr>
      </w:pPr>
    </w:p>
    <w:p w14:paraId="5038AEB0" w14:textId="77777777" w:rsidR="00BA470C" w:rsidRDefault="00BA470C" w:rsidP="00BA470C">
      <w:pPr>
        <w:spacing w:line="240" w:lineRule="auto"/>
        <w:rPr>
          <w:szCs w:val="24"/>
        </w:rPr>
      </w:pPr>
    </w:p>
    <w:p w14:paraId="5038AEB1" w14:textId="77777777" w:rsidR="00BA470C" w:rsidRDefault="00BA470C" w:rsidP="00BA470C">
      <w:pPr>
        <w:spacing w:line="240" w:lineRule="auto"/>
        <w:rPr>
          <w:szCs w:val="24"/>
        </w:rPr>
      </w:pPr>
    </w:p>
    <w:p w14:paraId="5038AEB2" w14:textId="77777777" w:rsidR="00BA470C" w:rsidRDefault="00BA470C" w:rsidP="00BA470C">
      <w:pPr>
        <w:spacing w:line="240" w:lineRule="auto"/>
        <w:rPr>
          <w:szCs w:val="24"/>
        </w:rPr>
      </w:pPr>
    </w:p>
    <w:p w14:paraId="5038AEB3" w14:textId="77777777" w:rsidR="00BA470C" w:rsidRDefault="00BA470C" w:rsidP="00BA470C">
      <w:pPr>
        <w:spacing w:line="240" w:lineRule="auto"/>
        <w:rPr>
          <w:szCs w:val="24"/>
        </w:rPr>
      </w:pPr>
    </w:p>
    <w:p w14:paraId="5038AEB4" w14:textId="77777777" w:rsidR="00BA470C" w:rsidRDefault="00BA470C" w:rsidP="00D17770">
      <w:pPr>
        <w:spacing w:line="240" w:lineRule="auto"/>
        <w:rPr>
          <w:szCs w:val="24"/>
        </w:rPr>
      </w:pPr>
    </w:p>
    <w:p w14:paraId="5038AEB5" w14:textId="77777777" w:rsidR="00D17770" w:rsidRDefault="00D17770" w:rsidP="00D17770">
      <w:pPr>
        <w:spacing w:line="240" w:lineRule="auto"/>
        <w:rPr>
          <w:szCs w:val="24"/>
        </w:rPr>
      </w:pPr>
    </w:p>
    <w:p w14:paraId="5038AEB6" w14:textId="77777777" w:rsidR="00D17770" w:rsidRDefault="00D17770" w:rsidP="00D17770">
      <w:pPr>
        <w:spacing w:line="240" w:lineRule="auto"/>
        <w:rPr>
          <w:szCs w:val="24"/>
        </w:rPr>
      </w:pPr>
    </w:p>
    <w:p w14:paraId="5038AEB7" w14:textId="77777777" w:rsidR="00D17770" w:rsidRDefault="00D17770" w:rsidP="00D17770">
      <w:pPr>
        <w:spacing w:line="240" w:lineRule="auto"/>
        <w:rPr>
          <w:szCs w:val="24"/>
        </w:rPr>
      </w:pPr>
    </w:p>
    <w:p w14:paraId="5038AEB8" w14:textId="77777777" w:rsidR="00D17770" w:rsidRDefault="00D17770" w:rsidP="00565166">
      <w:pPr>
        <w:spacing w:line="240" w:lineRule="auto"/>
        <w:rPr>
          <w:szCs w:val="24"/>
        </w:rPr>
      </w:pPr>
    </w:p>
    <w:p w14:paraId="5038AEB9" w14:textId="77777777" w:rsidR="00D17770" w:rsidRPr="00D17770" w:rsidRDefault="00D17770" w:rsidP="00565166">
      <w:pPr>
        <w:spacing w:line="240" w:lineRule="auto"/>
        <w:rPr>
          <w:szCs w:val="24"/>
        </w:rPr>
      </w:pPr>
    </w:p>
    <w:sectPr w:rsidR="00D17770" w:rsidRPr="00D17770" w:rsidSect="00D75D03">
      <w:pgSz w:w="11906" w:h="16838"/>
      <w:pgMar w:top="1134" w:right="1134" w:bottom="85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80E2" w14:textId="77777777" w:rsidR="00D75D03" w:rsidRDefault="00D75D03" w:rsidP="00B55A21">
      <w:r>
        <w:separator/>
      </w:r>
    </w:p>
  </w:endnote>
  <w:endnote w:type="continuationSeparator" w:id="0">
    <w:p w14:paraId="63D9276F" w14:textId="77777777" w:rsidR="00D75D03" w:rsidRDefault="00D75D03" w:rsidP="00B5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ECD" w14:textId="77777777" w:rsidR="0008324B" w:rsidRPr="00B55A21" w:rsidRDefault="0008324B" w:rsidP="0078237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820"/>
        <w:tab w:val="right" w:pos="9638"/>
      </w:tabs>
      <w:spacing w:before="120" w:line="240" w:lineRule="auto"/>
      <w:rPr>
        <w:rFonts w:ascii="Arial" w:hAnsi="Arial" w:cs="Arial"/>
        <w:color w:val="auto"/>
        <w:sz w:val="20"/>
      </w:rPr>
    </w:pPr>
    <w:r>
      <w:rPr>
        <w:rFonts w:ascii="Arial" w:hAnsi="Arial" w:cs="Arial"/>
        <w:color w:val="auto"/>
        <w:sz w:val="20"/>
      </w:rPr>
      <w:t>© www.teachitmaths.co.uk 2018</w:t>
    </w:r>
    <w:r w:rsidRPr="00B55A21">
      <w:rPr>
        <w:rFonts w:ascii="Arial" w:hAnsi="Arial" w:cs="Arial"/>
        <w:color w:val="auto"/>
        <w:sz w:val="20"/>
      </w:rPr>
      <w:tab/>
    </w:r>
    <w:r>
      <w:rPr>
        <w:rFonts w:ascii="Arial" w:hAnsi="Arial" w:cs="Arial"/>
        <w:color w:val="auto"/>
        <w:sz w:val="20"/>
      </w:rPr>
      <w:t>30191</w:t>
    </w:r>
    <w:r w:rsidRPr="00B55A21">
      <w:rPr>
        <w:rFonts w:ascii="Arial" w:hAnsi="Arial" w:cs="Arial"/>
        <w:color w:val="auto"/>
        <w:sz w:val="20"/>
      </w:rPr>
      <w:tab/>
      <w:t xml:space="preserve">Page </w:t>
    </w:r>
    <w:r w:rsidRPr="00B55A21">
      <w:rPr>
        <w:rFonts w:ascii="Arial" w:hAnsi="Arial" w:cs="Arial"/>
        <w:bCs/>
        <w:color w:val="auto"/>
        <w:sz w:val="20"/>
      </w:rPr>
      <w:fldChar w:fldCharType="begin"/>
    </w:r>
    <w:r w:rsidRPr="00B55A21">
      <w:rPr>
        <w:rFonts w:ascii="Arial" w:hAnsi="Arial" w:cs="Arial"/>
        <w:bCs/>
        <w:color w:val="auto"/>
        <w:sz w:val="20"/>
      </w:rPr>
      <w:instrText xml:space="preserve"> PAGE  \* Arabic  \* MERGEFORMAT </w:instrText>
    </w:r>
    <w:r w:rsidRPr="00B55A21">
      <w:rPr>
        <w:rFonts w:ascii="Arial" w:hAnsi="Arial" w:cs="Arial"/>
        <w:bCs/>
        <w:color w:val="auto"/>
        <w:sz w:val="20"/>
      </w:rPr>
      <w:fldChar w:fldCharType="separate"/>
    </w:r>
    <w:r w:rsidR="00114CCC">
      <w:rPr>
        <w:rFonts w:ascii="Arial" w:hAnsi="Arial" w:cs="Arial"/>
        <w:bCs/>
        <w:noProof/>
        <w:color w:val="auto"/>
        <w:sz w:val="20"/>
      </w:rPr>
      <w:t>1</w:t>
    </w:r>
    <w:r w:rsidRPr="00B55A21">
      <w:rPr>
        <w:rFonts w:ascii="Arial" w:hAnsi="Arial" w:cs="Arial"/>
        <w:bCs/>
        <w:color w:val="auto"/>
        <w:sz w:val="20"/>
      </w:rPr>
      <w:fldChar w:fldCharType="end"/>
    </w:r>
    <w:r w:rsidRPr="00B55A21">
      <w:rPr>
        <w:rFonts w:ascii="Arial" w:hAnsi="Arial" w:cs="Arial"/>
        <w:color w:val="auto"/>
        <w:sz w:val="20"/>
      </w:rPr>
      <w:t xml:space="preserve"> of </w:t>
    </w:r>
    <w:r w:rsidRPr="00B55A21">
      <w:rPr>
        <w:rFonts w:ascii="Arial" w:hAnsi="Arial" w:cs="Arial"/>
        <w:bCs/>
        <w:color w:val="auto"/>
        <w:sz w:val="20"/>
      </w:rPr>
      <w:fldChar w:fldCharType="begin"/>
    </w:r>
    <w:r w:rsidRPr="00B55A21">
      <w:rPr>
        <w:rFonts w:ascii="Arial" w:hAnsi="Arial" w:cs="Arial"/>
        <w:bCs/>
        <w:color w:val="auto"/>
        <w:sz w:val="20"/>
      </w:rPr>
      <w:instrText xml:space="preserve"> NUMPAGES  \* Arabic  \* MERGEFORMAT </w:instrText>
    </w:r>
    <w:r w:rsidRPr="00B55A21">
      <w:rPr>
        <w:rFonts w:ascii="Arial" w:hAnsi="Arial" w:cs="Arial"/>
        <w:bCs/>
        <w:color w:val="auto"/>
        <w:sz w:val="20"/>
      </w:rPr>
      <w:fldChar w:fldCharType="separate"/>
    </w:r>
    <w:r w:rsidR="00114CCC">
      <w:rPr>
        <w:rFonts w:ascii="Arial" w:hAnsi="Arial" w:cs="Arial"/>
        <w:bCs/>
        <w:noProof/>
        <w:color w:val="auto"/>
        <w:sz w:val="20"/>
      </w:rPr>
      <w:t>7</w:t>
    </w:r>
    <w:r w:rsidRPr="00B55A21">
      <w:rPr>
        <w:rFonts w:ascii="Arial" w:hAnsi="Arial" w:cs="Arial"/>
        <w:bCs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4A1C" w14:textId="77777777" w:rsidR="00D75D03" w:rsidRDefault="00D75D03" w:rsidP="00B55A21">
      <w:r>
        <w:separator/>
      </w:r>
    </w:p>
  </w:footnote>
  <w:footnote w:type="continuationSeparator" w:id="0">
    <w:p w14:paraId="6C8087D6" w14:textId="77777777" w:rsidR="00D75D03" w:rsidRDefault="00D75D03" w:rsidP="00B55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AECC" w14:textId="77777777" w:rsidR="0008324B" w:rsidRPr="00B76C1C" w:rsidRDefault="0008324B" w:rsidP="0078237D">
    <w:pPr>
      <w:pStyle w:val="Header"/>
      <w:pBdr>
        <w:bottom w:val="single" w:sz="4" w:space="1" w:color="auto"/>
      </w:pBdr>
      <w:spacing w:after="240" w:line="240" w:lineRule="auto"/>
      <w:jc w:val="right"/>
      <w:rPr>
        <w:rFonts w:ascii="Arial" w:hAnsi="Arial" w:cs="Arial"/>
        <w:color w:val="auto"/>
        <w:sz w:val="28"/>
      </w:rPr>
    </w:pPr>
    <w:r>
      <w:rPr>
        <w:rFonts w:ascii="Arial" w:hAnsi="Arial" w:cs="Arial"/>
        <w:color w:val="auto"/>
        <w:sz w:val="28"/>
      </w:rPr>
      <w:t>Numeracy 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3577"/>
    <w:multiLevelType w:val="hybridMultilevel"/>
    <w:tmpl w:val="4364E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2670"/>
    <w:multiLevelType w:val="hybridMultilevel"/>
    <w:tmpl w:val="2E1C6046"/>
    <w:lvl w:ilvl="0" w:tplc="8F9AAD9E">
      <w:start w:val="5"/>
      <w:numFmt w:val="decimal"/>
      <w:lvlText w:val="%1c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24C01"/>
    <w:multiLevelType w:val="hybridMultilevel"/>
    <w:tmpl w:val="97C01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44089E"/>
    <w:multiLevelType w:val="hybridMultilevel"/>
    <w:tmpl w:val="A62A1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51747"/>
    <w:multiLevelType w:val="hybridMultilevel"/>
    <w:tmpl w:val="C92411C4"/>
    <w:lvl w:ilvl="0" w:tplc="57722550">
      <w:start w:val="5"/>
      <w:numFmt w:val="decimal"/>
      <w:lvlText w:val="%1b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581"/>
    <w:multiLevelType w:val="hybridMultilevel"/>
    <w:tmpl w:val="A3209FF8"/>
    <w:lvl w:ilvl="0" w:tplc="CC600F62">
      <w:start w:val="1"/>
      <w:numFmt w:val="decimal"/>
      <w:lvlText w:val="%1a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9940393">
    <w:abstractNumId w:val="5"/>
  </w:num>
  <w:num w:numId="2" w16cid:durableId="1184249693">
    <w:abstractNumId w:val="3"/>
  </w:num>
  <w:num w:numId="3" w16cid:durableId="1869296015">
    <w:abstractNumId w:val="2"/>
  </w:num>
  <w:num w:numId="4" w16cid:durableId="573860973">
    <w:abstractNumId w:val="4"/>
  </w:num>
  <w:num w:numId="5" w16cid:durableId="1829520504">
    <w:abstractNumId w:val="1"/>
  </w:num>
  <w:num w:numId="6" w16cid:durableId="5415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A40"/>
    <w:rsid w:val="0008324B"/>
    <w:rsid w:val="0009769E"/>
    <w:rsid w:val="000E4624"/>
    <w:rsid w:val="00114CCC"/>
    <w:rsid w:val="0016194B"/>
    <w:rsid w:val="00171E79"/>
    <w:rsid w:val="001F5910"/>
    <w:rsid w:val="00270BFA"/>
    <w:rsid w:val="00272048"/>
    <w:rsid w:val="002B3ABE"/>
    <w:rsid w:val="002C33B6"/>
    <w:rsid w:val="002E779D"/>
    <w:rsid w:val="00315616"/>
    <w:rsid w:val="004C6C9C"/>
    <w:rsid w:val="004F0062"/>
    <w:rsid w:val="00522513"/>
    <w:rsid w:val="00526D38"/>
    <w:rsid w:val="00565166"/>
    <w:rsid w:val="0059452D"/>
    <w:rsid w:val="005B5C38"/>
    <w:rsid w:val="00630066"/>
    <w:rsid w:val="00683310"/>
    <w:rsid w:val="006E1062"/>
    <w:rsid w:val="00747753"/>
    <w:rsid w:val="00762FE4"/>
    <w:rsid w:val="00776C0B"/>
    <w:rsid w:val="0078237D"/>
    <w:rsid w:val="00787162"/>
    <w:rsid w:val="007E31BA"/>
    <w:rsid w:val="00843822"/>
    <w:rsid w:val="008A6704"/>
    <w:rsid w:val="008B1C6E"/>
    <w:rsid w:val="008C2E20"/>
    <w:rsid w:val="0090444E"/>
    <w:rsid w:val="00906D2D"/>
    <w:rsid w:val="00915190"/>
    <w:rsid w:val="00966A49"/>
    <w:rsid w:val="009D6931"/>
    <w:rsid w:val="00A12EA1"/>
    <w:rsid w:val="00A859E8"/>
    <w:rsid w:val="00AB5045"/>
    <w:rsid w:val="00B0483E"/>
    <w:rsid w:val="00B55A21"/>
    <w:rsid w:val="00B76C1C"/>
    <w:rsid w:val="00BA470C"/>
    <w:rsid w:val="00BF7E37"/>
    <w:rsid w:val="00C46040"/>
    <w:rsid w:val="00C77008"/>
    <w:rsid w:val="00CA51C8"/>
    <w:rsid w:val="00CA7D0E"/>
    <w:rsid w:val="00D008D7"/>
    <w:rsid w:val="00D155AC"/>
    <w:rsid w:val="00D17770"/>
    <w:rsid w:val="00D75D03"/>
    <w:rsid w:val="00D94A40"/>
    <w:rsid w:val="00DA238E"/>
    <w:rsid w:val="00E13A52"/>
    <w:rsid w:val="00E61F4F"/>
    <w:rsid w:val="00EE2746"/>
    <w:rsid w:val="00EF3C89"/>
    <w:rsid w:val="00EF6E24"/>
    <w:rsid w:val="00F34C0D"/>
    <w:rsid w:val="00FA2E06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8AB4C"/>
  <w15:docId w15:val="{BFF03A2C-7096-43B4-BE8D-353F65B1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162"/>
    <w:pPr>
      <w:spacing w:line="276" w:lineRule="auto"/>
    </w:pPr>
    <w:rPr>
      <w:color w:val="000000"/>
      <w:sz w:val="22"/>
      <w:szCs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62"/>
    <w:pPr>
      <w:keepNext/>
      <w:spacing w:after="240"/>
      <w:outlineLvl w:val="0"/>
    </w:pPr>
    <w:rPr>
      <w:rFonts w:eastAsia="Times New Roman"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achitnormal">
    <w:name w:val="Teachit normal"/>
    <w:basedOn w:val="Normal"/>
    <w:link w:val="TeachitnormalChar"/>
    <w:qFormat/>
    <w:rsid w:val="00B55A21"/>
    <w:rPr>
      <w:sz w:val="24"/>
      <w:szCs w:val="36"/>
    </w:rPr>
  </w:style>
  <w:style w:type="character" w:customStyle="1" w:styleId="TeachitnormalChar">
    <w:name w:val="Teachit normal Char"/>
    <w:link w:val="Teachitnormal"/>
    <w:rsid w:val="00B55A21"/>
    <w:rPr>
      <w:rFonts w:ascii="Trebuchet MS" w:hAnsi="Trebuchet MS"/>
      <w:sz w:val="24"/>
      <w:szCs w:val="36"/>
    </w:rPr>
  </w:style>
  <w:style w:type="paragraph" w:styleId="Header">
    <w:name w:val="header"/>
    <w:basedOn w:val="Normal"/>
    <w:link w:val="HeaderChar"/>
    <w:uiPriority w:val="99"/>
    <w:unhideWhenUsed/>
    <w:rsid w:val="00B55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A21"/>
  </w:style>
  <w:style w:type="paragraph" w:styleId="Footer">
    <w:name w:val="footer"/>
    <w:basedOn w:val="Normal"/>
    <w:link w:val="FooterChar"/>
    <w:uiPriority w:val="99"/>
    <w:unhideWhenUsed/>
    <w:rsid w:val="00B55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A21"/>
  </w:style>
  <w:style w:type="character" w:styleId="Hyperlink">
    <w:name w:val="Hyperlink"/>
    <w:uiPriority w:val="99"/>
    <w:unhideWhenUsed/>
    <w:rsid w:val="00B55A21"/>
    <w:rPr>
      <w:color w:val="0095D9"/>
      <w:u w:val="single"/>
    </w:rPr>
  </w:style>
  <w:style w:type="character" w:customStyle="1" w:styleId="Heading1Char">
    <w:name w:val="Heading 1 Char"/>
    <w:link w:val="Heading1"/>
    <w:uiPriority w:val="9"/>
    <w:rsid w:val="00787162"/>
    <w:rPr>
      <w:rFonts w:eastAsia="Times New Roman" w:cs="Times New Roman"/>
      <w:bCs/>
      <w:color w:val="000000"/>
      <w:kern w:val="32"/>
      <w:sz w:val="28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94A40"/>
    <w:pPr>
      <w:ind w:left="720"/>
      <w:contextualSpacing/>
    </w:pPr>
  </w:style>
  <w:style w:type="table" w:styleId="TableGrid">
    <w:name w:val="Table Grid"/>
    <w:basedOn w:val="TableNormal"/>
    <w:uiPriority w:val="39"/>
    <w:rsid w:val="00D9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4A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40"/>
    <w:rPr>
      <w:rFonts w:ascii="Tahoma" w:hAnsi="Tahoma" w:cs="Tahoma"/>
      <w:color w:val="000000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C2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shing\Cross-site%20content\Templates\Shared%20templates\Maths\Maths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86C29-0FE8-4CB0-8230-68281F9F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Maths portrait</Template>
  <TotalTime>1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Teachit, part of the AQA family</dc:creator>
  <cp:lastModifiedBy>Max Foulkes</cp:lastModifiedBy>
  <cp:revision>3</cp:revision>
  <cp:lastPrinted>2018-08-06T09:47:00Z</cp:lastPrinted>
  <dcterms:created xsi:type="dcterms:W3CDTF">2020-05-15T10:58:00Z</dcterms:created>
  <dcterms:modified xsi:type="dcterms:W3CDTF">2024-03-13T11:46:00Z</dcterms:modified>
</cp:coreProperties>
</file>